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4BBC1" w14:textId="77777777" w:rsidR="004A73BF" w:rsidRPr="00D50A8C" w:rsidRDefault="008502A9" w:rsidP="007D5AC1">
      <w:r>
        <w:rPr>
          <w:noProof/>
        </w:rPr>
        <w:pict w14:anchorId="6799C175">
          <v:shape id="_x0000_s2326" type="#_x0000_t75" style="position:absolute;margin-left:-4.85pt;margin-top:-65.7pt;width:604.6pt;height:855pt;z-index:-19">
            <v:imagedata r:id="rId8" o:title="1"/>
          </v:shape>
        </w:pict>
      </w:r>
    </w:p>
    <w:p w14:paraId="7BC3CC67" w14:textId="77777777" w:rsidR="004A73BF" w:rsidRPr="00D50A8C" w:rsidRDefault="004A73BF" w:rsidP="007D5AC1"/>
    <w:p w14:paraId="21857DD6" w14:textId="77777777" w:rsidR="004A73BF" w:rsidRPr="00D50A8C" w:rsidRDefault="004A73BF" w:rsidP="007D5AC1"/>
    <w:p w14:paraId="19393C4F" w14:textId="77777777" w:rsidR="004A73BF" w:rsidRPr="00D50A8C" w:rsidRDefault="004A73BF" w:rsidP="007D5AC1"/>
    <w:p w14:paraId="43CB53B4" w14:textId="77777777" w:rsidR="004A73BF" w:rsidRPr="00D50A8C" w:rsidRDefault="004A73BF" w:rsidP="007D5AC1"/>
    <w:p w14:paraId="6A56F249" w14:textId="77777777" w:rsidR="004A73BF" w:rsidRPr="00D50A8C" w:rsidRDefault="004A73BF" w:rsidP="007D5AC1"/>
    <w:p w14:paraId="2499C8D1" w14:textId="54CE948A" w:rsidR="004A73BF" w:rsidRPr="00D50A8C" w:rsidRDefault="004A73BF" w:rsidP="007D5AC1"/>
    <w:p w14:paraId="3AB9BBCA" w14:textId="77777777" w:rsidR="004A73BF" w:rsidRPr="00D50A8C" w:rsidRDefault="004A73BF" w:rsidP="007D5AC1"/>
    <w:p w14:paraId="02660143" w14:textId="77777777" w:rsidR="004A73BF" w:rsidRPr="00D50A8C" w:rsidRDefault="004A73BF" w:rsidP="007D5AC1"/>
    <w:p w14:paraId="1E4B28C1" w14:textId="77777777" w:rsidR="004A73BF" w:rsidRPr="00D50A8C" w:rsidRDefault="004A73BF" w:rsidP="007D5AC1"/>
    <w:p w14:paraId="44673D8C" w14:textId="77777777" w:rsidR="004A73BF" w:rsidRPr="00D50A8C" w:rsidRDefault="004A73BF" w:rsidP="007D5AC1"/>
    <w:p w14:paraId="47B0EEA3" w14:textId="77777777" w:rsidR="004A73BF" w:rsidRPr="00D50A8C" w:rsidRDefault="004A73BF" w:rsidP="007D5AC1"/>
    <w:p w14:paraId="69BFC7B1" w14:textId="77777777" w:rsidR="004A73BF" w:rsidRPr="00D50A8C" w:rsidRDefault="004A73BF" w:rsidP="007D5AC1"/>
    <w:p w14:paraId="7D5CC164" w14:textId="77777777" w:rsidR="004A73BF" w:rsidRPr="00D50A8C" w:rsidRDefault="004A73BF" w:rsidP="007D5AC1"/>
    <w:p w14:paraId="6A740F57" w14:textId="77777777" w:rsidR="004A73BF" w:rsidRPr="00D50A8C" w:rsidRDefault="004A73BF" w:rsidP="007D5AC1"/>
    <w:p w14:paraId="017D59BF" w14:textId="77777777" w:rsidR="004A73BF" w:rsidRPr="00D50A8C" w:rsidRDefault="004A73BF" w:rsidP="007D5AC1"/>
    <w:p w14:paraId="40E89F65" w14:textId="77777777" w:rsidR="004A73BF" w:rsidRPr="00D50A8C" w:rsidRDefault="00F0441F" w:rsidP="00F0441F">
      <w:pPr>
        <w:tabs>
          <w:tab w:val="left" w:pos="3153"/>
        </w:tabs>
      </w:pPr>
      <w:r w:rsidRPr="00D50A8C">
        <w:tab/>
      </w:r>
    </w:p>
    <w:p w14:paraId="3737C993" w14:textId="77777777" w:rsidR="004A73BF" w:rsidRPr="00D50A8C" w:rsidRDefault="004A73BF" w:rsidP="007D5AC1"/>
    <w:p w14:paraId="723CD036" w14:textId="77777777" w:rsidR="004A73BF" w:rsidRPr="00D50A8C" w:rsidRDefault="004A73BF" w:rsidP="007D5AC1"/>
    <w:p w14:paraId="220C9038" w14:textId="77777777" w:rsidR="004A73BF" w:rsidRPr="00D50A8C" w:rsidRDefault="004A73BF" w:rsidP="007D5AC1"/>
    <w:p w14:paraId="57057DB3" w14:textId="77777777" w:rsidR="004A73BF" w:rsidRPr="00D50A8C" w:rsidRDefault="004A73BF" w:rsidP="007D5AC1"/>
    <w:p w14:paraId="08B40F34" w14:textId="77777777" w:rsidR="004A73BF" w:rsidRPr="00D50A8C" w:rsidRDefault="004A73BF" w:rsidP="007D5AC1"/>
    <w:p w14:paraId="7EB7E2D4" w14:textId="77777777" w:rsidR="004A73BF" w:rsidRPr="00D50A8C" w:rsidRDefault="004A73BF" w:rsidP="007D5AC1"/>
    <w:p w14:paraId="6F85CDE8" w14:textId="77777777" w:rsidR="004A73BF" w:rsidRPr="00D50A8C" w:rsidRDefault="004A73BF" w:rsidP="007D5AC1"/>
    <w:p w14:paraId="7B3936E3" w14:textId="77777777" w:rsidR="004A73BF" w:rsidRPr="00D50A8C" w:rsidRDefault="004A73BF" w:rsidP="007D5AC1"/>
    <w:p w14:paraId="5CFB9B2C" w14:textId="77777777" w:rsidR="004A73BF" w:rsidRPr="00D50A8C" w:rsidRDefault="004A73BF" w:rsidP="004A73BF">
      <w:pPr>
        <w:pStyle w:val="My"/>
        <w:jc w:val="right"/>
        <w:rPr>
          <w:rStyle w:val="sowc"/>
          <w:color w:val="333333"/>
          <w:lang w:val="en-US"/>
        </w:rPr>
      </w:pPr>
    </w:p>
    <w:p w14:paraId="3B7CD8CD" w14:textId="77777777" w:rsidR="004A73BF" w:rsidRPr="00D50A8C" w:rsidRDefault="004A73BF" w:rsidP="007D5AC1"/>
    <w:p w14:paraId="3F9606F1" w14:textId="77777777" w:rsidR="004A73BF" w:rsidRPr="00D50A8C" w:rsidRDefault="004A73BF" w:rsidP="007D5AC1"/>
    <w:p w14:paraId="7995168D" w14:textId="77777777" w:rsidR="004A73BF" w:rsidRPr="00D50A8C" w:rsidRDefault="004A73BF" w:rsidP="007D5AC1"/>
    <w:p w14:paraId="678F189B" w14:textId="77777777" w:rsidR="004A73BF" w:rsidRPr="00D50A8C" w:rsidRDefault="004A73BF" w:rsidP="007D5AC1"/>
    <w:p w14:paraId="77AFD609" w14:textId="7579676D" w:rsidR="004A73BF" w:rsidRPr="00D50A8C" w:rsidRDefault="008502A9" w:rsidP="007D5AC1">
      <w:r>
        <w:rPr>
          <w:noProof/>
          <w:lang w:val="ru-RU"/>
        </w:rPr>
        <w:pict w14:anchorId="109FA483">
          <v:shapetype id="_x0000_t202" coordsize="21600,21600" o:spt="202" path="m,l,21600r21600,l21600,xe">
            <v:stroke joinstyle="miter"/>
            <v:path gradientshapeok="t" o:connecttype="rect"/>
          </v:shapetype>
          <v:shape id="_x0000_s2207" type="#_x0000_t202" style="position:absolute;margin-left:1in;margin-top:468pt;width:450pt;height:123.75pt;z-index:2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2207;mso-column-margin:5.76pt" inset="2.88pt,2.88pt,2.88pt,2.88pt">
              <w:txbxContent>
                <w:p w14:paraId="7A1E85D3" w14:textId="368AE8AA" w:rsidR="00CD287B" w:rsidRPr="007700EB" w:rsidRDefault="000165BB" w:rsidP="00A9565D">
                  <w:pPr>
                    <w:pStyle w:val="Mysubhead"/>
                    <w:jc w:val="left"/>
                    <w:rPr>
                      <w:rStyle w:val="sowc"/>
                      <w:rFonts w:ascii="Futura LT Book" w:hAnsi="Futura LT Book"/>
                      <w:b w:val="0"/>
                      <w:color w:val="FFFFFF"/>
                      <w:sz w:val="36"/>
                    </w:rPr>
                  </w:pPr>
                  <w:r w:rsidRPr="007700EB">
                    <w:rPr>
                      <w:rStyle w:val="sowc"/>
                      <w:rFonts w:ascii="Futura LT Book" w:hAnsi="Futura LT Book"/>
                      <w:b w:val="0"/>
                      <w:color w:val="FFFFFF"/>
                      <w:sz w:val="36"/>
                    </w:rPr>
                    <w:t>RELATÓRIO E MODELAGEM DE REDE DOMÉSTICA WIRELESS E ANÁLISE DE WEBSITES HTTP E HTTPS PARA CAPTURA DE PACOTES</w:t>
                  </w:r>
                  <w:r w:rsidR="007700EB" w:rsidRPr="007700EB">
                    <w:rPr>
                      <w:rStyle w:val="sowc"/>
                      <w:rFonts w:ascii="Futura LT Book" w:hAnsi="Futura LT Book"/>
                      <w:b w:val="0"/>
                      <w:color w:val="FFFFFF"/>
                      <w:sz w:val="36"/>
                    </w:rPr>
                    <w:t xml:space="preserve"> UTILIZANDO O GOOGLE HACKING E </w:t>
                  </w:r>
                  <w:r w:rsidR="007700EB">
                    <w:rPr>
                      <w:rStyle w:val="sowc"/>
                      <w:rFonts w:ascii="Futura LT Book" w:hAnsi="Futura LT Book"/>
                      <w:b w:val="0"/>
                      <w:color w:val="FFFFFF"/>
                      <w:sz w:val="36"/>
                    </w:rPr>
                    <w:t>CISCO PACKET TRACER</w:t>
                  </w:r>
                </w:p>
              </w:txbxContent>
            </v:textbox>
            <w10:wrap anchory="page"/>
          </v:shape>
        </w:pict>
      </w:r>
    </w:p>
    <w:p w14:paraId="2FB30E68" w14:textId="77777777" w:rsidR="004A73BF" w:rsidRPr="00D50A8C" w:rsidRDefault="004A73BF" w:rsidP="007D5AC1"/>
    <w:p w14:paraId="033C7E6E" w14:textId="77777777" w:rsidR="004A73BF" w:rsidRPr="00D50A8C" w:rsidRDefault="004A73BF" w:rsidP="007D5AC1"/>
    <w:p w14:paraId="42CB02D9" w14:textId="77777777" w:rsidR="004A73BF" w:rsidRPr="00D50A8C" w:rsidRDefault="004A73BF" w:rsidP="007D5AC1"/>
    <w:p w14:paraId="01392437" w14:textId="77777777" w:rsidR="004A73BF" w:rsidRPr="00D50A8C" w:rsidRDefault="004A73BF" w:rsidP="007D5AC1"/>
    <w:p w14:paraId="082F133F" w14:textId="77777777" w:rsidR="004A73BF" w:rsidRPr="00D50A8C" w:rsidRDefault="004A73BF" w:rsidP="007D5AC1"/>
    <w:p w14:paraId="11021362" w14:textId="77777777" w:rsidR="004A73BF" w:rsidRPr="00D50A8C" w:rsidRDefault="004A73BF" w:rsidP="007D5AC1"/>
    <w:p w14:paraId="17AE5E20" w14:textId="77777777" w:rsidR="004A73BF" w:rsidRPr="00D50A8C" w:rsidRDefault="004A73BF" w:rsidP="007D5AC1"/>
    <w:p w14:paraId="175DA058" w14:textId="77777777" w:rsidR="004A73BF" w:rsidRPr="00D50A8C" w:rsidRDefault="004A73BF" w:rsidP="007D5AC1"/>
    <w:p w14:paraId="7DDD2053" w14:textId="77777777" w:rsidR="004A73BF" w:rsidRPr="00D50A8C" w:rsidRDefault="004A73BF" w:rsidP="007D5AC1"/>
    <w:p w14:paraId="272E1C3C" w14:textId="110B86E9" w:rsidR="004A73BF" w:rsidRPr="00D50A8C" w:rsidRDefault="008502A9" w:rsidP="007D5AC1">
      <w:r>
        <w:rPr>
          <w:noProof/>
        </w:rPr>
        <w:pict w14:anchorId="5182AD9A">
          <v:shape id="_x0000_s2335" type="#_x0000_t202" style="position:absolute;margin-left:70.5pt;margin-top:4.8pt;width:453.75pt;height:197.25pt;z-index:4" filled="f" stroked="f">
            <v:textbox style="mso-next-textbox:#_x0000_s2335">
              <w:txbxContent>
                <w:p w14:paraId="639F5E21" w14:textId="14EB281D" w:rsidR="008F4C7D" w:rsidRPr="000165BB" w:rsidRDefault="008F4C7D" w:rsidP="008F4C7D">
                  <w:pPr>
                    <w:pStyle w:val="My"/>
                    <w:jc w:val="both"/>
                    <w:rPr>
                      <w:color w:val="FFFFFF"/>
                      <w:sz w:val="28"/>
                      <w:szCs w:val="28"/>
                      <w:lang w:val="pt-BR"/>
                    </w:rPr>
                  </w:pPr>
                  <w:r w:rsidRPr="000165BB">
                    <w:rPr>
                      <w:color w:val="FFFFFF"/>
                      <w:sz w:val="28"/>
                      <w:szCs w:val="28"/>
                      <w:lang w:val="pt-BR"/>
                    </w:rPr>
                    <w:t>Integrantes:</w:t>
                  </w:r>
                </w:p>
                <w:p w14:paraId="36C09F2B" w14:textId="50B823AF" w:rsidR="007700EB" w:rsidRPr="007700EB" w:rsidRDefault="007700EB" w:rsidP="007700EB">
                  <w:pPr>
                    <w:pStyle w:val="My"/>
                    <w:rPr>
                      <w:color w:val="FFFFFF"/>
                      <w:sz w:val="28"/>
                      <w:szCs w:val="28"/>
                    </w:rPr>
                  </w:pPr>
                  <w:r w:rsidRPr="007700EB">
                    <w:rPr>
                      <w:color w:val="FFFFFF"/>
                      <w:sz w:val="28"/>
                      <w:szCs w:val="28"/>
                    </w:rPr>
                    <w:t>João Rebertt (202002690984)</w:t>
                  </w:r>
                </w:p>
                <w:p w14:paraId="16A6F91C" w14:textId="2CE5704F" w:rsidR="007700EB" w:rsidRPr="007700EB" w:rsidRDefault="007700EB" w:rsidP="007700EB">
                  <w:pPr>
                    <w:pStyle w:val="My"/>
                    <w:rPr>
                      <w:color w:val="FFFFFF"/>
                      <w:sz w:val="28"/>
                      <w:szCs w:val="28"/>
                    </w:rPr>
                  </w:pPr>
                  <w:r w:rsidRPr="007700EB">
                    <w:rPr>
                      <w:color w:val="FFFFFF"/>
                      <w:sz w:val="28"/>
                      <w:szCs w:val="28"/>
                    </w:rPr>
                    <w:t>Raul Victor da Silva Bastos(202002690968)</w:t>
                  </w:r>
                </w:p>
                <w:p w14:paraId="1EAF5B66" w14:textId="0387E633" w:rsidR="007700EB" w:rsidRPr="007700EB" w:rsidRDefault="007700EB" w:rsidP="007700EB">
                  <w:pPr>
                    <w:pStyle w:val="My"/>
                    <w:rPr>
                      <w:color w:val="FFFFFF"/>
                      <w:sz w:val="28"/>
                      <w:szCs w:val="28"/>
                    </w:rPr>
                  </w:pPr>
                  <w:r w:rsidRPr="007700EB">
                    <w:rPr>
                      <w:color w:val="FFFFFF"/>
                      <w:sz w:val="28"/>
                      <w:szCs w:val="28"/>
                    </w:rPr>
                    <w:t>Henrique Paiva(202002691034)</w:t>
                  </w:r>
                </w:p>
                <w:p w14:paraId="485222AF" w14:textId="0F96F298" w:rsidR="007700EB" w:rsidRPr="007700EB" w:rsidRDefault="007700EB" w:rsidP="007700EB">
                  <w:pPr>
                    <w:pStyle w:val="My"/>
                    <w:rPr>
                      <w:color w:val="FFFFFF"/>
                      <w:sz w:val="28"/>
                      <w:szCs w:val="28"/>
                    </w:rPr>
                  </w:pPr>
                  <w:r w:rsidRPr="007700EB">
                    <w:rPr>
                      <w:color w:val="FFFFFF"/>
                      <w:sz w:val="28"/>
                      <w:szCs w:val="28"/>
                    </w:rPr>
                    <w:t>Vitor Sousa Mesquita(201802163204)</w:t>
                  </w:r>
                </w:p>
                <w:p w14:paraId="5546CB4D" w14:textId="77777777" w:rsidR="008F4C7D" w:rsidRPr="007700EB" w:rsidRDefault="008F4C7D" w:rsidP="008F4C7D">
                  <w:pPr>
                    <w:pStyle w:val="My"/>
                    <w:jc w:val="both"/>
                    <w:rPr>
                      <w:color w:val="FFFFFF"/>
                      <w:sz w:val="28"/>
                      <w:szCs w:val="28"/>
                    </w:rPr>
                  </w:pPr>
                </w:p>
                <w:p w14:paraId="17F235D9" w14:textId="4261FF1E" w:rsidR="008F4C7D" w:rsidRPr="000165BB" w:rsidRDefault="008F4C7D" w:rsidP="008F4C7D">
                  <w:pPr>
                    <w:pStyle w:val="My"/>
                    <w:jc w:val="both"/>
                    <w:rPr>
                      <w:rStyle w:val="sowc"/>
                      <w:color w:val="FFFFFF"/>
                      <w:sz w:val="28"/>
                      <w:szCs w:val="28"/>
                      <w:lang w:val="pt-BR"/>
                    </w:rPr>
                  </w:pPr>
                  <w:r w:rsidRPr="000165BB">
                    <w:rPr>
                      <w:rStyle w:val="sowc"/>
                      <w:color w:val="FFFFFF"/>
                      <w:sz w:val="28"/>
                      <w:szCs w:val="28"/>
                      <w:lang w:val="pt-BR"/>
                    </w:rPr>
                    <w:t xml:space="preserve">Disciplina: </w:t>
                  </w:r>
                  <w:r w:rsidR="007700EB">
                    <w:rPr>
                      <w:rStyle w:val="sowc"/>
                      <w:color w:val="FFFFFF"/>
                      <w:sz w:val="28"/>
                      <w:szCs w:val="28"/>
                      <w:lang w:val="pt-BR"/>
                    </w:rPr>
                    <w:t>Segurança Cibernética</w:t>
                  </w:r>
                </w:p>
                <w:p w14:paraId="42087663" w14:textId="6809A81F" w:rsidR="008F4C7D" w:rsidRPr="000165BB" w:rsidRDefault="008F4C7D" w:rsidP="008F4C7D">
                  <w:pPr>
                    <w:pStyle w:val="My"/>
                    <w:jc w:val="both"/>
                    <w:rPr>
                      <w:color w:val="FFFFFF"/>
                      <w:sz w:val="28"/>
                      <w:szCs w:val="28"/>
                      <w:lang w:val="pt-BR"/>
                    </w:rPr>
                  </w:pPr>
                  <w:r w:rsidRPr="000165BB">
                    <w:rPr>
                      <w:rStyle w:val="sowc"/>
                      <w:color w:val="FFFFFF"/>
                      <w:sz w:val="28"/>
                      <w:szCs w:val="28"/>
                      <w:lang w:val="pt-BR"/>
                    </w:rPr>
                    <w:t xml:space="preserve">Docente: </w:t>
                  </w:r>
                  <w:r w:rsidR="007700EB">
                    <w:rPr>
                      <w:rStyle w:val="sowc"/>
                      <w:color w:val="FFFFFF"/>
                      <w:sz w:val="28"/>
                      <w:szCs w:val="28"/>
                      <w:lang w:val="pt-BR"/>
                    </w:rPr>
                    <w:t xml:space="preserve">Paulo </w:t>
                  </w:r>
                </w:p>
                <w:p w14:paraId="59B2826A" w14:textId="77777777" w:rsidR="008F4C7D" w:rsidRPr="000165BB" w:rsidRDefault="008F4C7D" w:rsidP="008F4C7D">
                  <w:pPr>
                    <w:pStyle w:val="My"/>
                    <w:jc w:val="both"/>
                    <w:rPr>
                      <w:color w:val="FFFFFF"/>
                      <w:sz w:val="28"/>
                      <w:szCs w:val="28"/>
                      <w:lang w:val="pt-BR"/>
                    </w:rPr>
                  </w:pPr>
                  <w:r w:rsidRPr="000165BB">
                    <w:rPr>
                      <w:color w:val="FFFFFF"/>
                      <w:sz w:val="28"/>
                      <w:szCs w:val="28"/>
                      <w:lang w:val="pt-BR"/>
                    </w:rPr>
                    <w:t xml:space="preserve">Semestre: 4°/ Turno: Noite </w:t>
                  </w:r>
                </w:p>
                <w:p w14:paraId="3041FD2B" w14:textId="5BF79A7D" w:rsidR="008F4C7D" w:rsidRPr="000165BB" w:rsidRDefault="008F4C7D" w:rsidP="008F4C7D">
                  <w:pPr>
                    <w:pStyle w:val="My"/>
                    <w:jc w:val="both"/>
                    <w:rPr>
                      <w:color w:val="FFFFFF"/>
                      <w:sz w:val="28"/>
                      <w:szCs w:val="28"/>
                      <w:lang w:val="pt-BR"/>
                    </w:rPr>
                  </w:pPr>
                  <w:r w:rsidRPr="000165BB">
                    <w:rPr>
                      <w:color w:val="FFFFFF"/>
                      <w:sz w:val="28"/>
                      <w:szCs w:val="28"/>
                      <w:lang w:val="pt-BR"/>
                    </w:rPr>
                    <w:t xml:space="preserve">Data: </w:t>
                  </w:r>
                  <w:r w:rsidR="00B40816">
                    <w:rPr>
                      <w:color w:val="FFFFFF"/>
                      <w:sz w:val="28"/>
                      <w:szCs w:val="28"/>
                      <w:lang w:val="pt-BR"/>
                    </w:rPr>
                    <w:t>25</w:t>
                  </w:r>
                  <w:r w:rsidRPr="000165BB">
                    <w:rPr>
                      <w:color w:val="FFFFFF"/>
                      <w:sz w:val="28"/>
                      <w:szCs w:val="28"/>
                      <w:lang w:val="pt-BR"/>
                    </w:rPr>
                    <w:t>/1</w:t>
                  </w:r>
                  <w:r w:rsidR="00B40816">
                    <w:rPr>
                      <w:color w:val="FFFFFF"/>
                      <w:sz w:val="28"/>
                      <w:szCs w:val="28"/>
                      <w:lang w:val="pt-BR"/>
                    </w:rPr>
                    <w:t>1</w:t>
                  </w:r>
                  <w:r w:rsidRPr="000165BB">
                    <w:rPr>
                      <w:color w:val="FFFFFF"/>
                      <w:sz w:val="28"/>
                      <w:szCs w:val="28"/>
                      <w:lang w:val="pt-BR"/>
                    </w:rPr>
                    <w:t>/2021</w:t>
                  </w:r>
                </w:p>
                <w:p w14:paraId="6E9A1A3C" w14:textId="77777777" w:rsidR="008F4C7D" w:rsidRPr="000165BB" w:rsidRDefault="008F4C7D" w:rsidP="008F4C7D">
                  <w:pPr>
                    <w:pStyle w:val="My"/>
                    <w:jc w:val="both"/>
                    <w:rPr>
                      <w:rStyle w:val="sowc"/>
                      <w:color w:val="FFFFFF"/>
                      <w:sz w:val="28"/>
                      <w:szCs w:val="28"/>
                      <w:lang w:val="pt-BR"/>
                    </w:rPr>
                  </w:pPr>
                  <w:r w:rsidRPr="000165BB">
                    <w:rPr>
                      <w:rStyle w:val="sowc"/>
                      <w:color w:val="FFFFFF"/>
                      <w:sz w:val="28"/>
                      <w:szCs w:val="28"/>
                      <w:lang w:val="pt-BR"/>
                    </w:rPr>
                    <w:t>Local: Estácio de Sá – Castanhal</w:t>
                  </w:r>
                </w:p>
                <w:p w14:paraId="1D4AC4D7" w14:textId="77777777" w:rsidR="008F4C7D" w:rsidRDefault="008F4C7D"/>
              </w:txbxContent>
            </v:textbox>
          </v:shape>
        </w:pict>
      </w:r>
    </w:p>
    <w:p w14:paraId="2EFDE045" w14:textId="4D81B722" w:rsidR="004A73BF" w:rsidRPr="00D50A8C" w:rsidRDefault="008502A9" w:rsidP="007D5AC1">
      <w:r>
        <w:rPr>
          <w:noProof/>
          <w:lang w:val="ru-RU"/>
        </w:rPr>
        <w:pict w14:anchorId="5776E47E">
          <v:shape id="_x0000_s2221" type="#_x0000_t202" style="position:absolute;margin-left:1in;margin-top:621pt;width:450pt;height:189pt;z-index:3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2221;mso-column-margin:5.76pt" inset="2.88pt,2.88pt,2.88pt,2.88pt">
              <w:txbxContent>
                <w:p w14:paraId="2E0C5C2A" w14:textId="0EB0CF89" w:rsidR="008F4C7D" w:rsidRPr="000165BB" w:rsidRDefault="008F4C7D" w:rsidP="00CC3808">
                  <w:pPr>
                    <w:rPr>
                      <w:rFonts w:ascii="Verdana" w:hAnsi="Verdana"/>
                      <w:color w:val="17365D"/>
                      <w:sz w:val="22"/>
                      <w:szCs w:val="22"/>
                      <w:lang w:val="en-US"/>
                    </w:rPr>
                  </w:pPr>
                </w:p>
                <w:p w14:paraId="6D8BFE8F" w14:textId="77777777" w:rsidR="00CC3808" w:rsidRPr="000165BB" w:rsidRDefault="00CC3808">
                  <w:pPr>
                    <w:rPr>
                      <w:lang w:val="en-US"/>
                    </w:rPr>
                  </w:pPr>
                </w:p>
              </w:txbxContent>
            </v:textbox>
            <w10:wrap anchory="page"/>
          </v:shape>
        </w:pict>
      </w:r>
    </w:p>
    <w:p w14:paraId="5C9192ED" w14:textId="77777777" w:rsidR="004A73BF" w:rsidRPr="00D50A8C" w:rsidRDefault="004A73BF" w:rsidP="007D5AC1"/>
    <w:p w14:paraId="57BE8276" w14:textId="336815CB" w:rsidR="004A73BF" w:rsidRPr="00D50A8C" w:rsidRDefault="004A73BF" w:rsidP="007D5AC1"/>
    <w:p w14:paraId="429FC614" w14:textId="77777777" w:rsidR="004A73BF" w:rsidRPr="00D50A8C" w:rsidRDefault="004A73BF" w:rsidP="007D5AC1"/>
    <w:p w14:paraId="067EC59C" w14:textId="77777777" w:rsidR="004A73BF" w:rsidRPr="00D50A8C" w:rsidRDefault="004A73BF" w:rsidP="007D5AC1"/>
    <w:p w14:paraId="486FAB11" w14:textId="77777777" w:rsidR="004A73BF" w:rsidRPr="00D50A8C" w:rsidRDefault="004A73BF" w:rsidP="007D5AC1"/>
    <w:p w14:paraId="7F028A42" w14:textId="77777777" w:rsidR="004A73BF" w:rsidRPr="00D50A8C" w:rsidRDefault="004A73BF" w:rsidP="007D5AC1"/>
    <w:p w14:paraId="1F7EF313" w14:textId="77777777" w:rsidR="004A73BF" w:rsidRPr="00D50A8C" w:rsidRDefault="004A73BF" w:rsidP="007D5AC1"/>
    <w:p w14:paraId="643FE55C" w14:textId="77777777" w:rsidR="004A73BF" w:rsidRPr="00D50A8C" w:rsidRDefault="004A73BF" w:rsidP="007D5AC1"/>
    <w:p w14:paraId="024EE2E0" w14:textId="77777777" w:rsidR="004A73BF" w:rsidRPr="00D50A8C" w:rsidRDefault="004A73BF" w:rsidP="007D5AC1"/>
    <w:p w14:paraId="6E2610ED" w14:textId="77777777" w:rsidR="00664743" w:rsidRPr="00D50A8C" w:rsidRDefault="00664743" w:rsidP="007D5AC1"/>
    <w:p w14:paraId="456433B5" w14:textId="09F30473" w:rsidR="00664743" w:rsidRPr="00D50A8C" w:rsidRDefault="008502A9" w:rsidP="007D5AC1">
      <w:r>
        <w:rPr>
          <w:noProof/>
          <w:lang w:val="ru-RU"/>
        </w:rPr>
        <w:lastRenderedPageBreak/>
        <w:pict w14:anchorId="0C3FEE74">
          <v:shape id="_x0000_s2161" type="#_x0000_t202" style="position:absolute;margin-left:63pt;margin-top:33pt;width:468pt;height:694.5pt;z-index:1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2161;mso-column-margin:5.76pt" inset="2.88pt,2.88pt,2.88pt,2.88pt">
              <w:txbxContent>
                <w:p w14:paraId="4FA12EBE" w14:textId="684060A2" w:rsidR="00B40816" w:rsidRPr="00B40816" w:rsidRDefault="00B40816" w:rsidP="00B40816">
                  <w:pPr>
                    <w:pStyle w:val="MyHeadtitle"/>
                    <w:jc w:val="right"/>
                    <w:rPr>
                      <w:rFonts w:ascii="ChunkFive" w:hAnsi="ChunkFive"/>
                      <w:b w:val="0"/>
                      <w:color w:val="FFFFFF"/>
                      <w:sz w:val="42"/>
                      <w:szCs w:val="56"/>
                    </w:rPr>
                  </w:pPr>
                  <w:r w:rsidRPr="00B40816">
                    <w:rPr>
                      <w:rFonts w:ascii="Futura LT Book" w:hAnsi="Futura LT Book"/>
                      <w:b w:val="0"/>
                      <w:color w:val="333333"/>
                      <w:sz w:val="72"/>
                      <w:szCs w:val="240"/>
                    </w:rPr>
                    <w:t>Parte 1</w:t>
                  </w:r>
                </w:p>
                <w:p w14:paraId="51E51E0E" w14:textId="45913B62" w:rsidR="00A9565D" w:rsidRDefault="00A9565D" w:rsidP="00E91A07">
                  <w:pPr>
                    <w:pStyle w:val="MyHeadtitle"/>
                    <w:rPr>
                      <w:rFonts w:ascii="ChunkFive" w:hAnsi="ChunkFive"/>
                      <w:b w:val="0"/>
                      <w:color w:val="FFFFFF"/>
                      <w:sz w:val="26"/>
                      <w:szCs w:val="26"/>
                    </w:rPr>
                  </w:pPr>
                </w:p>
                <w:p w14:paraId="6FA00ACC" w14:textId="69CB1909" w:rsidR="00B40816" w:rsidRDefault="00B40816" w:rsidP="00E91A07">
                  <w:pPr>
                    <w:pStyle w:val="MyHeadtitle"/>
                    <w:rPr>
                      <w:rFonts w:ascii="ChunkFive" w:hAnsi="ChunkFive"/>
                      <w:b w:val="0"/>
                      <w:color w:val="FFFFFF"/>
                      <w:sz w:val="26"/>
                      <w:szCs w:val="26"/>
                    </w:rPr>
                  </w:pPr>
                </w:p>
                <w:p w14:paraId="78662DB3" w14:textId="77777777" w:rsidR="00B40816" w:rsidRDefault="00B40816" w:rsidP="00BD772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pt-BR"/>
                    </w:rPr>
                  </w:pPr>
                </w:p>
                <w:p w14:paraId="6AEA556B" w14:textId="77777777" w:rsidR="00B40816" w:rsidRDefault="00B40816" w:rsidP="00BD772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pt-BR"/>
                    </w:rPr>
                  </w:pPr>
                </w:p>
                <w:p w14:paraId="19C91E0F" w14:textId="1F7187BF" w:rsidR="00B40816" w:rsidRPr="000D69DE" w:rsidRDefault="00B40816" w:rsidP="00BD7721">
                  <w:pPr>
                    <w:pStyle w:val="My"/>
                    <w:jc w:val="both"/>
                    <w:rPr>
                      <w:color w:val="FFFFFF"/>
                      <w:sz w:val="28"/>
                      <w:szCs w:val="28"/>
                      <w:lang w:val="pt-BR"/>
                    </w:rPr>
                  </w:pPr>
                  <w:r w:rsidRPr="000D69DE">
                    <w:rPr>
                      <w:color w:val="FFFFFF"/>
                      <w:sz w:val="28"/>
                      <w:szCs w:val="28"/>
                      <w:lang w:val="pt-BR"/>
                    </w:rPr>
                    <w:t xml:space="preserve">Modelagem de rede Wireless e relatório utilizando o software Cisco </w:t>
                  </w:r>
                  <w:proofErr w:type="spellStart"/>
                  <w:r w:rsidRPr="000D69DE">
                    <w:rPr>
                      <w:color w:val="FFFFFF"/>
                      <w:sz w:val="28"/>
                      <w:szCs w:val="28"/>
                      <w:lang w:val="pt-BR"/>
                    </w:rPr>
                    <w:t>Packet</w:t>
                  </w:r>
                  <w:proofErr w:type="spellEnd"/>
                  <w:r w:rsidRPr="000D69DE">
                    <w:rPr>
                      <w:color w:val="FFFFFF"/>
                      <w:sz w:val="28"/>
                      <w:szCs w:val="28"/>
                      <w:lang w:val="pt-BR"/>
                    </w:rPr>
                    <w:t xml:space="preserve"> </w:t>
                  </w:r>
                  <w:proofErr w:type="spellStart"/>
                  <w:r w:rsidRPr="000D69DE">
                    <w:rPr>
                      <w:color w:val="FFFFFF"/>
                      <w:sz w:val="28"/>
                      <w:szCs w:val="28"/>
                      <w:lang w:val="pt-BR"/>
                    </w:rPr>
                    <w:t>Tracer</w:t>
                  </w:r>
                  <w:proofErr w:type="spellEnd"/>
                  <w:r w:rsidRPr="000D69DE">
                    <w:rPr>
                      <w:color w:val="FFFFFF"/>
                      <w:sz w:val="28"/>
                      <w:szCs w:val="28"/>
                      <w:lang w:val="pt-BR"/>
                    </w:rPr>
                    <w:t xml:space="preserve"> </w:t>
                  </w:r>
                </w:p>
                <w:p w14:paraId="61717743" w14:textId="77777777" w:rsidR="00B40816" w:rsidRPr="00B40816" w:rsidRDefault="00B40816" w:rsidP="00BD7721">
                  <w:pPr>
                    <w:pStyle w:val="My"/>
                    <w:jc w:val="both"/>
                    <w:rPr>
                      <w:b/>
                      <w:bCs/>
                      <w:color w:val="FFFFFF"/>
                      <w:sz w:val="26"/>
                      <w:szCs w:val="26"/>
                      <w:lang w:val="pt-BR"/>
                    </w:rPr>
                  </w:pPr>
                </w:p>
                <w:p w14:paraId="439D0304" w14:textId="6C5A91A2" w:rsidR="0017343E" w:rsidRPr="000165BB" w:rsidRDefault="000D69DE" w:rsidP="0017343E">
                  <w:pPr>
                    <w:pStyle w:val="My"/>
                    <w:jc w:val="both"/>
                    <w:rPr>
                      <w:rStyle w:val="sowc"/>
                      <w:color w:val="FFFFFF"/>
                      <w:lang w:val="pt-BR"/>
                    </w:rPr>
                  </w:pPr>
                  <w:r w:rsidRPr="000D69DE">
                    <w:rPr>
                      <w:rFonts w:ascii="Arial" w:hAnsi="Arial"/>
                      <w:b/>
                      <w:noProof/>
                      <w:u w:val="single"/>
                    </w:rPr>
                    <w:pict w14:anchorId="752A21AB">
                      <v:shape id="Imagem 5" o:spid="_x0000_i1044" type="#_x0000_t75" style="width:424.5pt;height:226.5pt;visibility:visible;mso-wrap-style:square">
                        <v:imagedata r:id="rId9" o:title=""/>
                      </v:shape>
                    </w:pict>
                  </w:r>
                </w:p>
                <w:p w14:paraId="798977A2" w14:textId="1096F72D" w:rsidR="00E91A07" w:rsidRPr="000D69DE" w:rsidRDefault="000D69DE" w:rsidP="00E91A07">
                  <w:pPr>
                    <w:pStyle w:val="MyHeadtitle"/>
                    <w:rPr>
                      <w:b w:val="0"/>
                      <w:bCs w:val="0"/>
                      <w:color w:val="FFFFFF"/>
                      <w:sz w:val="16"/>
                      <w:szCs w:val="14"/>
                    </w:rPr>
                  </w:pPr>
                  <w:r w:rsidRPr="000D69DE">
                    <w:rPr>
                      <w:b w:val="0"/>
                      <w:bCs w:val="0"/>
                      <w:color w:val="FFFFFF"/>
                      <w:sz w:val="16"/>
                      <w:szCs w:val="14"/>
                    </w:rPr>
                    <w:t xml:space="preserve">Figura 1 – Modelagem de uma rede </w:t>
                  </w:r>
                  <w:proofErr w:type="spellStart"/>
                  <w:r w:rsidRPr="000D69DE">
                    <w:rPr>
                      <w:b w:val="0"/>
                      <w:bCs w:val="0"/>
                      <w:color w:val="FFFFFF"/>
                      <w:sz w:val="16"/>
                      <w:szCs w:val="14"/>
                    </w:rPr>
                    <w:t>wifi</w:t>
                  </w:r>
                  <w:proofErr w:type="spellEnd"/>
                  <w:r w:rsidRPr="000D69DE">
                    <w:rPr>
                      <w:b w:val="0"/>
                      <w:bCs w:val="0"/>
                      <w:color w:val="FFFFFF"/>
                      <w:sz w:val="16"/>
                      <w:szCs w:val="14"/>
                    </w:rPr>
                    <w:t xml:space="preserve"> doméstica usando o Cisco </w:t>
                  </w:r>
                  <w:proofErr w:type="spellStart"/>
                  <w:r w:rsidRPr="000D69DE">
                    <w:rPr>
                      <w:b w:val="0"/>
                      <w:bCs w:val="0"/>
                      <w:color w:val="FFFFFF"/>
                      <w:sz w:val="16"/>
                      <w:szCs w:val="14"/>
                    </w:rPr>
                    <w:t>Packet</w:t>
                  </w:r>
                  <w:proofErr w:type="spellEnd"/>
                  <w:r w:rsidRPr="000D69DE">
                    <w:rPr>
                      <w:b w:val="0"/>
                      <w:bCs w:val="0"/>
                      <w:color w:val="FFFFFF"/>
                      <w:sz w:val="16"/>
                      <w:szCs w:val="14"/>
                    </w:rPr>
                    <w:t xml:space="preserve"> </w:t>
                  </w:r>
                  <w:proofErr w:type="spellStart"/>
                  <w:r w:rsidRPr="000D69DE">
                    <w:rPr>
                      <w:b w:val="0"/>
                      <w:bCs w:val="0"/>
                      <w:color w:val="FFFFFF"/>
                      <w:sz w:val="16"/>
                      <w:szCs w:val="14"/>
                    </w:rPr>
                    <w:t>Tracer</w:t>
                  </w:r>
                  <w:proofErr w:type="spellEnd"/>
                </w:p>
                <w:p w14:paraId="0A9531C6" w14:textId="7F77A14B" w:rsidR="000D69DE" w:rsidRDefault="000D69DE" w:rsidP="00E91A07">
                  <w:pPr>
                    <w:pStyle w:val="MyHeadtitle"/>
                    <w:rPr>
                      <w:b w:val="0"/>
                      <w:bCs w:val="0"/>
                      <w:color w:val="FFFFFF"/>
                      <w:sz w:val="24"/>
                      <w:szCs w:val="22"/>
                    </w:rPr>
                  </w:pPr>
                  <w:r w:rsidRPr="000D69DE">
                    <w:rPr>
                      <w:b w:val="0"/>
                      <w:bCs w:val="0"/>
                      <w:color w:val="FFFFFF"/>
                      <w:sz w:val="24"/>
                      <w:szCs w:val="22"/>
                    </w:rPr>
                    <w:t xml:space="preserve">A rede </w:t>
                  </w:r>
                  <w:proofErr w:type="spellStart"/>
                  <w:r w:rsidRPr="000D69DE">
                    <w:rPr>
                      <w:b w:val="0"/>
                      <w:bCs w:val="0"/>
                      <w:color w:val="FFFFFF"/>
                      <w:sz w:val="24"/>
                      <w:szCs w:val="22"/>
                    </w:rPr>
                    <w:t>wi-fi</w:t>
                  </w:r>
                  <w:proofErr w:type="spellEnd"/>
                  <w:r w:rsidRPr="000D69DE">
                    <w:rPr>
                      <w:b w:val="0"/>
                      <w:bCs w:val="0"/>
                      <w:color w:val="FFFFFF"/>
                      <w:sz w:val="24"/>
                      <w:szCs w:val="22"/>
                    </w:rPr>
                    <w:t xml:space="preserve"> alcança o básico de 100 metros varia de acordo com a disposição do ambiente e aplicação de antenas externas</w:t>
                  </w:r>
                </w:p>
                <w:p w14:paraId="522948B7" w14:textId="01F9B74E" w:rsidR="001160B7" w:rsidRDefault="001160B7" w:rsidP="001160B7">
                  <w:pPr>
                    <w:pStyle w:val="MyHeadtitle"/>
                    <w:rPr>
                      <w:b w:val="0"/>
                      <w:bCs w:val="0"/>
                      <w:color w:val="FFFFFF"/>
                      <w:sz w:val="24"/>
                      <w:szCs w:val="16"/>
                    </w:rPr>
                  </w:pPr>
                  <w:r w:rsidRPr="001160B7">
                    <w:rPr>
                      <w:b w:val="0"/>
                      <w:bCs w:val="0"/>
                      <w:color w:val="FFFFFF"/>
                      <w:sz w:val="24"/>
                      <w:szCs w:val="16"/>
                    </w:rPr>
                    <w:t>- Opera numa frequência de 5Ghz, o que oferece grande confiabilidade, por ser uma frequência menos utilizada. Contém uma velocidade mais rápida que o padrão 802.11b (até54 Mbps), porém com um alcance operacional menor. A partir de 30 metros há redução de velocidade, mas em alcances menores fica entre 22 e 40 Mb</w:t>
                  </w:r>
                </w:p>
                <w:p w14:paraId="55209172" w14:textId="0C53E7D1" w:rsidR="001160B7" w:rsidRPr="001160B7" w:rsidRDefault="001160B7" w:rsidP="001160B7">
                  <w:pPr>
                    <w:pStyle w:val="MyHeadtitle"/>
                    <w:rPr>
                      <w:color w:val="FFFFFF"/>
                      <w:sz w:val="24"/>
                      <w:szCs w:val="24"/>
                    </w:rPr>
                  </w:pPr>
                  <w:r w:rsidRPr="001160B7">
                    <w:rPr>
                      <w:b w:val="0"/>
                      <w:bCs w:val="0"/>
                      <w:color w:val="FFFFFF"/>
                      <w:sz w:val="24"/>
                      <w:szCs w:val="24"/>
                    </w:rPr>
                    <w:t>- A Velocidade de acesso depende bastante da distância ao ponto de acesso. A 20 metros a velocidade gira em torno de 11 Mbps. Em alcances de 80 a 100 metros a velocidade pode cair para 1 Mbps ou menos, o que</w:t>
                  </w:r>
                  <w:r w:rsidRPr="001160B7">
                    <w:rPr>
                      <w:color w:val="FFFFFF"/>
                      <w:sz w:val="24"/>
                      <w:szCs w:val="24"/>
                    </w:rPr>
                    <w:t xml:space="preserve"> </w:t>
                  </w:r>
                  <w:r w:rsidRPr="001160B7">
                    <w:rPr>
                      <w:b w:val="0"/>
                      <w:bCs w:val="0"/>
                      <w:color w:val="FFFFFF"/>
                      <w:sz w:val="24"/>
                      <w:szCs w:val="24"/>
                    </w:rPr>
                    <w:t xml:space="preserve">pode causar perda de sinal e lentidão na conexão. A frequência é de 2.4 </w:t>
                  </w:r>
                  <w:proofErr w:type="spellStart"/>
                  <w:r w:rsidRPr="001160B7">
                    <w:rPr>
                      <w:b w:val="0"/>
                      <w:bCs w:val="0"/>
                      <w:color w:val="FFFFFF"/>
                      <w:sz w:val="24"/>
                      <w:szCs w:val="24"/>
                    </w:rPr>
                    <w:t>Ghz</w:t>
                  </w:r>
                  <w:proofErr w:type="spellEnd"/>
                  <w:r w:rsidRPr="001160B7">
                    <w:rPr>
                      <w:b w:val="0"/>
                      <w:bCs w:val="0"/>
                      <w:color w:val="FFFFFF"/>
                      <w:sz w:val="24"/>
                      <w:szCs w:val="24"/>
                    </w:rPr>
                    <w:t>, o que pode ocasionar problemas com telefones sem.</w:t>
                  </w:r>
                </w:p>
                <w:p w14:paraId="63F9D25F" w14:textId="5D789489" w:rsidR="001160B7" w:rsidRPr="001160B7" w:rsidRDefault="001160B7" w:rsidP="001160B7">
                  <w:pPr>
                    <w:pStyle w:val="MyHeadtitle"/>
                    <w:rPr>
                      <w:b w:val="0"/>
                      <w:bCs w:val="0"/>
                      <w:color w:val="FFFFFF"/>
                      <w:sz w:val="24"/>
                      <w:szCs w:val="16"/>
                    </w:rPr>
                  </w:pPr>
                </w:p>
                <w:p w14:paraId="2B73C0BE" w14:textId="77777777" w:rsidR="000D69DE" w:rsidRPr="000D69DE" w:rsidRDefault="000D69DE" w:rsidP="00E91A07">
                  <w:pPr>
                    <w:pStyle w:val="MyHeadtitle"/>
                    <w:rPr>
                      <w:b w:val="0"/>
                      <w:bCs w:val="0"/>
                      <w:color w:val="FFFFFF"/>
                      <w:sz w:val="24"/>
                      <w:szCs w:val="22"/>
                    </w:rPr>
                  </w:pPr>
                </w:p>
                <w:p w14:paraId="659D37B4" w14:textId="4729653D" w:rsidR="000D69DE" w:rsidRPr="000D69DE" w:rsidRDefault="000D69DE" w:rsidP="00E91A07">
                  <w:pPr>
                    <w:pStyle w:val="MyHeadtitle"/>
                    <w:rPr>
                      <w:color w:val="FFFFFF"/>
                      <w:sz w:val="20"/>
                      <w:szCs w:val="18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</w:rPr>
        <w:pict w14:anchorId="21B0D17C">
          <v:shape id="_x0000_s2332" type="#_x0000_t75" style="position:absolute;margin-left:198pt;margin-top:-33.25pt;width:2in;height:137.05pt;z-index:-16">
            <v:imagedata r:id="rId10" o:title="7"/>
          </v:shape>
        </w:pict>
      </w:r>
      <w:r>
        <w:rPr>
          <w:noProof/>
        </w:rPr>
        <w:pict w14:anchorId="1761567E">
          <v:shape id="_x0000_s2330" type="#_x0000_t75" style="position:absolute;margin-left:18pt;margin-top:-33pt;width:171pt;height:136.8pt;z-index:-17">
            <v:imagedata r:id="rId11" o:title="4"/>
          </v:shape>
        </w:pict>
      </w:r>
    </w:p>
    <w:p w14:paraId="302077E7" w14:textId="52AE7608" w:rsidR="00664743" w:rsidRPr="00D50A8C" w:rsidRDefault="00664743" w:rsidP="007D5AC1"/>
    <w:p w14:paraId="68A4A7E4" w14:textId="77777777" w:rsidR="00664743" w:rsidRPr="00D50A8C" w:rsidRDefault="00664743" w:rsidP="007D5AC1"/>
    <w:p w14:paraId="0FC9C0E7" w14:textId="77777777" w:rsidR="00664743" w:rsidRPr="00D50A8C" w:rsidRDefault="00664743" w:rsidP="007D5AC1"/>
    <w:p w14:paraId="49FA270C" w14:textId="77777777" w:rsidR="00664743" w:rsidRPr="00D50A8C" w:rsidRDefault="00664743" w:rsidP="007D5AC1"/>
    <w:p w14:paraId="1CB8DBFE" w14:textId="77777777" w:rsidR="00664743" w:rsidRPr="00D50A8C" w:rsidRDefault="00664743" w:rsidP="007D5AC1"/>
    <w:p w14:paraId="7ADC5093" w14:textId="77777777" w:rsidR="00664743" w:rsidRPr="00D50A8C" w:rsidRDefault="00664743" w:rsidP="007D5AC1"/>
    <w:p w14:paraId="710C052B" w14:textId="77777777" w:rsidR="00664743" w:rsidRPr="00D50A8C" w:rsidRDefault="00664743" w:rsidP="007D5AC1"/>
    <w:p w14:paraId="752F46DE" w14:textId="77777777" w:rsidR="00664743" w:rsidRPr="00D50A8C" w:rsidRDefault="008502A9" w:rsidP="007D5AC1">
      <w:r>
        <w:rPr>
          <w:noProof/>
        </w:rPr>
        <w:pict w14:anchorId="0BAB80FB">
          <v:shape id="_x0000_s2329" type="#_x0000_t75" style="position:absolute;margin-left:18pt;margin-top:2.4pt;width:558pt;height:612pt;z-index:-18">
            <v:imagedata r:id="rId12" o:title="5"/>
          </v:shape>
        </w:pict>
      </w:r>
    </w:p>
    <w:p w14:paraId="31BEA36B" w14:textId="77777777" w:rsidR="00664743" w:rsidRPr="00D50A8C" w:rsidRDefault="00664743" w:rsidP="007D5AC1"/>
    <w:p w14:paraId="79900194" w14:textId="77777777" w:rsidR="00664743" w:rsidRPr="00D50A8C" w:rsidRDefault="00664743" w:rsidP="007D5AC1"/>
    <w:p w14:paraId="2499966F" w14:textId="77777777" w:rsidR="00664743" w:rsidRPr="00D50A8C" w:rsidRDefault="00664743" w:rsidP="007D5AC1"/>
    <w:p w14:paraId="332CE9FB" w14:textId="77777777" w:rsidR="00664743" w:rsidRPr="00D50A8C" w:rsidRDefault="00664743" w:rsidP="007D5AC1"/>
    <w:p w14:paraId="5D190ADD" w14:textId="77777777" w:rsidR="00F0441F" w:rsidRPr="00D50A8C" w:rsidRDefault="00F0441F" w:rsidP="007D5AC1"/>
    <w:p w14:paraId="24C2A178" w14:textId="77777777" w:rsidR="00664743" w:rsidRPr="00D50A8C" w:rsidRDefault="00664743" w:rsidP="007D5AC1"/>
    <w:p w14:paraId="59B9429F" w14:textId="77777777" w:rsidR="00664743" w:rsidRPr="00D50A8C" w:rsidRDefault="00664743" w:rsidP="007D5AC1"/>
    <w:p w14:paraId="333DB949" w14:textId="77777777" w:rsidR="00664743" w:rsidRPr="00D50A8C" w:rsidRDefault="00664743" w:rsidP="007D5AC1"/>
    <w:p w14:paraId="61F9F218" w14:textId="77777777" w:rsidR="00664743" w:rsidRPr="00D50A8C" w:rsidRDefault="00664743" w:rsidP="007D5AC1"/>
    <w:p w14:paraId="4CC974FC" w14:textId="6B77EB0A" w:rsidR="00BD7721" w:rsidRDefault="0065314E" w:rsidP="0065314E">
      <w:pPr>
        <w:tabs>
          <w:tab w:val="left" w:pos="3300"/>
        </w:tabs>
      </w:pPr>
      <w:r w:rsidRPr="00D50A8C">
        <w:tab/>
      </w:r>
    </w:p>
    <w:p w14:paraId="048541E8" w14:textId="3B4C64E1" w:rsidR="00CD683B" w:rsidRPr="00D50A8C" w:rsidRDefault="00BD7721" w:rsidP="00CD683B">
      <w:r>
        <w:br w:type="page"/>
      </w:r>
      <w:r w:rsidR="008502A9">
        <w:rPr>
          <w:noProof/>
        </w:rPr>
        <w:lastRenderedPageBreak/>
        <w:pict w14:anchorId="35835C04">
          <v:shape id="_x0000_s2446" type="#_x0000_t202" style="position:absolute;margin-left:390pt;margin-top:25.5pt;width:211.5pt;height:129.75pt;z-index:12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2446;mso-column-margin:5.76pt" inset="2.88pt,2.88pt,2.88pt,2.88pt">
              <w:txbxContent>
                <w:p w14:paraId="1447CEBD" w14:textId="08B6F550" w:rsidR="00907A07" w:rsidRPr="008502A9" w:rsidRDefault="00907A07" w:rsidP="00907A07">
                  <w:pPr>
                    <w:pStyle w:val="My"/>
                    <w:rPr>
                      <w:color w:val="404040"/>
                      <w:sz w:val="52"/>
                      <w:szCs w:val="52"/>
                    </w:rPr>
                  </w:pPr>
                  <w:r w:rsidRPr="008502A9">
                    <w:rPr>
                      <w:color w:val="404040"/>
                      <w:sz w:val="52"/>
                      <w:szCs w:val="52"/>
                    </w:rPr>
                    <w:t>Padrões</w:t>
                  </w:r>
                  <w:r w:rsidRPr="008502A9">
                    <w:rPr>
                      <w:color w:val="404040"/>
                      <w:sz w:val="52"/>
                      <w:szCs w:val="52"/>
                      <w:lang w:val="pt-BR"/>
                    </w:rPr>
                    <w:t xml:space="preserve"> d</w:t>
                  </w:r>
                  <w:r w:rsidRPr="008502A9">
                    <w:rPr>
                      <w:color w:val="404040"/>
                      <w:sz w:val="52"/>
                      <w:szCs w:val="52"/>
                    </w:rPr>
                    <w:t xml:space="preserve">e Segurança </w:t>
                  </w:r>
                  <w:r w:rsidRPr="008502A9">
                    <w:rPr>
                      <w:color w:val="404040"/>
                      <w:sz w:val="52"/>
                      <w:szCs w:val="52"/>
                      <w:lang w:val="pt-BR"/>
                    </w:rPr>
                    <w:t>d</w:t>
                  </w:r>
                  <w:r w:rsidRPr="008502A9">
                    <w:rPr>
                      <w:color w:val="404040"/>
                      <w:sz w:val="52"/>
                      <w:szCs w:val="52"/>
                    </w:rPr>
                    <w:t>a rede</w:t>
                  </w:r>
                </w:p>
                <w:p w14:paraId="40F4521A" w14:textId="77777777" w:rsidR="00B8756D" w:rsidRPr="00907A07" w:rsidRDefault="00B8756D" w:rsidP="00B8756D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pt-BR"/>
                    </w:rPr>
                  </w:pPr>
                </w:p>
              </w:txbxContent>
            </v:textbox>
            <w10:wrap anchory="page"/>
          </v:shape>
        </w:pict>
      </w:r>
      <w:r w:rsidR="008502A9">
        <w:rPr>
          <w:noProof/>
        </w:rPr>
        <w:pict w14:anchorId="0C3FEE74">
          <v:shape id="_x0000_s2341" type="#_x0000_t202" style="position:absolute;margin-left:67.5pt;margin-top:33pt;width:468pt;height:694.5pt;z-index:5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2341;mso-column-margin:5.76pt" inset="2.88pt,2.88pt,2.88pt,2.88pt">
              <w:txbxContent>
                <w:p w14:paraId="295640FB" w14:textId="5976E25E" w:rsidR="00CD683B" w:rsidRDefault="00CD683B" w:rsidP="00CD683B">
                  <w:pPr>
                    <w:pStyle w:val="MyHeadtitle"/>
                    <w:rPr>
                      <w:rFonts w:ascii="Futura LT Book" w:hAnsi="Futura LT Book"/>
                      <w:b w:val="0"/>
                      <w:color w:val="333333"/>
                      <w:sz w:val="56"/>
                      <w:szCs w:val="56"/>
                    </w:rPr>
                  </w:pPr>
                </w:p>
                <w:p w14:paraId="40D705F1" w14:textId="140BC792" w:rsidR="009B2924" w:rsidRDefault="009B2924" w:rsidP="00CD683B">
                  <w:pPr>
                    <w:pStyle w:val="MyHeadtitle"/>
                    <w:rPr>
                      <w:rFonts w:ascii="Futura LT Book" w:hAnsi="Futura LT Book"/>
                      <w:b w:val="0"/>
                      <w:color w:val="333333"/>
                      <w:sz w:val="56"/>
                      <w:szCs w:val="56"/>
                    </w:rPr>
                  </w:pPr>
                </w:p>
                <w:p w14:paraId="22F3D76D" w14:textId="77777777" w:rsidR="009B2924" w:rsidRPr="00CE4763" w:rsidRDefault="009B2924" w:rsidP="00CD683B">
                  <w:pPr>
                    <w:pStyle w:val="MyHeadtitle"/>
                    <w:rPr>
                      <w:rFonts w:ascii="ChunkFive" w:hAnsi="ChunkFive"/>
                      <w:b w:val="0"/>
                      <w:color w:val="FFFFFF"/>
                      <w:sz w:val="26"/>
                      <w:szCs w:val="26"/>
                    </w:rPr>
                  </w:pPr>
                </w:p>
                <w:p w14:paraId="45F9D2CC" w14:textId="1C18AB63" w:rsidR="001160B7" w:rsidRDefault="001160B7" w:rsidP="001160B7">
                  <w:pPr>
                    <w:pStyle w:val="My"/>
                    <w:rPr>
                      <w:color w:val="FFFFFF"/>
                      <w:sz w:val="28"/>
                      <w:szCs w:val="28"/>
                    </w:rPr>
                  </w:pPr>
                </w:p>
                <w:p w14:paraId="4B7E4261" w14:textId="61C3EE81" w:rsidR="001160B7" w:rsidRPr="001160B7" w:rsidRDefault="001160B7" w:rsidP="001160B7">
                  <w:pPr>
                    <w:pStyle w:val="My"/>
                    <w:rPr>
                      <w:color w:val="FFFFFF"/>
                      <w:lang w:val="pt-BR"/>
                    </w:rPr>
                  </w:pPr>
                  <w:r w:rsidRPr="001160B7">
                    <w:rPr>
                      <w:color w:val="FFFFFF"/>
                      <w:lang w:val="pt-BR"/>
                    </w:rPr>
                    <w:t xml:space="preserve">WEP: </w:t>
                  </w:r>
                  <w:proofErr w:type="spellStart"/>
                  <w:r w:rsidRPr="001160B7">
                    <w:rPr>
                      <w:color w:val="FFFFFF"/>
                      <w:lang w:val="pt-BR"/>
                    </w:rPr>
                    <w:t>Wired</w:t>
                  </w:r>
                  <w:proofErr w:type="spellEnd"/>
                  <w:r w:rsidRPr="001160B7">
                    <w:rPr>
                      <w:color w:val="FFFFFF"/>
                      <w:lang w:val="pt-BR"/>
                    </w:rPr>
                    <w:t xml:space="preserve"> </w:t>
                  </w:r>
                  <w:proofErr w:type="spellStart"/>
                  <w:r w:rsidRPr="001160B7">
                    <w:rPr>
                      <w:color w:val="FFFFFF"/>
                      <w:lang w:val="pt-BR"/>
                    </w:rPr>
                    <w:t>Equivalent</w:t>
                  </w:r>
                  <w:proofErr w:type="spellEnd"/>
                  <w:r w:rsidRPr="001160B7">
                    <w:rPr>
                      <w:color w:val="FFFFFF"/>
                      <w:lang w:val="pt-BR"/>
                    </w:rPr>
                    <w:t xml:space="preserve"> </w:t>
                  </w:r>
                  <w:proofErr w:type="spellStart"/>
                  <w:r w:rsidRPr="001160B7">
                    <w:rPr>
                      <w:color w:val="FFFFFF"/>
                      <w:lang w:val="pt-BR"/>
                    </w:rPr>
                    <w:t>Privac</w:t>
                  </w:r>
                  <w:r>
                    <w:rPr>
                      <w:color w:val="FFFFFF"/>
                      <w:lang w:val="pt-BR"/>
                    </w:rPr>
                    <w:t>y</w:t>
                  </w:r>
                  <w:proofErr w:type="spellEnd"/>
                </w:p>
                <w:p w14:paraId="45C56997" w14:textId="77777777" w:rsidR="001160B7" w:rsidRPr="001160B7" w:rsidRDefault="001160B7" w:rsidP="001160B7">
                  <w:pPr>
                    <w:pStyle w:val="My"/>
                    <w:rPr>
                      <w:color w:val="FFFFFF"/>
                      <w:lang w:val="pt-BR"/>
                    </w:rPr>
                  </w:pPr>
                  <w:r w:rsidRPr="001160B7">
                    <w:rPr>
                      <w:color w:val="FFFFFF"/>
                      <w:lang w:val="pt-BR"/>
                    </w:rPr>
                    <w:t>Compatível com praticamente todos os dispositivos WiFi disponíveis no mercado. Justamente por ser tão popular, é também o mais sujeito a falhas de segurança e ataques</w:t>
                  </w:r>
                </w:p>
                <w:p w14:paraId="4170A457" w14:textId="34A1AB26" w:rsidR="001160B7" w:rsidRDefault="001160B7" w:rsidP="001160B7">
                  <w:pPr>
                    <w:pStyle w:val="My"/>
                    <w:rPr>
                      <w:color w:val="FFFFFF"/>
                      <w:lang w:val="pt-BR"/>
                    </w:rPr>
                  </w:pPr>
                  <w:r w:rsidRPr="001160B7">
                    <w:rPr>
                      <w:color w:val="FFFFFF"/>
                      <w:lang w:val="pt-BR"/>
                    </w:rPr>
                    <w:t xml:space="preserve">O padrão WEP se torna mais inseguro à medida que o poder de processamento dos computadores aumenta. Por ser um sistema de segurança de 128 bits (fator que define os caracteres possíveis, ou seja, o número máximo de combinações de senha), é possível descobrir a palavra-passe de uma rede WiFi desse tipo em poucos minutos por meio de   </w:t>
                  </w:r>
                  <w:proofErr w:type="spellStart"/>
                  <w:r w:rsidRPr="001160B7">
                    <w:rPr>
                      <w:color w:val="FFFFFF"/>
                      <w:lang w:val="pt-BR"/>
                    </w:rPr>
                    <w:t>de</w:t>
                  </w:r>
                  <w:proofErr w:type="spellEnd"/>
                  <w:r w:rsidRPr="001160B7">
                    <w:rPr>
                      <w:color w:val="FFFFFF"/>
                      <w:lang w:val="pt-BR"/>
                    </w:rPr>
                    <w:t xml:space="preserve"> ataques</w:t>
                  </w:r>
                </w:p>
                <w:p w14:paraId="392F93F1" w14:textId="77777777" w:rsidR="001160B7" w:rsidRPr="001160B7" w:rsidRDefault="001160B7" w:rsidP="001160B7">
                  <w:pPr>
                    <w:pStyle w:val="My"/>
                    <w:rPr>
                      <w:color w:val="FFFFFF"/>
                      <w:lang w:val="pt-BR"/>
                    </w:rPr>
                  </w:pPr>
                </w:p>
                <w:p w14:paraId="195D7952" w14:textId="77777777" w:rsidR="001160B7" w:rsidRPr="001160B7" w:rsidRDefault="001160B7" w:rsidP="001160B7">
                  <w:pPr>
                    <w:pStyle w:val="My"/>
                    <w:rPr>
                      <w:color w:val="FFFFFF"/>
                      <w:lang w:val="pt-BR"/>
                    </w:rPr>
                  </w:pPr>
                  <w:r w:rsidRPr="001160B7">
                    <w:rPr>
                      <w:color w:val="FFFFFF"/>
                      <w:lang w:val="pt-BR"/>
                    </w:rPr>
                    <w:t xml:space="preserve">WPA: Wi-Fi </w:t>
                  </w:r>
                  <w:proofErr w:type="spellStart"/>
                  <w:r w:rsidRPr="001160B7">
                    <w:rPr>
                      <w:color w:val="FFFFFF"/>
                      <w:lang w:val="pt-BR"/>
                    </w:rPr>
                    <w:t>Protected</w:t>
                  </w:r>
                  <w:proofErr w:type="spellEnd"/>
                  <w:r w:rsidRPr="001160B7">
                    <w:rPr>
                      <w:color w:val="FFFFFF"/>
                      <w:lang w:val="pt-BR"/>
                    </w:rPr>
                    <w:t xml:space="preserve"> Access</w:t>
                  </w:r>
                </w:p>
                <w:p w14:paraId="3203FEDB" w14:textId="77777777" w:rsidR="001160B7" w:rsidRPr="001160B7" w:rsidRDefault="001160B7" w:rsidP="001160B7">
                  <w:pPr>
                    <w:pStyle w:val="My"/>
                    <w:rPr>
                      <w:color w:val="FFFFFF"/>
                      <w:lang w:val="pt-BR"/>
                    </w:rPr>
                  </w:pPr>
                  <w:r w:rsidRPr="001160B7">
                    <w:rPr>
                      <w:color w:val="FFFFFF"/>
                      <w:lang w:val="pt-BR"/>
                    </w:rPr>
                    <w:t xml:space="preserve">Traz encriptação 256 bits e uma segurança muito maior para as redes. Além disso, sistemas de análise de </w:t>
                  </w:r>
                  <w:proofErr w:type="gramStart"/>
                  <w:r w:rsidRPr="001160B7">
                    <w:rPr>
                      <w:color w:val="FFFFFF"/>
                      <w:lang w:val="pt-BR"/>
                    </w:rPr>
                    <w:t>pacotes  para</w:t>
                  </w:r>
                  <w:proofErr w:type="gramEnd"/>
                  <w:r w:rsidRPr="001160B7">
                    <w:rPr>
                      <w:color w:val="FFFFFF"/>
                      <w:lang w:val="pt-BR"/>
                    </w:rPr>
                    <w:t xml:space="preserve"> verificar alterações e invasões – e outras ferramentas foram implementadas para melhorar a segurança</w:t>
                  </w:r>
                </w:p>
                <w:p w14:paraId="5E54D6A6" w14:textId="77777777" w:rsidR="001160B7" w:rsidRPr="001160B7" w:rsidRDefault="001160B7" w:rsidP="001160B7">
                  <w:pPr>
                    <w:pStyle w:val="My"/>
                    <w:rPr>
                      <w:color w:val="FFFFFF"/>
                      <w:lang w:val="pt-BR"/>
                    </w:rPr>
                  </w:pPr>
                </w:p>
                <w:p w14:paraId="77BB75E5" w14:textId="77777777" w:rsidR="001160B7" w:rsidRPr="001160B7" w:rsidRDefault="001160B7" w:rsidP="001160B7">
                  <w:pPr>
                    <w:pStyle w:val="My"/>
                    <w:rPr>
                      <w:color w:val="FFFFFF"/>
                      <w:lang w:val="pt-BR"/>
                    </w:rPr>
                  </w:pPr>
                  <w:r w:rsidRPr="001160B7">
                    <w:rPr>
                      <w:color w:val="FFFFFF"/>
                      <w:lang w:val="pt-BR"/>
                    </w:rPr>
                    <w:t>Problema aqui é que a arquitetura WPA foi produzida de forma a não tornar os dispositivos WEP obsoletos, e sim atualizáveis. Com isso, uma série de elementos do protocolo antigo foi reaproveitada e, com ela, diversos dos problemas do antecessor também</w:t>
                  </w:r>
                </w:p>
                <w:p w14:paraId="7973AF2E" w14:textId="77777777" w:rsidR="001160B7" w:rsidRPr="001160B7" w:rsidRDefault="001160B7" w:rsidP="001160B7">
                  <w:pPr>
                    <w:pStyle w:val="My"/>
                    <w:rPr>
                      <w:color w:val="FFFFFF"/>
                      <w:lang w:val="pt-BR"/>
                    </w:rPr>
                  </w:pPr>
                </w:p>
                <w:p w14:paraId="48A2E596" w14:textId="1AD2673E" w:rsidR="001160B7" w:rsidRPr="001160B7" w:rsidRDefault="001160B7" w:rsidP="001160B7">
                  <w:pPr>
                    <w:pStyle w:val="My"/>
                    <w:rPr>
                      <w:color w:val="FFFFFF"/>
                      <w:lang w:val="en-US"/>
                    </w:rPr>
                  </w:pPr>
                  <w:r w:rsidRPr="001160B7">
                    <w:rPr>
                      <w:color w:val="FFFFFF"/>
                      <w:lang w:val="en-US"/>
                    </w:rPr>
                    <w:t>WPA2: Wi-Fi Protected Acces</w:t>
                  </w:r>
                  <w:r>
                    <w:rPr>
                      <w:color w:val="FFFFFF"/>
                      <w:lang w:val="en-US"/>
                    </w:rPr>
                    <w:t>s</w:t>
                  </w:r>
                  <w:r w:rsidRPr="001160B7">
                    <w:rPr>
                      <w:color w:val="FFFFFF"/>
                      <w:lang w:val="en-US"/>
                    </w:rPr>
                    <w:t xml:space="preserve"> II</w:t>
                  </w:r>
                </w:p>
                <w:p w14:paraId="2C4E79F2" w14:textId="77777777" w:rsidR="001160B7" w:rsidRPr="001160B7" w:rsidRDefault="001160B7" w:rsidP="001160B7">
                  <w:pPr>
                    <w:pStyle w:val="My"/>
                    <w:rPr>
                      <w:color w:val="FFFFFF"/>
                    </w:rPr>
                  </w:pPr>
                  <w:r w:rsidRPr="001160B7">
                    <w:rPr>
                      <w:color w:val="FFFFFF"/>
                    </w:rPr>
                    <w:t>A diferença aqui é a maneira como o sistema lida com senhas e algoritmos, excluindo completamente a possibilidade de um ataque de força bruta. Sendo assim, esse é o tipo mais seguro da atualidade. Segundo especialistas, o risco de intrusões para usuários domésticos com WPA2 é praticamente zero.</w:t>
                  </w:r>
                </w:p>
                <w:p w14:paraId="59A8FEAC" w14:textId="77777777" w:rsidR="001160B7" w:rsidRPr="001160B7" w:rsidRDefault="001160B7" w:rsidP="001160B7">
                  <w:pPr>
                    <w:pStyle w:val="My"/>
                    <w:rPr>
                      <w:color w:val="FFFFFF"/>
                    </w:rPr>
                  </w:pPr>
                  <w:r w:rsidRPr="001160B7">
                    <w:rPr>
                      <w:color w:val="FFFFFF"/>
                    </w:rPr>
                    <w:t>Uma das poucas vulnerabilidades conhecidas atinge diretamente usuários corporativos e exige que o atacante possua acesso normal à rede sem fio. Uma vez conectado, o hacker poderia assumir o controle de outros dispositivos ligados à rede, incluindo dados contidos neles ou transferidos a partir das máquinas. isso se deve a programações de compatibilidade para ligação de roteadores antigos e modernos.</w:t>
                  </w:r>
                </w:p>
                <w:p w14:paraId="0C5F6A72" w14:textId="686D360D" w:rsidR="00CD683B" w:rsidRPr="001160B7" w:rsidRDefault="00CD683B" w:rsidP="00CD683B">
                  <w:pPr>
                    <w:pStyle w:val="My"/>
                    <w:jc w:val="both"/>
                    <w:rPr>
                      <w:b/>
                      <w:bCs/>
                      <w:color w:val="FFFFFF"/>
                      <w:sz w:val="26"/>
                      <w:szCs w:val="26"/>
                    </w:rPr>
                  </w:pPr>
                </w:p>
                <w:p w14:paraId="43834605" w14:textId="77777777" w:rsidR="00CD683B" w:rsidRPr="000165BB" w:rsidRDefault="00CD683B" w:rsidP="00CD683B">
                  <w:pPr>
                    <w:pStyle w:val="My"/>
                    <w:jc w:val="both"/>
                    <w:rPr>
                      <w:rStyle w:val="sowc"/>
                      <w:color w:val="FFFFFF"/>
                      <w:lang w:val="pt-BR"/>
                    </w:rPr>
                  </w:pPr>
                </w:p>
                <w:p w14:paraId="1E2206E9" w14:textId="77777777" w:rsidR="00CD683B" w:rsidRPr="00CE4763" w:rsidRDefault="00CD683B" w:rsidP="00CD683B">
                  <w:pPr>
                    <w:pStyle w:val="MyHeadtitle"/>
                    <w:rPr>
                      <w:color w:val="FFFFFF"/>
                    </w:rPr>
                  </w:pPr>
                </w:p>
              </w:txbxContent>
            </v:textbox>
            <w10:wrap anchory="page"/>
          </v:shape>
        </w:pict>
      </w:r>
      <w:r w:rsidR="008502A9">
        <w:rPr>
          <w:noProof/>
        </w:rPr>
        <w:pict w14:anchorId="21B0D17C">
          <v:shape id="_x0000_s2342" type="#_x0000_t75" style="position:absolute;margin-left:207pt;margin-top:-37pt;width:2in;height:137.05pt;z-index:-13">
            <v:imagedata r:id="rId10" o:title="7"/>
          </v:shape>
        </w:pict>
      </w:r>
      <w:r w:rsidR="008502A9">
        <w:rPr>
          <w:noProof/>
        </w:rPr>
        <w:pict w14:anchorId="1761567E">
          <v:shape id="_x0000_s2340" type="#_x0000_t75" style="position:absolute;margin-left:18pt;margin-top:-36.75pt;width:171pt;height:136.8pt;z-index:-14">
            <v:imagedata r:id="rId11" o:title="4"/>
          </v:shape>
        </w:pict>
      </w:r>
    </w:p>
    <w:p w14:paraId="073E0B2C" w14:textId="7D3F6B70" w:rsidR="00CD683B" w:rsidRPr="00D50A8C" w:rsidRDefault="00CD683B" w:rsidP="00B8756D">
      <w:pPr>
        <w:jc w:val="right"/>
      </w:pPr>
    </w:p>
    <w:p w14:paraId="723F38B3" w14:textId="77777777" w:rsidR="00CD683B" w:rsidRPr="00D50A8C" w:rsidRDefault="00CD683B" w:rsidP="00CD683B"/>
    <w:p w14:paraId="7E6F2130" w14:textId="77777777" w:rsidR="00CD683B" w:rsidRPr="00D50A8C" w:rsidRDefault="00CD683B" w:rsidP="00CD683B"/>
    <w:p w14:paraId="08591984" w14:textId="77777777" w:rsidR="00CD683B" w:rsidRPr="00D50A8C" w:rsidRDefault="00CD683B" w:rsidP="00CD683B"/>
    <w:p w14:paraId="5D347FCB" w14:textId="37BEDDEF" w:rsidR="00CD683B" w:rsidRPr="00D50A8C" w:rsidRDefault="00CD683B" w:rsidP="00CD683B"/>
    <w:p w14:paraId="42177A58" w14:textId="77777777" w:rsidR="00CD683B" w:rsidRPr="00D50A8C" w:rsidRDefault="00CD683B" w:rsidP="00CD683B"/>
    <w:p w14:paraId="19BD5584" w14:textId="77777777" w:rsidR="00CD683B" w:rsidRPr="00D50A8C" w:rsidRDefault="00CD683B" w:rsidP="00CD683B"/>
    <w:p w14:paraId="0F8670BD" w14:textId="32672D94" w:rsidR="00CD683B" w:rsidRPr="00D50A8C" w:rsidRDefault="008502A9" w:rsidP="00CD683B">
      <w:r>
        <w:rPr>
          <w:noProof/>
        </w:rPr>
        <w:pict w14:anchorId="6C048593">
          <v:shape id="_x0000_s2339" type="#_x0000_t75" style="position:absolute;margin-left:18pt;margin-top:2.4pt;width:558pt;height:612pt;z-index:-15">
            <v:imagedata r:id="rId12" o:title="5"/>
          </v:shape>
        </w:pict>
      </w:r>
    </w:p>
    <w:p w14:paraId="339FB696" w14:textId="77777777" w:rsidR="00CD683B" w:rsidRPr="00D50A8C" w:rsidRDefault="00CD683B" w:rsidP="00CD683B"/>
    <w:p w14:paraId="112C6D9D" w14:textId="77777777" w:rsidR="00CD683B" w:rsidRPr="00D50A8C" w:rsidRDefault="00CD683B" w:rsidP="00CD683B"/>
    <w:p w14:paraId="7075E0B2" w14:textId="77777777" w:rsidR="00CD683B" w:rsidRPr="00D50A8C" w:rsidRDefault="00CD683B" w:rsidP="00CD683B"/>
    <w:p w14:paraId="753A037F" w14:textId="77777777" w:rsidR="00CD683B" w:rsidRPr="00D50A8C" w:rsidRDefault="00CD683B" w:rsidP="00CD683B"/>
    <w:p w14:paraId="4DA522A3" w14:textId="77777777" w:rsidR="00CD683B" w:rsidRPr="00D50A8C" w:rsidRDefault="00CD683B" w:rsidP="00CD683B"/>
    <w:p w14:paraId="532E98A9" w14:textId="77777777" w:rsidR="00CD683B" w:rsidRPr="00D50A8C" w:rsidRDefault="00CD683B" w:rsidP="00CD683B"/>
    <w:p w14:paraId="3DA3763E" w14:textId="77777777" w:rsidR="00CD683B" w:rsidRPr="00D50A8C" w:rsidRDefault="00CD683B" w:rsidP="00CD683B"/>
    <w:p w14:paraId="42FC031D" w14:textId="77777777" w:rsidR="00CD683B" w:rsidRPr="00D50A8C" w:rsidRDefault="00CD683B" w:rsidP="00CD683B"/>
    <w:p w14:paraId="59103A2A" w14:textId="77777777" w:rsidR="00CD683B" w:rsidRPr="00D50A8C" w:rsidRDefault="00CD683B" w:rsidP="00CD683B"/>
    <w:p w14:paraId="5E9433CC" w14:textId="77777777" w:rsidR="00CD683B" w:rsidRDefault="00CD683B" w:rsidP="00CD683B">
      <w:pPr>
        <w:tabs>
          <w:tab w:val="left" w:pos="3300"/>
        </w:tabs>
      </w:pPr>
      <w:r w:rsidRPr="00D50A8C">
        <w:tab/>
      </w:r>
    </w:p>
    <w:p w14:paraId="0032046A" w14:textId="56085D33" w:rsidR="007F1294" w:rsidRPr="00D50A8C" w:rsidRDefault="00CD683B" w:rsidP="007F1294">
      <w:r>
        <w:br w:type="page"/>
      </w:r>
      <w:r w:rsidR="008502A9">
        <w:rPr>
          <w:noProof/>
        </w:rPr>
        <w:lastRenderedPageBreak/>
        <w:pict w14:anchorId="35835C04">
          <v:shape id="_x0000_s2447" type="#_x0000_t202" style="position:absolute;margin-left:403.4pt;margin-top:33.75pt;width:211.5pt;height:129.75pt;z-index:13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2447;mso-column-margin:5.76pt" inset="2.88pt,2.88pt,2.88pt,2.88pt">
              <w:txbxContent>
                <w:p w14:paraId="7CAA20AD" w14:textId="77777777" w:rsidR="00907A07" w:rsidRPr="008502A9" w:rsidRDefault="00907A07" w:rsidP="00907A07">
                  <w:pPr>
                    <w:pStyle w:val="My"/>
                    <w:rPr>
                      <w:b/>
                      <w:bCs/>
                      <w:color w:val="404040"/>
                      <w:sz w:val="40"/>
                      <w:szCs w:val="40"/>
                    </w:rPr>
                  </w:pPr>
                  <w:r w:rsidRPr="008502A9">
                    <w:rPr>
                      <w:b/>
                      <w:bCs/>
                      <w:color w:val="404040"/>
                      <w:sz w:val="40"/>
                      <w:szCs w:val="40"/>
                    </w:rPr>
                    <w:t>Modos para deixar a rede mais segura e evitar ataques</w:t>
                  </w:r>
                </w:p>
                <w:p w14:paraId="10A8A01B" w14:textId="77777777" w:rsidR="00B8756D" w:rsidRPr="00907A07" w:rsidRDefault="00B8756D" w:rsidP="00B8756D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</w:rPr>
                  </w:pPr>
                </w:p>
              </w:txbxContent>
            </v:textbox>
            <w10:wrap anchory="page"/>
          </v:shape>
        </w:pict>
      </w:r>
      <w:r w:rsidR="008502A9">
        <w:rPr>
          <w:noProof/>
        </w:rPr>
        <w:pict w14:anchorId="195F6BC1">
          <v:shape id="_x0000_s2361" type="#_x0000_t202" style="position:absolute;margin-left:67.5pt;margin-top:33pt;width:468pt;height:694.5pt;z-index:6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2361;mso-column-margin:5.76pt" inset="2.88pt,2.88pt,2.88pt,2.88pt">
              <w:txbxContent>
                <w:p w14:paraId="2261F586" w14:textId="7F9C2A97" w:rsidR="007F1294" w:rsidRPr="00907A07" w:rsidRDefault="007F1294" w:rsidP="007F1294">
                  <w:pPr>
                    <w:pStyle w:val="MyHeadtitle"/>
                    <w:rPr>
                      <w:rFonts w:ascii="Futura LT Book" w:hAnsi="Futura LT Book"/>
                      <w:b w:val="0"/>
                      <w:color w:val="333333"/>
                      <w:sz w:val="46"/>
                      <w:szCs w:val="36"/>
                    </w:rPr>
                  </w:pPr>
                </w:p>
                <w:p w14:paraId="251AD353" w14:textId="1129E35C" w:rsidR="009B2924" w:rsidRPr="00907A07" w:rsidRDefault="009B2924" w:rsidP="007F1294">
                  <w:pPr>
                    <w:pStyle w:val="MyHeadtitle"/>
                    <w:rPr>
                      <w:rFonts w:ascii="Futura LT Book" w:hAnsi="Futura LT Book"/>
                      <w:b w:val="0"/>
                      <w:color w:val="333333"/>
                      <w:sz w:val="46"/>
                      <w:szCs w:val="36"/>
                    </w:rPr>
                  </w:pPr>
                </w:p>
                <w:p w14:paraId="0F03E97C" w14:textId="77777777" w:rsidR="009B2924" w:rsidRPr="00907A07" w:rsidRDefault="009B2924" w:rsidP="007F1294">
                  <w:pPr>
                    <w:pStyle w:val="MyHeadtitle"/>
                    <w:rPr>
                      <w:rFonts w:ascii="ChunkFive" w:hAnsi="ChunkFive"/>
                      <w:b w:val="0"/>
                      <w:color w:val="FFFFFF"/>
                      <w:sz w:val="16"/>
                      <w:szCs w:val="16"/>
                    </w:rPr>
                  </w:pPr>
                </w:p>
                <w:p w14:paraId="2314D572" w14:textId="77777777" w:rsidR="007F1294" w:rsidRPr="00907A07" w:rsidRDefault="007F1294" w:rsidP="007F1294">
                  <w:pPr>
                    <w:pStyle w:val="MyHeadtitle"/>
                    <w:rPr>
                      <w:rFonts w:ascii="ChunkFive" w:hAnsi="ChunkFive"/>
                      <w:b w:val="0"/>
                      <w:color w:val="FFFFFF"/>
                      <w:sz w:val="16"/>
                      <w:szCs w:val="16"/>
                    </w:rPr>
                  </w:pPr>
                </w:p>
                <w:p w14:paraId="3D4A10C0" w14:textId="77777777" w:rsidR="00907A07" w:rsidRPr="00907A07" w:rsidRDefault="00907A07" w:rsidP="00907A07">
                  <w:pPr>
                    <w:pStyle w:val="MyHeadtitle"/>
                    <w:rPr>
                      <w:b w:val="0"/>
                      <w:bCs w:val="0"/>
                      <w:color w:val="FFFFFF"/>
                      <w:sz w:val="24"/>
                      <w:szCs w:val="24"/>
                    </w:rPr>
                  </w:pPr>
                  <w:r w:rsidRPr="00907A07">
                    <w:rPr>
                      <w:b w:val="0"/>
                      <w:bCs w:val="0"/>
                      <w:color w:val="FFFFFF"/>
                      <w:sz w:val="24"/>
                      <w:szCs w:val="24"/>
                    </w:rPr>
                    <w:t xml:space="preserve">Para proteger melhor a rede </w:t>
                  </w:r>
                  <w:proofErr w:type="gramStart"/>
                  <w:r w:rsidRPr="00907A07">
                    <w:rPr>
                      <w:b w:val="0"/>
                      <w:bCs w:val="0"/>
                      <w:color w:val="FFFFFF"/>
                      <w:sz w:val="24"/>
                      <w:szCs w:val="24"/>
                    </w:rPr>
                    <w:t>deve Restringir</w:t>
                  </w:r>
                  <w:proofErr w:type="gramEnd"/>
                  <w:r w:rsidRPr="00907A07">
                    <w:rPr>
                      <w:b w:val="0"/>
                      <w:bCs w:val="0"/>
                      <w:color w:val="FFFFFF"/>
                      <w:sz w:val="24"/>
                      <w:szCs w:val="24"/>
                    </w:rPr>
                    <w:t xml:space="preserve"> o acesso a documentos ou pastas compartilhadas através de senhas Tanto no âmbito pessoal quanto profissional, se você desejar manter em sigilo qualquer tipo de arquivo, compartilhe-os sempre somente com o uso de senhas para abrir. Assim, reduz as chances de pessoas desavisadas acessarem e conseguirem ver os seus documentos as configurações de fato que precisam ser aplicadas na sua rede, é o protocolo EAP. Através dele é possível implementar diferentes métodos de autenticação, que podem se dar por certificados de segurança ou por senhas.</w:t>
                  </w:r>
                </w:p>
                <w:p w14:paraId="5D715D88" w14:textId="77777777" w:rsidR="00907A07" w:rsidRPr="00907A07" w:rsidRDefault="00907A07" w:rsidP="00907A07">
                  <w:pPr>
                    <w:pStyle w:val="MyHeadtitle"/>
                    <w:rPr>
                      <w:b w:val="0"/>
                      <w:bCs w:val="0"/>
                      <w:color w:val="FFFFFF"/>
                      <w:sz w:val="24"/>
                      <w:szCs w:val="24"/>
                    </w:rPr>
                  </w:pPr>
                  <w:r w:rsidRPr="00907A07">
                    <w:rPr>
                      <w:b w:val="0"/>
                      <w:bCs w:val="0"/>
                      <w:color w:val="FFFFFF"/>
                      <w:sz w:val="24"/>
                      <w:szCs w:val="24"/>
                    </w:rPr>
                    <w:t xml:space="preserve">-Utilizar nome da rede ou senha padrão de fábrica: isso aumenta as chances </w:t>
                  </w:r>
                  <w:proofErr w:type="gramStart"/>
                  <w:r w:rsidRPr="00907A07">
                    <w:rPr>
                      <w:b w:val="0"/>
                      <w:bCs w:val="0"/>
                      <w:color w:val="FFFFFF"/>
                      <w:sz w:val="24"/>
                      <w:szCs w:val="24"/>
                    </w:rPr>
                    <w:t>dos</w:t>
                  </w:r>
                  <w:proofErr w:type="gramEnd"/>
                  <w:r w:rsidRPr="00907A07">
                    <w:rPr>
                      <w:b w:val="0"/>
                      <w:bCs w:val="0"/>
                      <w:color w:val="FFFFFF"/>
                      <w:sz w:val="24"/>
                      <w:szCs w:val="24"/>
                    </w:rPr>
                    <w:t xml:space="preserve"> invasores encontrarem os caminhos de acesso à rede</w:t>
                  </w:r>
                </w:p>
                <w:p w14:paraId="611E04B1" w14:textId="77777777" w:rsidR="00907A07" w:rsidRPr="00907A07" w:rsidRDefault="00907A07" w:rsidP="00907A07">
                  <w:pPr>
                    <w:pStyle w:val="MyHeadtitle"/>
                    <w:rPr>
                      <w:b w:val="0"/>
                      <w:bCs w:val="0"/>
                      <w:color w:val="FFFFFF"/>
                      <w:sz w:val="24"/>
                      <w:szCs w:val="24"/>
                    </w:rPr>
                  </w:pPr>
                  <w:r w:rsidRPr="00907A07">
                    <w:rPr>
                      <w:b w:val="0"/>
                      <w:bCs w:val="0"/>
                      <w:color w:val="FFFFFF"/>
                      <w:sz w:val="24"/>
                      <w:szCs w:val="24"/>
                    </w:rPr>
                    <w:t>-Não proteger os pontos de acesso sem fio e outros componentes da rede: neste caso, pessoas mal intencionadas podem ter fácil acesso físico à rede</w:t>
                  </w:r>
                </w:p>
                <w:p w14:paraId="57CA1FC7" w14:textId="000F94E3" w:rsidR="007F1294" w:rsidRDefault="00907A07" w:rsidP="007F1294">
                  <w:pPr>
                    <w:pStyle w:val="MyHeadtitle"/>
                    <w:rPr>
                      <w:b w:val="0"/>
                      <w:bCs w:val="0"/>
                      <w:color w:val="FFFFFF"/>
                      <w:sz w:val="24"/>
                      <w:szCs w:val="24"/>
                    </w:rPr>
                  </w:pPr>
                  <w:r w:rsidRPr="00907A07">
                    <w:rPr>
                      <w:b w:val="0"/>
                      <w:bCs w:val="0"/>
                      <w:color w:val="FFFFFF"/>
                      <w:sz w:val="24"/>
                      <w:szCs w:val="24"/>
                    </w:rPr>
                    <w:t xml:space="preserve">-Compartilhar senha </w:t>
                  </w:r>
                  <w:proofErr w:type="spellStart"/>
                  <w:r w:rsidRPr="00907A07">
                    <w:rPr>
                      <w:b w:val="0"/>
                      <w:bCs w:val="0"/>
                      <w:color w:val="FFFFFF"/>
                      <w:sz w:val="24"/>
                      <w:szCs w:val="24"/>
                    </w:rPr>
                    <w:t>wifi</w:t>
                  </w:r>
                  <w:proofErr w:type="spellEnd"/>
                  <w:r w:rsidRPr="00907A07">
                    <w:rPr>
                      <w:b w:val="0"/>
                      <w:bCs w:val="0"/>
                      <w:color w:val="FFFFFF"/>
                      <w:sz w:val="24"/>
                      <w:szCs w:val="24"/>
                    </w:rPr>
                    <w:t xml:space="preserve"> com um grande número de pessoas: essa vulnerabilidade se apresenta principalmente em empresas, quando os funcionários têm acesso à senha da rede </w:t>
                  </w:r>
                  <w:proofErr w:type="spellStart"/>
                  <w:r w:rsidRPr="00907A07">
                    <w:rPr>
                      <w:b w:val="0"/>
                      <w:bCs w:val="0"/>
                      <w:color w:val="FFFFFF"/>
                      <w:sz w:val="24"/>
                      <w:szCs w:val="24"/>
                    </w:rPr>
                    <w:t>wifi</w:t>
                  </w:r>
                  <w:proofErr w:type="spellEnd"/>
                  <w:r w:rsidRPr="00907A07">
                    <w:rPr>
                      <w:b w:val="0"/>
                      <w:bCs w:val="0"/>
                      <w:color w:val="FFFFFF"/>
                      <w:sz w:val="24"/>
                      <w:szCs w:val="24"/>
                    </w:rPr>
                    <w:t>, pois ao sair do escritório podem ter seus aparelhos roubados e, se conectados àquela rede, a invasão torna-se mais fácil</w:t>
                  </w:r>
                </w:p>
                <w:p w14:paraId="65174419" w14:textId="77777777" w:rsidR="00907A07" w:rsidRPr="00907A07" w:rsidRDefault="00907A07" w:rsidP="00907A07">
                  <w:pPr>
                    <w:pStyle w:val="MyHeadtitle"/>
                    <w:rPr>
                      <w:b w:val="0"/>
                      <w:bCs w:val="0"/>
                      <w:color w:val="FFFFFF"/>
                      <w:sz w:val="24"/>
                      <w:szCs w:val="24"/>
                    </w:rPr>
                  </w:pPr>
                  <w:r w:rsidRPr="00907A07">
                    <w:rPr>
                      <w:b w:val="0"/>
                      <w:bCs w:val="0"/>
                      <w:color w:val="FFFFFF"/>
                      <w:sz w:val="24"/>
                      <w:szCs w:val="24"/>
                    </w:rPr>
                    <w:t>-Compartilhar redes privadas com funcionários e visitantes: neste caso, é possível que as empresas compartilhem uma senha específica de internet sem fio sem que isso exponha a sua rede privada, e esta é uma boa prática.</w:t>
                  </w:r>
                </w:p>
                <w:p w14:paraId="489C65CC" w14:textId="77777777" w:rsidR="00907A07" w:rsidRPr="00907A07" w:rsidRDefault="00907A07" w:rsidP="00907A07">
                  <w:pPr>
                    <w:pStyle w:val="MyHeadtitle"/>
                    <w:rPr>
                      <w:b w:val="0"/>
                      <w:bCs w:val="0"/>
                      <w:color w:val="FFFFFF"/>
                      <w:sz w:val="24"/>
                      <w:szCs w:val="24"/>
                    </w:rPr>
                  </w:pPr>
                  <w:r w:rsidRPr="00907A07">
                    <w:rPr>
                      <w:b w:val="0"/>
                      <w:bCs w:val="0"/>
                      <w:color w:val="FFFFFF"/>
                      <w:sz w:val="24"/>
                      <w:szCs w:val="24"/>
                    </w:rPr>
                    <w:t>Então para melhorar a rede tem que:</w:t>
                  </w:r>
                </w:p>
                <w:p w14:paraId="32FA2079" w14:textId="77777777" w:rsidR="00907A07" w:rsidRPr="00907A07" w:rsidRDefault="00907A07" w:rsidP="00907A07">
                  <w:pPr>
                    <w:pStyle w:val="MyHeadtitle"/>
                    <w:rPr>
                      <w:b w:val="0"/>
                      <w:bCs w:val="0"/>
                      <w:color w:val="FFFFFF"/>
                      <w:sz w:val="24"/>
                      <w:szCs w:val="24"/>
                    </w:rPr>
                  </w:pPr>
                  <w:r w:rsidRPr="00907A07">
                    <w:rPr>
                      <w:b w:val="0"/>
                      <w:bCs w:val="0"/>
                      <w:color w:val="FFFFFF"/>
                      <w:sz w:val="24"/>
                      <w:szCs w:val="24"/>
                    </w:rPr>
                    <w:t>-</w:t>
                  </w:r>
                  <w:proofErr w:type="gramStart"/>
                  <w:r w:rsidRPr="00907A07">
                    <w:rPr>
                      <w:b w:val="0"/>
                      <w:bCs w:val="0"/>
                      <w:color w:val="FFFFFF"/>
                      <w:sz w:val="24"/>
                      <w:szCs w:val="24"/>
                    </w:rPr>
                    <w:t>instalar</w:t>
                  </w:r>
                  <w:proofErr w:type="gramEnd"/>
                  <w:r w:rsidRPr="00907A07">
                    <w:rPr>
                      <w:b w:val="0"/>
                      <w:bCs w:val="0"/>
                      <w:color w:val="FFFFFF"/>
                      <w:sz w:val="24"/>
                      <w:szCs w:val="24"/>
                    </w:rPr>
                    <w:t xml:space="preserve"> o roteador distante da rua ou de janelas e diminuir a intensidade do sinal</w:t>
                  </w:r>
                </w:p>
                <w:p w14:paraId="40A76A11" w14:textId="77777777" w:rsidR="00907A07" w:rsidRPr="00907A07" w:rsidRDefault="00907A07" w:rsidP="00907A07">
                  <w:pPr>
                    <w:pStyle w:val="MyHeadtitle"/>
                    <w:rPr>
                      <w:b w:val="0"/>
                      <w:bCs w:val="0"/>
                      <w:color w:val="FFFFFF"/>
                      <w:sz w:val="24"/>
                      <w:szCs w:val="24"/>
                    </w:rPr>
                  </w:pPr>
                  <w:r w:rsidRPr="00907A07">
                    <w:rPr>
                      <w:b w:val="0"/>
                      <w:bCs w:val="0"/>
                      <w:color w:val="FFFFFF"/>
                      <w:sz w:val="24"/>
                      <w:szCs w:val="24"/>
                    </w:rPr>
                    <w:t>-</w:t>
                  </w:r>
                  <w:proofErr w:type="gramStart"/>
                  <w:r w:rsidRPr="00907A07">
                    <w:rPr>
                      <w:b w:val="0"/>
                      <w:bCs w:val="0"/>
                      <w:color w:val="FFFFFF"/>
                      <w:sz w:val="24"/>
                      <w:szCs w:val="24"/>
                    </w:rPr>
                    <w:t>proteger</w:t>
                  </w:r>
                  <w:proofErr w:type="gramEnd"/>
                  <w:r w:rsidRPr="00907A07">
                    <w:rPr>
                      <w:b w:val="0"/>
                      <w:bCs w:val="0"/>
                      <w:color w:val="FFFFFF"/>
                      <w:sz w:val="24"/>
                      <w:szCs w:val="24"/>
                    </w:rPr>
                    <w:t xml:space="preserve"> redes com senhas novas e utilizar duplo fator de autenticação para acesso</w:t>
                  </w:r>
                </w:p>
                <w:p w14:paraId="719CE850" w14:textId="77777777" w:rsidR="00907A07" w:rsidRPr="00907A07" w:rsidRDefault="00907A07" w:rsidP="00907A07">
                  <w:pPr>
                    <w:pStyle w:val="MyHeadtitle"/>
                    <w:rPr>
                      <w:b w:val="0"/>
                      <w:bCs w:val="0"/>
                      <w:color w:val="FFFFFF"/>
                      <w:sz w:val="24"/>
                      <w:szCs w:val="24"/>
                    </w:rPr>
                  </w:pPr>
                  <w:r w:rsidRPr="00907A07">
                    <w:rPr>
                      <w:b w:val="0"/>
                      <w:bCs w:val="0"/>
                      <w:color w:val="FFFFFF"/>
                      <w:sz w:val="24"/>
                      <w:szCs w:val="24"/>
                    </w:rPr>
                    <w:t>-Não salvar ou “esquecer” todas as redes acessadas após sair delas</w:t>
                  </w:r>
                </w:p>
                <w:p w14:paraId="70CF8B13" w14:textId="77777777" w:rsidR="00907A07" w:rsidRPr="00907A07" w:rsidRDefault="00907A07" w:rsidP="007F1294">
                  <w:pPr>
                    <w:pStyle w:val="MyHeadtitle"/>
                    <w:rPr>
                      <w:b w:val="0"/>
                      <w:bCs w:val="0"/>
                      <w:color w:val="FFFFFF"/>
                      <w:sz w:val="24"/>
                      <w:szCs w:val="24"/>
                    </w:rPr>
                  </w:pPr>
                </w:p>
              </w:txbxContent>
            </v:textbox>
            <w10:wrap anchory="page"/>
          </v:shape>
        </w:pict>
      </w:r>
      <w:r w:rsidR="008502A9">
        <w:rPr>
          <w:noProof/>
        </w:rPr>
        <w:pict w14:anchorId="7CB59C8F">
          <v:shape id="_x0000_s2362" type="#_x0000_t75" style="position:absolute;margin-left:207pt;margin-top:-37pt;width:2in;height:137.05pt;z-index:-10">
            <v:imagedata r:id="rId10" o:title="7"/>
          </v:shape>
        </w:pict>
      </w:r>
      <w:r w:rsidR="008502A9">
        <w:rPr>
          <w:noProof/>
        </w:rPr>
        <w:pict w14:anchorId="5E4404CC">
          <v:shape id="_x0000_s2360" type="#_x0000_t75" style="position:absolute;margin-left:18pt;margin-top:-36.75pt;width:171pt;height:136.8pt;z-index:-11">
            <v:imagedata r:id="rId11" o:title="4"/>
          </v:shape>
        </w:pict>
      </w:r>
    </w:p>
    <w:p w14:paraId="19E0184C" w14:textId="77777777" w:rsidR="007F1294" w:rsidRPr="00D50A8C" w:rsidRDefault="007F1294" w:rsidP="007F1294"/>
    <w:p w14:paraId="4510E185" w14:textId="77777777" w:rsidR="007F1294" w:rsidRPr="00D50A8C" w:rsidRDefault="007F1294" w:rsidP="007F1294"/>
    <w:p w14:paraId="33A87F38" w14:textId="77777777" w:rsidR="007F1294" w:rsidRPr="00D50A8C" w:rsidRDefault="007F1294" w:rsidP="007F1294"/>
    <w:p w14:paraId="62255378" w14:textId="23C38CEB" w:rsidR="007F1294" w:rsidRPr="00D50A8C" w:rsidRDefault="007F1294" w:rsidP="007F1294"/>
    <w:p w14:paraId="4D00116A" w14:textId="77777777" w:rsidR="007F1294" w:rsidRPr="00D50A8C" w:rsidRDefault="007F1294" w:rsidP="007F1294"/>
    <w:p w14:paraId="16A8DBCA" w14:textId="77777777" w:rsidR="007F1294" w:rsidRPr="00D50A8C" w:rsidRDefault="007F1294" w:rsidP="007F1294"/>
    <w:p w14:paraId="67048469" w14:textId="77777777" w:rsidR="007F1294" w:rsidRPr="00D50A8C" w:rsidRDefault="007F1294" w:rsidP="007F1294"/>
    <w:p w14:paraId="33589A8B" w14:textId="77777777" w:rsidR="007F1294" w:rsidRPr="00D50A8C" w:rsidRDefault="008502A9" w:rsidP="007F1294">
      <w:r>
        <w:rPr>
          <w:noProof/>
        </w:rPr>
        <w:pict w14:anchorId="7278E0D8">
          <v:shape id="_x0000_s2359" type="#_x0000_t75" style="position:absolute;margin-left:18pt;margin-top:2.4pt;width:558pt;height:612pt;z-index:-12">
            <v:imagedata r:id="rId12" o:title="5"/>
          </v:shape>
        </w:pict>
      </w:r>
    </w:p>
    <w:p w14:paraId="692D9DA3" w14:textId="77777777" w:rsidR="007F1294" w:rsidRPr="00D50A8C" w:rsidRDefault="007F1294" w:rsidP="007F1294"/>
    <w:p w14:paraId="16055993" w14:textId="77777777" w:rsidR="007F1294" w:rsidRPr="00D50A8C" w:rsidRDefault="007F1294" w:rsidP="007F1294"/>
    <w:p w14:paraId="664A0A55" w14:textId="77777777" w:rsidR="007F1294" w:rsidRPr="00D50A8C" w:rsidRDefault="007F1294" w:rsidP="007F1294"/>
    <w:p w14:paraId="417B45FB" w14:textId="77777777" w:rsidR="007F1294" w:rsidRPr="00D50A8C" w:rsidRDefault="007F1294" w:rsidP="007F1294"/>
    <w:p w14:paraId="313885A0" w14:textId="77777777" w:rsidR="007F1294" w:rsidRPr="00D50A8C" w:rsidRDefault="007F1294" w:rsidP="007F1294"/>
    <w:p w14:paraId="606B23FD" w14:textId="77777777" w:rsidR="007F1294" w:rsidRPr="00D50A8C" w:rsidRDefault="007F1294" w:rsidP="007F1294"/>
    <w:p w14:paraId="09508B16" w14:textId="228EA979" w:rsidR="007F1294" w:rsidRPr="00D50A8C" w:rsidRDefault="007F1294" w:rsidP="007F1294"/>
    <w:p w14:paraId="71F48D3A" w14:textId="77777777" w:rsidR="007F1294" w:rsidRPr="00D50A8C" w:rsidRDefault="007F1294" w:rsidP="007F1294"/>
    <w:p w14:paraId="4DDAD9CA" w14:textId="77777777" w:rsidR="007F1294" w:rsidRPr="00D50A8C" w:rsidRDefault="007F1294" w:rsidP="007F1294"/>
    <w:p w14:paraId="0B055571" w14:textId="6A135357" w:rsidR="007F1294" w:rsidRPr="00D50A8C" w:rsidRDefault="007F1294" w:rsidP="007F1294">
      <w:r>
        <w:br w:type="page"/>
      </w:r>
      <w:r w:rsidR="008502A9">
        <w:rPr>
          <w:noProof/>
        </w:rPr>
        <w:lastRenderedPageBreak/>
        <w:pict w14:anchorId="2859FB09">
          <v:shape id="_x0000_s2366" type="#_x0000_t75" style="position:absolute;margin-left:207pt;margin-top:-37pt;width:2in;height:137.05pt;z-index:-7">
            <v:imagedata r:id="rId10" o:title="7"/>
          </v:shape>
        </w:pict>
      </w:r>
      <w:r w:rsidR="008502A9">
        <w:rPr>
          <w:noProof/>
        </w:rPr>
        <w:pict w14:anchorId="1F004F61">
          <v:shape id="_x0000_s2364" type="#_x0000_t75" style="position:absolute;margin-left:18pt;margin-top:-36.75pt;width:171pt;height:136.8pt;z-index:-8">
            <v:imagedata r:id="rId11" o:title="4"/>
          </v:shape>
        </w:pict>
      </w:r>
    </w:p>
    <w:p w14:paraId="66AB7B35" w14:textId="77777777" w:rsidR="007F1294" w:rsidRPr="00D50A8C" w:rsidRDefault="007F1294" w:rsidP="007F1294"/>
    <w:p w14:paraId="5BA29212" w14:textId="77777777" w:rsidR="007F1294" w:rsidRPr="00D50A8C" w:rsidRDefault="007F1294" w:rsidP="007F1294"/>
    <w:p w14:paraId="06CA9303" w14:textId="77777777" w:rsidR="007F1294" w:rsidRPr="00D50A8C" w:rsidRDefault="007F1294" w:rsidP="007F1294"/>
    <w:p w14:paraId="24767EBB" w14:textId="77777777" w:rsidR="007F1294" w:rsidRPr="00D50A8C" w:rsidRDefault="007F1294" w:rsidP="007F1294"/>
    <w:p w14:paraId="70E89EF4" w14:textId="77777777" w:rsidR="007F1294" w:rsidRPr="00D50A8C" w:rsidRDefault="007F1294" w:rsidP="007F1294"/>
    <w:p w14:paraId="2726DA5F" w14:textId="77777777" w:rsidR="007F1294" w:rsidRPr="00D50A8C" w:rsidRDefault="007F1294" w:rsidP="007F1294"/>
    <w:p w14:paraId="18943F5D" w14:textId="77777777" w:rsidR="007F1294" w:rsidRPr="00D50A8C" w:rsidRDefault="007F1294" w:rsidP="007F1294"/>
    <w:p w14:paraId="0A4F85E4" w14:textId="00D5E5E5" w:rsidR="007F1294" w:rsidRPr="00D50A8C" w:rsidRDefault="008502A9" w:rsidP="007F1294">
      <w:r>
        <w:rPr>
          <w:noProof/>
        </w:rPr>
        <w:pict w14:anchorId="69F1FE2C">
          <v:shape id="_x0000_s2363" type="#_x0000_t75" style="position:absolute;margin-left:18pt;margin-top:2.4pt;width:558pt;height:612pt;z-index:-9">
            <v:imagedata r:id="rId12" o:title="5"/>
          </v:shape>
        </w:pict>
      </w:r>
    </w:p>
    <w:p w14:paraId="27D02AA9" w14:textId="28E1239C" w:rsidR="007F1294" w:rsidRPr="00D50A8C" w:rsidRDefault="008502A9" w:rsidP="007F1294">
      <w:r>
        <w:rPr>
          <w:noProof/>
        </w:rPr>
        <w:pict w14:anchorId="55513B3A">
          <v:shape id="_x0000_s2369" type="#_x0000_t202" style="position:absolute;margin-left:47.25pt;margin-top:175.5pt;width:515.25pt;height:607.5pt;z-index:7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2369;mso-column-margin:5.76pt" inset="2.88pt,2.88pt,2.88pt,2.88pt">
              <w:txbxContent>
                <w:p w14:paraId="64E6ACA9" w14:textId="77777777" w:rsidR="00907A07" w:rsidRPr="00907A07" w:rsidRDefault="00907A07" w:rsidP="00907A07">
                  <w:pPr>
                    <w:pStyle w:val="My"/>
                    <w:rPr>
                      <w:color w:val="FFFFFF"/>
                    </w:rPr>
                  </w:pPr>
                  <w:r w:rsidRPr="00907A07">
                    <w:rPr>
                      <w:color w:val="FFFFFF"/>
                    </w:rPr>
                    <w:t>-Manter o firmware do roteador sem fio e os softwares de sistema operacional, antivírus e firewall sempre atualizados</w:t>
                  </w:r>
                </w:p>
                <w:p w14:paraId="007AAE55" w14:textId="77777777" w:rsidR="00907A07" w:rsidRPr="00907A07" w:rsidRDefault="00907A07" w:rsidP="00907A07">
                  <w:pPr>
                    <w:pStyle w:val="My"/>
                    <w:rPr>
                      <w:color w:val="FFFFFF"/>
                    </w:rPr>
                  </w:pPr>
                  <w:r w:rsidRPr="00907A07">
                    <w:rPr>
                      <w:color w:val="FFFFFF"/>
                    </w:rPr>
                    <w:t>-Evitar acessar arquivos ou pastas com informações sigilosas em redes wifi externas.</w:t>
                  </w:r>
                </w:p>
                <w:p w14:paraId="7D7EABAC" w14:textId="77777777" w:rsidR="00907A07" w:rsidRPr="00907A07" w:rsidRDefault="00907A07" w:rsidP="00907A07">
                  <w:pPr>
                    <w:pStyle w:val="My"/>
                    <w:rPr>
                      <w:color w:val="FFFFFF"/>
                    </w:rPr>
                  </w:pPr>
                  <w:r w:rsidRPr="00907A07">
                    <w:rPr>
                      <w:color w:val="FFFFFF"/>
                    </w:rPr>
                    <w:t>-Utilizar protocolos de segurança como WPA versão 2 mas, se possível, dê preferência para a versão 3.</w:t>
                  </w:r>
                </w:p>
                <w:p w14:paraId="7B2B808E" w14:textId="7697DEB4" w:rsidR="00BC3A9F" w:rsidRPr="00907A07" w:rsidRDefault="00BC3A9F" w:rsidP="00BC3A9F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</w:rPr>
                  </w:pPr>
                </w:p>
              </w:txbxContent>
            </v:textbox>
            <w10:wrap anchory="page"/>
          </v:shape>
        </w:pict>
      </w:r>
    </w:p>
    <w:p w14:paraId="78015D06" w14:textId="77777777" w:rsidR="007F1294" w:rsidRPr="00D50A8C" w:rsidRDefault="007F1294" w:rsidP="007F1294"/>
    <w:p w14:paraId="675AA1E5" w14:textId="77777777" w:rsidR="007F1294" w:rsidRPr="00D50A8C" w:rsidRDefault="007F1294" w:rsidP="007F1294"/>
    <w:p w14:paraId="1B01ABA1" w14:textId="77777777" w:rsidR="007F1294" w:rsidRPr="00D50A8C" w:rsidRDefault="007F1294" w:rsidP="007F1294"/>
    <w:p w14:paraId="2A22065F" w14:textId="77777777" w:rsidR="007F1294" w:rsidRPr="00D50A8C" w:rsidRDefault="007F1294" w:rsidP="007F1294"/>
    <w:p w14:paraId="765B3DE7" w14:textId="77777777" w:rsidR="007F1294" w:rsidRPr="00D50A8C" w:rsidRDefault="007F1294" w:rsidP="007F1294"/>
    <w:p w14:paraId="2562CD7E" w14:textId="77777777" w:rsidR="007F1294" w:rsidRPr="00D50A8C" w:rsidRDefault="007F1294" w:rsidP="007F1294"/>
    <w:p w14:paraId="5A7216F1" w14:textId="77777777" w:rsidR="007F1294" w:rsidRPr="00D50A8C" w:rsidRDefault="007F1294" w:rsidP="007F1294"/>
    <w:p w14:paraId="65E6EFEB" w14:textId="77777777" w:rsidR="007F1294" w:rsidRPr="00D50A8C" w:rsidRDefault="007F1294" w:rsidP="007F1294"/>
    <w:p w14:paraId="25ED25B2" w14:textId="77777777" w:rsidR="008F106F" w:rsidRPr="00D50A8C" w:rsidRDefault="008F106F" w:rsidP="008F106F">
      <w:r>
        <w:br w:type="page"/>
      </w:r>
      <w:r w:rsidR="008502A9">
        <w:rPr>
          <w:noProof/>
        </w:rPr>
        <w:lastRenderedPageBreak/>
        <w:pict w14:anchorId="28ECC542">
          <v:shape id="_x0000_s2379" type="#_x0000_t202" style="position:absolute;margin-left:366.75pt;margin-top:14.25pt;width:211.5pt;height:129.75pt;z-index:8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2379;mso-column-margin:5.76pt" inset="2.88pt,2.88pt,2.88pt,2.88pt">
              <w:txbxContent>
                <w:p w14:paraId="679DA7B9" w14:textId="52E3E490" w:rsidR="008F106F" w:rsidRPr="00CE4763" w:rsidRDefault="00907A07" w:rsidP="008F106F">
                  <w:pPr>
                    <w:pStyle w:val="MyHeadtitle"/>
                    <w:rPr>
                      <w:rFonts w:ascii="ChunkFive" w:hAnsi="ChunkFive"/>
                      <w:b w:val="0"/>
                      <w:color w:val="FFFFFF"/>
                      <w:sz w:val="26"/>
                      <w:szCs w:val="26"/>
                    </w:rPr>
                  </w:pPr>
                  <w:r w:rsidRPr="00907A07">
                    <w:rPr>
                      <w:rFonts w:ascii="ChunkFive" w:hAnsi="ChunkFive"/>
                      <w:b w:val="0"/>
                      <w:color w:val="FFFFFF"/>
                      <w:sz w:val="26"/>
                      <w:szCs w:val="26"/>
                    </w:rPr>
                    <w:pict w14:anchorId="066F0A9D">
                      <v:shape id="_x0000_i1049" type="#_x0000_t75" style="width:205.5pt;height:126pt">
                        <v:imagedata r:id="rId13" o:title=""/>
                      </v:shape>
                    </w:pict>
                  </w:r>
                </w:p>
                <w:p w14:paraId="26386336" w14:textId="77777777" w:rsidR="008F106F" w:rsidRPr="00CE4763" w:rsidRDefault="008F106F" w:rsidP="008F106F">
                  <w:pPr>
                    <w:pStyle w:val="MyHeadtitle"/>
                    <w:rPr>
                      <w:rFonts w:ascii="ChunkFive" w:hAnsi="ChunkFive"/>
                      <w:b w:val="0"/>
                      <w:color w:val="FFFFFF"/>
                      <w:sz w:val="26"/>
                      <w:szCs w:val="26"/>
                    </w:rPr>
                  </w:pPr>
                </w:p>
                <w:p w14:paraId="5C42E3E2" w14:textId="77777777" w:rsidR="008F106F" w:rsidRPr="001F51BC" w:rsidRDefault="008F106F" w:rsidP="008F106F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</w:p>
              </w:txbxContent>
            </v:textbox>
            <w10:wrap anchory="page"/>
          </v:shape>
        </w:pict>
      </w:r>
      <w:r w:rsidR="008502A9">
        <w:rPr>
          <w:noProof/>
        </w:rPr>
        <w:pict w14:anchorId="1E584899">
          <v:shape id="_x0000_s2383" type="#_x0000_t75" style="position:absolute;margin-left:207pt;margin-top:-37pt;width:2in;height:137.05pt;z-index:-4">
            <v:imagedata r:id="rId10" o:title="7"/>
          </v:shape>
        </w:pict>
      </w:r>
      <w:r w:rsidR="008502A9">
        <w:rPr>
          <w:noProof/>
        </w:rPr>
        <w:pict w14:anchorId="3BE5E455">
          <v:shape id="_x0000_s2382" type="#_x0000_t75" style="position:absolute;margin-left:18pt;margin-top:-36.75pt;width:171pt;height:136.8pt;z-index:-5">
            <v:imagedata r:id="rId11" o:title="4"/>
          </v:shape>
        </w:pict>
      </w:r>
    </w:p>
    <w:p w14:paraId="15CBEC57" w14:textId="77777777" w:rsidR="008F106F" w:rsidRPr="00D50A8C" w:rsidRDefault="008F106F" w:rsidP="008F106F"/>
    <w:p w14:paraId="4B3694CE" w14:textId="77777777" w:rsidR="008F106F" w:rsidRPr="00D50A8C" w:rsidRDefault="008F106F" w:rsidP="008F106F"/>
    <w:p w14:paraId="07F77C74" w14:textId="77777777" w:rsidR="008F106F" w:rsidRPr="00D50A8C" w:rsidRDefault="008F106F" w:rsidP="008F106F"/>
    <w:p w14:paraId="3C6E2AE8" w14:textId="77777777" w:rsidR="008F106F" w:rsidRPr="00D50A8C" w:rsidRDefault="008F106F" w:rsidP="008F106F"/>
    <w:p w14:paraId="6970EC08" w14:textId="77777777" w:rsidR="008F106F" w:rsidRPr="00D50A8C" w:rsidRDefault="008F106F" w:rsidP="008F106F"/>
    <w:p w14:paraId="2C1BE25F" w14:textId="77777777" w:rsidR="008F106F" w:rsidRPr="00D50A8C" w:rsidRDefault="008F106F" w:rsidP="008F106F"/>
    <w:p w14:paraId="44C82CD4" w14:textId="77777777" w:rsidR="008F106F" w:rsidRPr="00D50A8C" w:rsidRDefault="008F106F" w:rsidP="008F106F"/>
    <w:p w14:paraId="4E6CA472" w14:textId="77777777" w:rsidR="008F106F" w:rsidRPr="00D50A8C" w:rsidRDefault="008502A9" w:rsidP="008F106F">
      <w:r>
        <w:rPr>
          <w:noProof/>
        </w:rPr>
        <w:pict w14:anchorId="7D75670B">
          <v:shape id="_x0000_s2381" type="#_x0000_t75" style="position:absolute;margin-left:18pt;margin-top:2.4pt;width:558pt;height:612pt;z-index:-6">
            <v:imagedata r:id="rId12" o:title="5"/>
          </v:shape>
        </w:pict>
      </w:r>
    </w:p>
    <w:p w14:paraId="38ED84AD" w14:textId="77777777" w:rsidR="008F106F" w:rsidRPr="00D50A8C" w:rsidRDefault="008502A9" w:rsidP="008F106F">
      <w:r>
        <w:rPr>
          <w:noProof/>
        </w:rPr>
        <w:pict w14:anchorId="1BFF0CDB">
          <v:shape id="_x0000_s2380" type="#_x0000_t202" style="position:absolute;margin-left:47.25pt;margin-top:175.5pt;width:515.25pt;height:607.5pt;z-index:9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2380;mso-column-margin:5.76pt" inset="2.88pt,2.88pt,2.88pt,2.88pt">
              <w:txbxContent>
                <w:p w14:paraId="5E2B2407" w14:textId="52A2FD44" w:rsidR="008F106F" w:rsidRPr="00E9390B" w:rsidRDefault="00DC4791" w:rsidP="008F106F">
                  <w:pPr>
                    <w:pStyle w:val="My"/>
                    <w:jc w:val="both"/>
                    <w:rPr>
                      <w:b/>
                      <w:bCs/>
                      <w:color w:val="FFFFFF"/>
                      <w:sz w:val="28"/>
                      <w:szCs w:val="28"/>
                      <w:lang w:val="pt-BR"/>
                    </w:rPr>
                  </w:pPr>
                  <w:r w:rsidRPr="00E9390B">
                    <w:rPr>
                      <w:b/>
                      <w:bCs/>
                      <w:color w:val="FFFFFF"/>
                      <w:sz w:val="28"/>
                      <w:szCs w:val="28"/>
                      <w:lang w:val="pt-BR"/>
                    </w:rPr>
                    <w:t xml:space="preserve">Analise de pacotes de sites HTTP e HTTPS com o software </w:t>
                  </w:r>
                  <w:proofErr w:type="spellStart"/>
                  <w:r w:rsidRPr="00E9390B">
                    <w:rPr>
                      <w:b/>
                      <w:bCs/>
                      <w:color w:val="FFFFFF"/>
                      <w:sz w:val="28"/>
                      <w:szCs w:val="28"/>
                      <w:lang w:val="pt-BR"/>
                    </w:rPr>
                    <w:t>Wireshark</w:t>
                  </w:r>
                  <w:proofErr w:type="spellEnd"/>
                  <w:r w:rsidRPr="00E9390B">
                    <w:rPr>
                      <w:b/>
                      <w:bCs/>
                      <w:color w:val="FFFFFF"/>
                      <w:sz w:val="28"/>
                      <w:szCs w:val="28"/>
                      <w:lang w:val="pt-BR"/>
                    </w:rPr>
                    <w:t xml:space="preserve"> e a ferramenta Google </w:t>
                  </w:r>
                  <w:proofErr w:type="spellStart"/>
                  <w:r w:rsidRPr="00E9390B">
                    <w:rPr>
                      <w:b/>
                      <w:bCs/>
                      <w:color w:val="FFFFFF"/>
                      <w:sz w:val="28"/>
                      <w:szCs w:val="28"/>
                      <w:lang w:val="pt-BR"/>
                    </w:rPr>
                    <w:t>Hacking</w:t>
                  </w:r>
                  <w:proofErr w:type="spellEnd"/>
                </w:p>
                <w:p w14:paraId="51DAE8E7" w14:textId="5625BF88" w:rsidR="00DC4791" w:rsidRDefault="00DC4791" w:rsidP="008F106F">
                  <w:pPr>
                    <w:pStyle w:val="My"/>
                    <w:jc w:val="both"/>
                    <w:rPr>
                      <w:color w:val="FFFFFF"/>
                      <w:sz w:val="28"/>
                      <w:szCs w:val="28"/>
                      <w:lang w:val="pt-BR"/>
                    </w:rPr>
                  </w:pPr>
                </w:p>
                <w:p w14:paraId="7F592E1F" w14:textId="77777777" w:rsidR="00DC4791" w:rsidRPr="00DC4791" w:rsidRDefault="00DC4791" w:rsidP="00DC4791">
                  <w:pPr>
                    <w:pStyle w:val="My"/>
                    <w:jc w:val="both"/>
                    <w:rPr>
                      <w:color w:val="FFFFFF"/>
                    </w:rPr>
                  </w:pPr>
                  <w:r w:rsidRPr="00DC4791">
                    <w:rPr>
                      <w:color w:val="FFFFFF"/>
                    </w:rPr>
                    <w:t>Objetivo do trabalho</w:t>
                  </w:r>
                </w:p>
                <w:p w14:paraId="1B4B6595" w14:textId="77777777" w:rsidR="00DC4791" w:rsidRPr="00DC4791" w:rsidRDefault="00DC4791" w:rsidP="00DC4791">
                  <w:pPr>
                    <w:pStyle w:val="My"/>
                    <w:numPr>
                      <w:ilvl w:val="0"/>
                      <w:numId w:val="12"/>
                    </w:numPr>
                    <w:rPr>
                      <w:color w:val="FFFFFF"/>
                    </w:rPr>
                  </w:pPr>
                  <w:r w:rsidRPr="00DC4791">
                    <w:rPr>
                      <w:color w:val="FFFFFF"/>
                    </w:rPr>
                    <w:t>Instalar o WireShark</w:t>
                  </w:r>
                </w:p>
                <w:p w14:paraId="3684C498" w14:textId="77777777" w:rsidR="00DC4791" w:rsidRPr="00DC4791" w:rsidRDefault="00DC4791" w:rsidP="00DC4791">
                  <w:pPr>
                    <w:pStyle w:val="My"/>
                    <w:numPr>
                      <w:ilvl w:val="0"/>
                      <w:numId w:val="12"/>
                    </w:numPr>
                    <w:rPr>
                      <w:color w:val="FFFFFF"/>
                    </w:rPr>
                  </w:pPr>
                  <w:r w:rsidRPr="00DC4791">
                    <w:rPr>
                      <w:color w:val="FFFFFF"/>
                    </w:rPr>
                    <w:t>Usar google hacking para achar site sem criptografia</w:t>
                  </w:r>
                </w:p>
                <w:p w14:paraId="1E76CF4A" w14:textId="77777777" w:rsidR="00DC4791" w:rsidRPr="00DC4791" w:rsidRDefault="00DC4791" w:rsidP="00DC4791">
                  <w:pPr>
                    <w:pStyle w:val="My"/>
                    <w:numPr>
                      <w:ilvl w:val="0"/>
                      <w:numId w:val="12"/>
                    </w:numPr>
                    <w:rPr>
                      <w:color w:val="FFFFFF"/>
                    </w:rPr>
                  </w:pPr>
                  <w:r w:rsidRPr="00DC4791">
                    <w:rPr>
                      <w:color w:val="FFFFFF"/>
                    </w:rPr>
                    <w:t>Capturar pacotes abertos</w:t>
                  </w:r>
                </w:p>
                <w:p w14:paraId="4EFB1C14" w14:textId="77777777" w:rsidR="00DC4791" w:rsidRPr="00DC4791" w:rsidRDefault="00DC4791" w:rsidP="00DC4791">
                  <w:pPr>
                    <w:pStyle w:val="My"/>
                    <w:numPr>
                      <w:ilvl w:val="0"/>
                      <w:numId w:val="12"/>
                    </w:numPr>
                    <w:rPr>
                      <w:color w:val="FFFFFF"/>
                    </w:rPr>
                  </w:pPr>
                  <w:r w:rsidRPr="00DC4791">
                    <w:rPr>
                      <w:color w:val="FFFFFF"/>
                    </w:rPr>
                    <w:t>Analisar os pacotes em busca de algo interessante</w:t>
                  </w:r>
                </w:p>
                <w:p w14:paraId="12710F13" w14:textId="77777777" w:rsidR="00DC4791" w:rsidRPr="00DC4791" w:rsidRDefault="00DC4791" w:rsidP="00DC4791">
                  <w:pPr>
                    <w:pStyle w:val="My"/>
                    <w:numPr>
                      <w:ilvl w:val="0"/>
                      <w:numId w:val="12"/>
                    </w:numPr>
                    <w:rPr>
                      <w:color w:val="FFFFFF"/>
                    </w:rPr>
                  </w:pPr>
                  <w:r w:rsidRPr="00DC4791">
                    <w:rPr>
                      <w:color w:val="FFFFFF"/>
                    </w:rPr>
                    <w:t>Procurar um site com criptografia</w:t>
                  </w:r>
                </w:p>
                <w:p w14:paraId="165BFD48" w14:textId="77777777" w:rsidR="00DC4791" w:rsidRPr="00DC4791" w:rsidRDefault="00DC4791" w:rsidP="00DC4791">
                  <w:pPr>
                    <w:pStyle w:val="My"/>
                    <w:numPr>
                      <w:ilvl w:val="0"/>
                      <w:numId w:val="12"/>
                    </w:numPr>
                    <w:rPr>
                      <w:color w:val="FFFFFF"/>
                    </w:rPr>
                  </w:pPr>
                  <w:r w:rsidRPr="00DC4791">
                    <w:rPr>
                      <w:color w:val="FFFFFF"/>
                    </w:rPr>
                    <w:t>Capturar pacotes</w:t>
                  </w:r>
                </w:p>
                <w:p w14:paraId="62108188" w14:textId="77777777" w:rsidR="00DC4791" w:rsidRPr="00DC4791" w:rsidRDefault="00DC4791" w:rsidP="00DC4791">
                  <w:pPr>
                    <w:pStyle w:val="My"/>
                    <w:numPr>
                      <w:ilvl w:val="0"/>
                      <w:numId w:val="12"/>
                    </w:numPr>
                    <w:rPr>
                      <w:color w:val="FFFFFF"/>
                    </w:rPr>
                  </w:pPr>
                  <w:r w:rsidRPr="00DC4791">
                    <w:rPr>
                      <w:color w:val="FFFFFF"/>
                    </w:rPr>
                    <w:t xml:space="preserve">Analisar e veja se consegue encontrar algo útil </w:t>
                  </w:r>
                </w:p>
                <w:p w14:paraId="7E03A70C" w14:textId="408ECAA4" w:rsidR="00DC4791" w:rsidRDefault="00DC4791" w:rsidP="00DC4791">
                  <w:pPr>
                    <w:pStyle w:val="My"/>
                    <w:numPr>
                      <w:ilvl w:val="0"/>
                      <w:numId w:val="12"/>
                    </w:numPr>
                    <w:rPr>
                      <w:color w:val="FFFFFF"/>
                    </w:rPr>
                  </w:pPr>
                  <w:r w:rsidRPr="00DC4791">
                    <w:rPr>
                      <w:color w:val="FFFFFF"/>
                    </w:rPr>
                    <w:t>Documentar todo o processo (Entrega)</w:t>
                  </w:r>
                </w:p>
                <w:p w14:paraId="4100D1BD" w14:textId="577B2988" w:rsidR="00DC4791" w:rsidRDefault="00DC4791" w:rsidP="00DC4791">
                  <w:pPr>
                    <w:pStyle w:val="My"/>
                    <w:rPr>
                      <w:color w:val="FFFFFF"/>
                    </w:rPr>
                  </w:pPr>
                </w:p>
                <w:p w14:paraId="432F1F7C" w14:textId="77777777" w:rsidR="00DC4791" w:rsidRPr="00DC4791" w:rsidRDefault="00DC4791" w:rsidP="00DC4791">
                  <w:pPr>
                    <w:pStyle w:val="My"/>
                    <w:rPr>
                      <w:color w:val="FFFFFF"/>
                      <w:lang w:val="pt-BR"/>
                    </w:rPr>
                  </w:pPr>
                  <w:r w:rsidRPr="00DC4791">
                    <w:rPr>
                      <w:color w:val="FFFFFF"/>
                      <w:lang w:val="pt-BR"/>
                    </w:rPr>
                    <w:t>Relatório</w:t>
                  </w:r>
                </w:p>
                <w:p w14:paraId="01D79F75" w14:textId="77777777" w:rsidR="00DC4791" w:rsidRPr="00DC4791" w:rsidRDefault="00DC4791" w:rsidP="00DC4791">
                  <w:pPr>
                    <w:pStyle w:val="My"/>
                    <w:rPr>
                      <w:color w:val="FFFFFF"/>
                      <w:lang w:val="pt-BR"/>
                    </w:rPr>
                  </w:pPr>
                  <w:r w:rsidRPr="00DC4791">
                    <w:rPr>
                      <w:color w:val="FFFFFF"/>
                      <w:lang w:val="pt-BR"/>
                    </w:rPr>
                    <w:t xml:space="preserve">Como solicitado no objetivo listado ao campo acima, intuito de encontrar um site inseguro(http), com a informação do Google </w:t>
                  </w:r>
                  <w:proofErr w:type="spellStart"/>
                  <w:r w:rsidRPr="00DC4791">
                    <w:rPr>
                      <w:color w:val="FFFFFF"/>
                      <w:lang w:val="pt-BR"/>
                    </w:rPr>
                    <w:t>Hacking</w:t>
                  </w:r>
                  <w:proofErr w:type="spellEnd"/>
                  <w:r w:rsidRPr="00DC4791">
                    <w:rPr>
                      <w:color w:val="FFFFFF"/>
                      <w:lang w:val="pt-BR"/>
                    </w:rPr>
                    <w:t xml:space="preserve">, foi encontrado o site: </w:t>
                  </w:r>
                  <w:hyperlink r:id="rId14" w:history="1">
                    <w:r w:rsidRPr="00DC4791">
                      <w:rPr>
                        <w:rStyle w:val="Hyperlink"/>
                        <w:lang w:val="pt-BR"/>
                      </w:rPr>
                      <w:t>www.icel-manaus.com.br</w:t>
                    </w:r>
                  </w:hyperlink>
                  <w:r w:rsidRPr="00DC4791">
                    <w:rPr>
                      <w:color w:val="FFFFFF"/>
                      <w:lang w:val="pt-BR"/>
                    </w:rPr>
                    <w:t xml:space="preserve"> (186.202.54.26) que estava desprotegido sem nenhum tipo de segurança.</w:t>
                  </w:r>
                </w:p>
                <w:p w14:paraId="480D02F3" w14:textId="77777777" w:rsidR="00DC4791" w:rsidRPr="00DC4791" w:rsidRDefault="00DC4791" w:rsidP="00DC4791">
                  <w:pPr>
                    <w:pStyle w:val="My"/>
                    <w:rPr>
                      <w:color w:val="FFFFFF"/>
                      <w:lang w:val="pt-BR"/>
                    </w:rPr>
                  </w:pPr>
                  <w:r w:rsidRPr="00DC4791">
                    <w:rPr>
                      <w:color w:val="FFFFFF"/>
                      <w:lang w:val="pt-BR"/>
                    </w:rPr>
                    <w:t>Os pacotes abertos encontrados foram os protocolos que estavam trafegando do método POST para MYSQL.</w:t>
                  </w:r>
                </w:p>
                <w:p w14:paraId="36370E01" w14:textId="2AABC931" w:rsidR="00DC4791" w:rsidRDefault="00DC4791" w:rsidP="00DC4791">
                  <w:pPr>
                    <w:pStyle w:val="My"/>
                    <w:rPr>
                      <w:color w:val="FFFFFF"/>
                      <w:lang w:val="pt-BR"/>
                    </w:rPr>
                  </w:pPr>
                  <w:r w:rsidRPr="00DC4791">
                    <w:rPr>
                      <w:color w:val="FFFFFF"/>
                      <w:lang w:val="pt-BR"/>
                    </w:rPr>
                    <w:t xml:space="preserve">Fatores interessantes: Por utilizar o método POST conseguimos identificar os dados que estavam entrando no MYSQL, sendo um e-mail aleatório </w:t>
                  </w:r>
                </w:p>
                <w:p w14:paraId="1B5236F1" w14:textId="3C1282BC" w:rsidR="00643958" w:rsidRDefault="00643958" w:rsidP="00DC4791">
                  <w:pPr>
                    <w:pStyle w:val="My"/>
                    <w:rPr>
                      <w:color w:val="FFFFFF"/>
                      <w:lang w:val="pt-BR"/>
                    </w:rPr>
                  </w:pPr>
                </w:p>
                <w:p w14:paraId="2D2E2F34" w14:textId="2518321D" w:rsidR="00643958" w:rsidRPr="00DC4791" w:rsidRDefault="00643958" w:rsidP="00DC4791">
                  <w:pPr>
                    <w:pStyle w:val="My"/>
                    <w:rPr>
                      <w:color w:val="FFFFFF"/>
                      <w:lang w:val="pt-BR"/>
                    </w:rPr>
                  </w:pPr>
                  <w:r w:rsidRPr="00643958">
                    <w:pict w14:anchorId="23058050">
                      <v:shape id="_x0000_i1054" type="#_x0000_t75" style="width:417.75pt;height:181.5pt">
                        <v:imagedata r:id="rId15" o:title=""/>
                      </v:shape>
                    </w:pict>
                  </w:r>
                </w:p>
                <w:p w14:paraId="2AF5397F" w14:textId="53749004" w:rsidR="00DC4791" w:rsidRPr="00DC4791" w:rsidRDefault="00643958" w:rsidP="00DC4791">
                  <w:pPr>
                    <w:pStyle w:val="My"/>
                    <w:rPr>
                      <w:color w:val="FFFFFF"/>
                      <w:lang w:val="pt-BR"/>
                    </w:rPr>
                  </w:pPr>
                  <w:r>
                    <w:rPr>
                      <w:color w:val="FFFFFF"/>
                      <w:lang w:val="pt-BR"/>
                    </w:rPr>
                    <w:t>Figura 2 – Pacotes do site desprotegido</w:t>
                  </w:r>
                </w:p>
                <w:p w14:paraId="0131A78A" w14:textId="77777777" w:rsidR="00DC4791" w:rsidRPr="00DC4791" w:rsidRDefault="00DC4791" w:rsidP="008F106F">
                  <w:pPr>
                    <w:pStyle w:val="My"/>
                    <w:jc w:val="both"/>
                    <w:rPr>
                      <w:color w:val="FFFFFF"/>
                    </w:rPr>
                  </w:pPr>
                </w:p>
                <w:p w14:paraId="38120240" w14:textId="77777777" w:rsidR="008F106F" w:rsidRPr="000165BB" w:rsidRDefault="008F106F" w:rsidP="008F106F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pt-BR"/>
                    </w:rPr>
                  </w:pPr>
                </w:p>
              </w:txbxContent>
            </v:textbox>
            <w10:wrap anchory="page"/>
          </v:shape>
        </w:pict>
      </w:r>
    </w:p>
    <w:p w14:paraId="0B07C3D5" w14:textId="77777777" w:rsidR="008F106F" w:rsidRPr="00D50A8C" w:rsidRDefault="008F106F" w:rsidP="008F106F"/>
    <w:p w14:paraId="43F073D5" w14:textId="77777777" w:rsidR="008F106F" w:rsidRPr="00D50A8C" w:rsidRDefault="008F106F" w:rsidP="008F106F"/>
    <w:p w14:paraId="7A9887B8" w14:textId="77777777" w:rsidR="008F106F" w:rsidRPr="00D50A8C" w:rsidRDefault="008F106F" w:rsidP="008F106F"/>
    <w:p w14:paraId="489B99C6" w14:textId="77777777" w:rsidR="008F106F" w:rsidRPr="00D50A8C" w:rsidRDefault="008F106F" w:rsidP="008F106F"/>
    <w:p w14:paraId="14672B8E" w14:textId="77777777" w:rsidR="008F106F" w:rsidRPr="00D50A8C" w:rsidRDefault="008F106F" w:rsidP="008F106F"/>
    <w:p w14:paraId="54FEAC45" w14:textId="77777777" w:rsidR="008F106F" w:rsidRPr="00D50A8C" w:rsidRDefault="008F106F" w:rsidP="008F106F"/>
    <w:p w14:paraId="4923AA0F" w14:textId="77777777" w:rsidR="008F106F" w:rsidRPr="00D50A8C" w:rsidRDefault="008F106F" w:rsidP="008F106F"/>
    <w:p w14:paraId="783FD6DD" w14:textId="77777777" w:rsidR="008F106F" w:rsidRPr="00D50A8C" w:rsidRDefault="008F106F" w:rsidP="008F106F"/>
    <w:p w14:paraId="6C62AD92" w14:textId="77777777" w:rsidR="008F106F" w:rsidRPr="00D50A8C" w:rsidRDefault="008F106F" w:rsidP="008F106F">
      <w:r>
        <w:br w:type="page"/>
      </w:r>
      <w:r w:rsidR="008502A9">
        <w:rPr>
          <w:noProof/>
        </w:rPr>
        <w:lastRenderedPageBreak/>
        <w:pict w14:anchorId="35835C04">
          <v:shape id="_x0000_s2389" type="#_x0000_t202" style="position:absolute;margin-left:382.5pt;margin-top:31.5pt;width:211.5pt;height:129.75pt;z-index:10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2389;mso-column-margin:5.76pt" inset="2.88pt,2.88pt,2.88pt,2.88pt">
              <w:txbxContent>
                <w:p w14:paraId="506FB5D0" w14:textId="77777777" w:rsidR="008F106F" w:rsidRPr="00CE4763" w:rsidRDefault="008F106F" w:rsidP="008F106F">
                  <w:pPr>
                    <w:pStyle w:val="MyHeadtitle"/>
                    <w:rPr>
                      <w:rFonts w:ascii="ChunkFive" w:hAnsi="ChunkFive"/>
                      <w:b w:val="0"/>
                      <w:color w:val="FFFFFF"/>
                      <w:sz w:val="26"/>
                      <w:szCs w:val="26"/>
                    </w:rPr>
                  </w:pPr>
                </w:p>
                <w:p w14:paraId="689EC5F3" w14:textId="77777777" w:rsidR="008F106F" w:rsidRPr="001F51BC" w:rsidRDefault="008F106F" w:rsidP="008F106F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</w:p>
              </w:txbxContent>
            </v:textbox>
            <w10:wrap anchory="page"/>
          </v:shape>
        </w:pict>
      </w:r>
      <w:r w:rsidR="008502A9">
        <w:rPr>
          <w:noProof/>
        </w:rPr>
        <w:pict w14:anchorId="0B6DDEFF">
          <v:shape id="_x0000_s2393" type="#_x0000_t75" style="position:absolute;margin-left:207pt;margin-top:-37pt;width:2in;height:137.05pt;z-index:-1">
            <v:imagedata r:id="rId10" o:title="7"/>
          </v:shape>
        </w:pict>
      </w:r>
      <w:r w:rsidR="008502A9">
        <w:rPr>
          <w:noProof/>
        </w:rPr>
        <w:pict w14:anchorId="11109270">
          <v:shape id="_x0000_s2392" type="#_x0000_t75" style="position:absolute;margin-left:18pt;margin-top:-36.75pt;width:171pt;height:136.8pt;z-index:-2">
            <v:imagedata r:id="rId11" o:title="4"/>
          </v:shape>
        </w:pict>
      </w:r>
    </w:p>
    <w:p w14:paraId="20A9B4EC" w14:textId="77777777" w:rsidR="008F106F" w:rsidRPr="00D50A8C" w:rsidRDefault="008F106F" w:rsidP="008F106F"/>
    <w:p w14:paraId="298E9761" w14:textId="77777777" w:rsidR="008F106F" w:rsidRPr="00D50A8C" w:rsidRDefault="008F106F" w:rsidP="008F106F"/>
    <w:p w14:paraId="5E522F51" w14:textId="77777777" w:rsidR="008F106F" w:rsidRPr="00D50A8C" w:rsidRDefault="008F106F" w:rsidP="008F106F"/>
    <w:p w14:paraId="11EE106B" w14:textId="77777777" w:rsidR="008F106F" w:rsidRPr="00D50A8C" w:rsidRDefault="008F106F" w:rsidP="008F106F"/>
    <w:p w14:paraId="74F8921D" w14:textId="77777777" w:rsidR="008F106F" w:rsidRPr="00D50A8C" w:rsidRDefault="008F106F" w:rsidP="008F106F"/>
    <w:p w14:paraId="7F0A5A0B" w14:textId="77777777" w:rsidR="008F106F" w:rsidRPr="00D50A8C" w:rsidRDefault="008F106F" w:rsidP="008F106F"/>
    <w:p w14:paraId="4B2D4D69" w14:textId="77777777" w:rsidR="008F106F" w:rsidRPr="00D50A8C" w:rsidRDefault="008F106F" w:rsidP="008F106F"/>
    <w:p w14:paraId="23FF80E6" w14:textId="77777777" w:rsidR="008F106F" w:rsidRPr="00D50A8C" w:rsidRDefault="008502A9" w:rsidP="008F106F">
      <w:r>
        <w:rPr>
          <w:noProof/>
        </w:rPr>
        <w:pict w14:anchorId="43CE9633">
          <v:shape id="_x0000_s2391" type="#_x0000_t75" style="position:absolute;margin-left:18pt;margin-top:2.4pt;width:558pt;height:612pt;z-index:-3">
            <v:imagedata r:id="rId12" o:title="5"/>
          </v:shape>
        </w:pict>
      </w:r>
    </w:p>
    <w:p w14:paraId="1C00C389" w14:textId="77777777" w:rsidR="008F106F" w:rsidRPr="00D50A8C" w:rsidRDefault="008502A9" w:rsidP="008F106F">
      <w:r>
        <w:rPr>
          <w:noProof/>
        </w:rPr>
        <w:pict w14:anchorId="6764EF40">
          <v:shape id="_x0000_s2390" type="#_x0000_t202" style="position:absolute;margin-left:47.25pt;margin-top:175.5pt;width:515.25pt;height:607.5pt;z-index:11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2390;mso-column-margin:5.76pt" inset="2.88pt,2.88pt,2.88pt,2.88pt">
              <w:txbxContent>
                <w:p w14:paraId="272AE367" w14:textId="39C5BB5A" w:rsidR="008F106F" w:rsidRPr="00643958" w:rsidRDefault="008F106F" w:rsidP="008F106F">
                  <w:pPr>
                    <w:pStyle w:val="My"/>
                    <w:jc w:val="both"/>
                    <w:rPr>
                      <w:color w:val="FFFFFF"/>
                      <w:lang w:val="en-US"/>
                    </w:rPr>
                  </w:pPr>
                </w:p>
                <w:p w14:paraId="0C9D0043" w14:textId="10987024" w:rsidR="00643958" w:rsidRDefault="00643958" w:rsidP="00643958">
                  <w:pPr>
                    <w:pStyle w:val="My"/>
                    <w:rPr>
                      <w:color w:val="FFFFFF"/>
                      <w:lang w:val="pt-BR"/>
                    </w:rPr>
                  </w:pPr>
                  <w:r w:rsidRPr="00643958">
                    <w:rPr>
                      <w:color w:val="FFFFFF"/>
                      <w:lang w:val="pt-BR"/>
                    </w:rPr>
                    <w:t xml:space="preserve">Ao procurar um site com criptografia escolhemos o </w:t>
                  </w:r>
                  <w:hyperlink r:id="rId16" w:history="1">
                    <w:r w:rsidRPr="00643958">
                      <w:rPr>
                        <w:rStyle w:val="Hyperlink"/>
                        <w:lang w:val="pt-BR"/>
                      </w:rPr>
                      <w:t>www.aliexpress.com</w:t>
                    </w:r>
                  </w:hyperlink>
                  <w:r w:rsidRPr="00643958">
                    <w:rPr>
                      <w:color w:val="FFFFFF"/>
                      <w:lang w:val="pt-BR"/>
                    </w:rPr>
                    <w:t xml:space="preserve"> (23.46.118.203), porém não foi possível detectar nenhuma falha, pois o site está muito bem posicionado em suas regras de segurança, notamos que ele faz inúmeras requisições e transferência de dados (criptografados) por conta dos anúncios, compras, contagem de estoque e </w:t>
                  </w:r>
                  <w:proofErr w:type="spellStart"/>
                  <w:r w:rsidRPr="00643958">
                    <w:rPr>
                      <w:color w:val="FFFFFF"/>
                      <w:lang w:val="pt-BR"/>
                    </w:rPr>
                    <w:t>etc</w:t>
                  </w:r>
                  <w:proofErr w:type="spellEnd"/>
                  <w:r w:rsidRPr="00643958">
                    <w:rPr>
                      <w:color w:val="FFFFFF"/>
                      <w:lang w:val="pt-BR"/>
                    </w:rPr>
                    <w:t xml:space="preserve">, que estão vindo do </w:t>
                  </w:r>
                  <w:proofErr w:type="spellStart"/>
                  <w:r w:rsidRPr="00643958">
                    <w:rPr>
                      <w:color w:val="FFFFFF"/>
                      <w:lang w:val="pt-BR"/>
                    </w:rPr>
                    <w:t>back</w:t>
                  </w:r>
                  <w:proofErr w:type="spellEnd"/>
                  <w:r w:rsidRPr="00643958">
                    <w:rPr>
                      <w:color w:val="FFFFFF"/>
                      <w:lang w:val="pt-BR"/>
                    </w:rPr>
                    <w:t>-end</w:t>
                  </w:r>
                  <w:r w:rsidR="00E9390B">
                    <w:rPr>
                      <w:color w:val="FFFFFF"/>
                      <w:lang w:val="pt-BR"/>
                    </w:rPr>
                    <w:t>.</w:t>
                  </w:r>
                </w:p>
                <w:p w14:paraId="4312CF5F" w14:textId="77777777" w:rsidR="00E9390B" w:rsidRPr="00643958" w:rsidRDefault="00E9390B" w:rsidP="00643958">
                  <w:pPr>
                    <w:pStyle w:val="My"/>
                    <w:rPr>
                      <w:color w:val="FFFFFF"/>
                      <w:lang w:val="pt-BR"/>
                    </w:rPr>
                  </w:pPr>
                </w:p>
                <w:p w14:paraId="3362B265" w14:textId="5A2DC63B" w:rsidR="008F106F" w:rsidRPr="00643958" w:rsidRDefault="00E9390B" w:rsidP="008F106F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pt-BR"/>
                    </w:rPr>
                  </w:pPr>
                  <w:r>
                    <w:pict w14:anchorId="31C47E4B">
                      <v:shape id="_x0000_i1061" type="#_x0000_t75" style="width:417.75pt;height:213pt">
                        <v:imagedata r:id="rId17" o:title="ali"/>
                      </v:shape>
                    </w:pict>
                  </w:r>
                </w:p>
              </w:txbxContent>
            </v:textbox>
            <w10:wrap anchory="page"/>
          </v:shape>
        </w:pict>
      </w:r>
    </w:p>
    <w:p w14:paraId="645A1949" w14:textId="77777777" w:rsidR="008F106F" w:rsidRPr="00D50A8C" w:rsidRDefault="008F106F" w:rsidP="008F106F"/>
    <w:p w14:paraId="6F890066" w14:textId="77777777" w:rsidR="008F106F" w:rsidRPr="00D50A8C" w:rsidRDefault="008F106F" w:rsidP="008F106F"/>
    <w:p w14:paraId="75E1450F" w14:textId="77777777" w:rsidR="008F106F" w:rsidRPr="00D50A8C" w:rsidRDefault="008F106F" w:rsidP="008F106F"/>
    <w:p w14:paraId="5E2341F7" w14:textId="77777777" w:rsidR="008F106F" w:rsidRPr="00D50A8C" w:rsidRDefault="008F106F" w:rsidP="008F106F"/>
    <w:p w14:paraId="09A681C4" w14:textId="77777777" w:rsidR="008F106F" w:rsidRPr="00D50A8C" w:rsidRDefault="008F106F" w:rsidP="008F106F"/>
    <w:p w14:paraId="53CCF84B" w14:textId="77777777" w:rsidR="008F106F" w:rsidRPr="00D50A8C" w:rsidRDefault="008F106F" w:rsidP="008F106F"/>
    <w:p w14:paraId="795E4902" w14:textId="77777777" w:rsidR="008F106F" w:rsidRPr="00D50A8C" w:rsidRDefault="008F106F" w:rsidP="008F106F"/>
    <w:p w14:paraId="3123C3EB" w14:textId="77777777" w:rsidR="008F106F" w:rsidRPr="00D50A8C" w:rsidRDefault="008F106F" w:rsidP="008F106F"/>
    <w:p w14:paraId="441FE151" w14:textId="0090100D" w:rsidR="008F106F" w:rsidRPr="00D50A8C" w:rsidRDefault="008F106F" w:rsidP="008F106F">
      <w:pPr>
        <w:tabs>
          <w:tab w:val="left" w:pos="3300"/>
        </w:tabs>
      </w:pPr>
    </w:p>
    <w:sectPr w:rsidR="008F106F" w:rsidRPr="00D50A8C" w:rsidSect="002D2E2F">
      <w:headerReference w:type="default" r:id="rId18"/>
      <w:footerReference w:type="default" r:id="rId19"/>
      <w:pgSz w:w="11906" w:h="16838"/>
      <w:pgMar w:top="0" w:right="26" w:bottom="0" w:left="0" w:header="708" w:footer="3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4E5D0" w14:textId="77777777" w:rsidR="008502A9" w:rsidRDefault="008502A9">
      <w:r>
        <w:separator/>
      </w:r>
    </w:p>
  </w:endnote>
  <w:endnote w:type="continuationSeparator" w:id="0">
    <w:p w14:paraId="31CFC53A" w14:textId="77777777" w:rsidR="008502A9" w:rsidRDefault="00850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LT Book">
    <w:altName w:val="Century Gothic"/>
    <w:charset w:val="00"/>
    <w:family w:val="auto"/>
    <w:pitch w:val="variable"/>
    <w:sig w:usb0="00000003" w:usb1="00000000" w:usb2="00000000" w:usb3="00000000" w:csb0="00000001" w:csb1="00000000"/>
  </w:font>
  <w:font w:name="ChunkFive">
    <w:altName w:val="Calibri"/>
    <w:panose1 w:val="00000000000000000000"/>
    <w:charset w:val="00"/>
    <w:family w:val="modern"/>
    <w:notTrueType/>
    <w:pitch w:val="variable"/>
    <w:sig w:usb0="8000002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A6711" w14:textId="4423171D" w:rsidR="00F0441F" w:rsidRPr="00B3059B" w:rsidRDefault="008502A9" w:rsidP="002D2E2F">
    <w:pPr>
      <w:pStyle w:val="Rodap"/>
      <w:tabs>
        <w:tab w:val="clear" w:pos="4677"/>
        <w:tab w:val="center" w:pos="2160"/>
      </w:tabs>
      <w:ind w:left="540" w:right="540"/>
      <w:jc w:val="right"/>
      <w:rPr>
        <w:rFonts w:ascii="Verdana" w:hAnsi="Verdana"/>
        <w:noProof/>
      </w:rPr>
    </w:pPr>
    <w:r>
      <w:rPr>
        <w:rFonts w:ascii="Verdana" w:hAnsi="Verdana"/>
        <w:noProof/>
      </w:rPr>
      <w:pict w14:anchorId="2C41BCCF">
        <v:line id="_x0000_s1031" style="position:absolute;left:0;text-align:left;z-index:1" from="18pt,-9.7pt" to="8in,-9.7pt"/>
      </w:pict>
    </w:r>
    <w:r w:rsidR="00664743" w:rsidRPr="00B3059B">
      <w:rPr>
        <w:rFonts w:ascii="Verdana" w:hAnsi="Verdana"/>
        <w:noProof/>
      </w:rPr>
      <w:t xml:space="preserve"> </w:t>
    </w:r>
    <w:r w:rsidR="00664743" w:rsidRPr="00B3059B">
      <w:rPr>
        <w:rFonts w:ascii="Verdana" w:hAnsi="Verdana"/>
        <w:noProof/>
      </w:rPr>
      <w:fldChar w:fldCharType="begin"/>
    </w:r>
    <w:r w:rsidR="00664743" w:rsidRPr="00B3059B">
      <w:rPr>
        <w:rFonts w:ascii="Verdana" w:hAnsi="Verdana"/>
        <w:noProof/>
      </w:rPr>
      <w:instrText xml:space="preserve"> PAGE </w:instrText>
    </w:r>
    <w:r w:rsidR="00664743" w:rsidRPr="00B3059B">
      <w:rPr>
        <w:rFonts w:ascii="Verdana" w:hAnsi="Verdana"/>
        <w:noProof/>
      </w:rPr>
      <w:fldChar w:fldCharType="separate"/>
    </w:r>
    <w:r w:rsidR="000137D3">
      <w:rPr>
        <w:rFonts w:ascii="Verdana" w:hAnsi="Verdana"/>
        <w:noProof/>
      </w:rPr>
      <w:t>7</w:t>
    </w:r>
    <w:r w:rsidR="00664743" w:rsidRPr="00B3059B">
      <w:rPr>
        <w:rFonts w:ascii="Verdana" w:hAnsi="Verdana"/>
        <w:noProof/>
      </w:rPr>
      <w:fldChar w:fldCharType="end"/>
    </w:r>
    <w:r w:rsidR="00664743" w:rsidRPr="00B3059B">
      <w:rPr>
        <w:rFonts w:ascii="Verdana" w:hAnsi="Verdana"/>
        <w:noProof/>
      </w:rPr>
      <w:t xml:space="preserve"> </w:t>
    </w:r>
  </w:p>
  <w:p w14:paraId="7FF0C9AB" w14:textId="05620FFA" w:rsidR="002D2E2F" w:rsidRPr="00CD287B" w:rsidRDefault="00CD287B" w:rsidP="002D2E2F">
    <w:pPr>
      <w:pStyle w:val="Rodap"/>
      <w:tabs>
        <w:tab w:val="clear" w:pos="4677"/>
        <w:tab w:val="center" w:pos="2160"/>
      </w:tabs>
      <w:ind w:left="540" w:right="540"/>
      <w:rPr>
        <w:rFonts w:ascii="Ebrima" w:hAnsi="Ebrima"/>
      </w:rPr>
    </w:pPr>
    <w:r w:rsidRPr="00CD287B">
      <w:rPr>
        <w:rFonts w:ascii="Ebrima" w:hAnsi="Ebrima" w:cs="Segoe UI"/>
        <w:color w:val="2B2A29"/>
        <w:sz w:val="22"/>
        <w:szCs w:val="22"/>
        <w:shd w:val="clear" w:color="auto" w:fill="FFFFFF"/>
      </w:rPr>
      <w:t>Esta apresentação foi projetada usando recursos do PoweredTemplate.com</w:t>
    </w:r>
    <w:r w:rsidR="002D2E2F" w:rsidRPr="00CD287B">
      <w:rPr>
        <w:rFonts w:ascii="Ebrima" w:hAnsi="Ebrima" w:cs="Arial"/>
        <w:color w:val="000000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DABC0" w14:textId="77777777" w:rsidR="008502A9" w:rsidRDefault="008502A9">
      <w:r>
        <w:separator/>
      </w:r>
    </w:p>
  </w:footnote>
  <w:footnote w:type="continuationSeparator" w:id="0">
    <w:p w14:paraId="0194E8BD" w14:textId="77777777" w:rsidR="008502A9" w:rsidRDefault="00850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DCC7C" w14:textId="77777777" w:rsidR="002D2E2F" w:rsidRPr="00B3059B" w:rsidRDefault="002D2E2F" w:rsidP="002D2E2F">
    <w:pPr>
      <w:pStyle w:val="Cabealho"/>
      <w:ind w:left="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11" type="#_x0000_t75" style="width:468pt;height:126pt" o:bullet="t">
        <v:imagedata r:id="rId1" o:title=""/>
      </v:shape>
    </w:pict>
  </w:numPicBullet>
  <w:abstractNum w:abstractNumId="0" w15:restartNumberingAfterBreak="0">
    <w:nsid w:val="FFFFFF89"/>
    <w:multiLevelType w:val="singleLevel"/>
    <w:tmpl w:val="A3D0E3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DFA1E95"/>
    <w:multiLevelType w:val="multilevel"/>
    <w:tmpl w:val="F8765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76227A"/>
    <w:multiLevelType w:val="multilevel"/>
    <w:tmpl w:val="DBA84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8A2998"/>
    <w:multiLevelType w:val="hybridMultilevel"/>
    <w:tmpl w:val="FE7A38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5073C"/>
    <w:multiLevelType w:val="hybridMultilevel"/>
    <w:tmpl w:val="46D60B68"/>
    <w:lvl w:ilvl="0" w:tplc="9A0C4660">
      <w:numFmt w:val="bullet"/>
      <w:lvlText w:val="-"/>
      <w:lvlJc w:val="left"/>
      <w:pPr>
        <w:ind w:left="720" w:hanging="360"/>
      </w:pPr>
      <w:rPr>
        <w:rFonts w:ascii="Verdana" w:eastAsia="Batang" w:hAnsi="Verdana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004FE"/>
    <w:multiLevelType w:val="multilevel"/>
    <w:tmpl w:val="89425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6B479A"/>
    <w:multiLevelType w:val="multilevel"/>
    <w:tmpl w:val="3AFEB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855631"/>
    <w:multiLevelType w:val="hybridMultilevel"/>
    <w:tmpl w:val="FE7A38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7D5182"/>
    <w:multiLevelType w:val="multilevel"/>
    <w:tmpl w:val="39AE2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0E0E0B"/>
    <w:multiLevelType w:val="hybridMultilevel"/>
    <w:tmpl w:val="113C93C2"/>
    <w:lvl w:ilvl="0" w:tplc="BF1C2C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A03BDA"/>
    <w:multiLevelType w:val="multilevel"/>
    <w:tmpl w:val="9F4EF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2B5733"/>
    <w:multiLevelType w:val="multilevel"/>
    <w:tmpl w:val="FCE44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10"/>
  </w:num>
  <w:num w:numId="7">
    <w:abstractNumId w:val="8"/>
  </w:num>
  <w:num w:numId="8">
    <w:abstractNumId w:val="2"/>
  </w:num>
  <w:num w:numId="9">
    <w:abstractNumId w:val="5"/>
  </w:num>
  <w:num w:numId="10">
    <w:abstractNumId w:val="11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activeWritingStyle w:appName="MSWord" w:lang="en-US" w:vendorID="64" w:dllVersion="6" w:nlCheck="1" w:checkStyle="0"/>
  <w:activeWritingStyle w:appName="MSWord" w:lang="pt-BR" w:vendorID="64" w:dllVersion="6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448">
      <o:colormru v:ext="edit" colors="#eaeaea,#b2b2b2,#3f4d89,#4160a8,#212d8d,#4d6fbb,#495b9d,#ee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287B"/>
    <w:rsid w:val="000137D3"/>
    <w:rsid w:val="000165BB"/>
    <w:rsid w:val="00031FD6"/>
    <w:rsid w:val="00034482"/>
    <w:rsid w:val="00041D88"/>
    <w:rsid w:val="00047296"/>
    <w:rsid w:val="00084958"/>
    <w:rsid w:val="0009067C"/>
    <w:rsid w:val="000A0B9C"/>
    <w:rsid w:val="000B072C"/>
    <w:rsid w:val="000B590D"/>
    <w:rsid w:val="000D3A52"/>
    <w:rsid w:val="000D69DE"/>
    <w:rsid w:val="000F068E"/>
    <w:rsid w:val="000F7D4D"/>
    <w:rsid w:val="00114A7E"/>
    <w:rsid w:val="001160B7"/>
    <w:rsid w:val="00120A74"/>
    <w:rsid w:val="00124143"/>
    <w:rsid w:val="00170756"/>
    <w:rsid w:val="00171381"/>
    <w:rsid w:val="0017343E"/>
    <w:rsid w:val="001A17BC"/>
    <w:rsid w:val="001A345B"/>
    <w:rsid w:val="001B5068"/>
    <w:rsid w:val="001C0C63"/>
    <w:rsid w:val="001D1C24"/>
    <w:rsid w:val="001F4E8B"/>
    <w:rsid w:val="001F51BC"/>
    <w:rsid w:val="00213D6D"/>
    <w:rsid w:val="00216984"/>
    <w:rsid w:val="00230125"/>
    <w:rsid w:val="00247FEE"/>
    <w:rsid w:val="00250C20"/>
    <w:rsid w:val="002511DD"/>
    <w:rsid w:val="0026308D"/>
    <w:rsid w:val="00277ADB"/>
    <w:rsid w:val="002D2E2F"/>
    <w:rsid w:val="002E11EB"/>
    <w:rsid w:val="002E3B05"/>
    <w:rsid w:val="00315B36"/>
    <w:rsid w:val="00315DDC"/>
    <w:rsid w:val="00331390"/>
    <w:rsid w:val="00353626"/>
    <w:rsid w:val="00395555"/>
    <w:rsid w:val="003A4857"/>
    <w:rsid w:val="003A72BD"/>
    <w:rsid w:val="003B3C5E"/>
    <w:rsid w:val="003E603D"/>
    <w:rsid w:val="003F320B"/>
    <w:rsid w:val="00443CB5"/>
    <w:rsid w:val="00454072"/>
    <w:rsid w:val="00456B8A"/>
    <w:rsid w:val="00470DEA"/>
    <w:rsid w:val="004A61C2"/>
    <w:rsid w:val="004A73BF"/>
    <w:rsid w:val="004B2CB0"/>
    <w:rsid w:val="004D0F6D"/>
    <w:rsid w:val="004E50C2"/>
    <w:rsid w:val="004F6FD5"/>
    <w:rsid w:val="00504697"/>
    <w:rsid w:val="005929C2"/>
    <w:rsid w:val="005B496C"/>
    <w:rsid w:val="005D5995"/>
    <w:rsid w:val="005E1321"/>
    <w:rsid w:val="005E5D38"/>
    <w:rsid w:val="00607EBC"/>
    <w:rsid w:val="00613870"/>
    <w:rsid w:val="00620AD1"/>
    <w:rsid w:val="00643958"/>
    <w:rsid w:val="00644BEE"/>
    <w:rsid w:val="00652D53"/>
    <w:rsid w:val="0065314E"/>
    <w:rsid w:val="00657F64"/>
    <w:rsid w:val="00664743"/>
    <w:rsid w:val="006759F9"/>
    <w:rsid w:val="006B053E"/>
    <w:rsid w:val="006B388E"/>
    <w:rsid w:val="006D48C3"/>
    <w:rsid w:val="007700EB"/>
    <w:rsid w:val="007717FC"/>
    <w:rsid w:val="00782130"/>
    <w:rsid w:val="00785EF6"/>
    <w:rsid w:val="007A21CD"/>
    <w:rsid w:val="007A3C98"/>
    <w:rsid w:val="007B1E3C"/>
    <w:rsid w:val="007C72BC"/>
    <w:rsid w:val="007D5AC1"/>
    <w:rsid w:val="007F1294"/>
    <w:rsid w:val="008061D0"/>
    <w:rsid w:val="008102F0"/>
    <w:rsid w:val="00815DCC"/>
    <w:rsid w:val="008268DD"/>
    <w:rsid w:val="008400F6"/>
    <w:rsid w:val="008468F0"/>
    <w:rsid w:val="008477D0"/>
    <w:rsid w:val="008502A9"/>
    <w:rsid w:val="00882032"/>
    <w:rsid w:val="008B07C7"/>
    <w:rsid w:val="008D5AE9"/>
    <w:rsid w:val="008E3A9B"/>
    <w:rsid w:val="008E3FFA"/>
    <w:rsid w:val="008E54AE"/>
    <w:rsid w:val="008E7F02"/>
    <w:rsid w:val="008F106F"/>
    <w:rsid w:val="008F4C7D"/>
    <w:rsid w:val="00907A01"/>
    <w:rsid w:val="00907A07"/>
    <w:rsid w:val="00911927"/>
    <w:rsid w:val="00916CC1"/>
    <w:rsid w:val="009272FD"/>
    <w:rsid w:val="00927D08"/>
    <w:rsid w:val="00937E2D"/>
    <w:rsid w:val="00943D14"/>
    <w:rsid w:val="0098655E"/>
    <w:rsid w:val="00990CE5"/>
    <w:rsid w:val="00991A7E"/>
    <w:rsid w:val="009972A4"/>
    <w:rsid w:val="009A70B4"/>
    <w:rsid w:val="009A7AEA"/>
    <w:rsid w:val="009B2924"/>
    <w:rsid w:val="009C4FB0"/>
    <w:rsid w:val="009D0844"/>
    <w:rsid w:val="009E0C58"/>
    <w:rsid w:val="009F2654"/>
    <w:rsid w:val="00A100DD"/>
    <w:rsid w:val="00A16E09"/>
    <w:rsid w:val="00A272F9"/>
    <w:rsid w:val="00A37E8F"/>
    <w:rsid w:val="00A80198"/>
    <w:rsid w:val="00A9565D"/>
    <w:rsid w:val="00AA032B"/>
    <w:rsid w:val="00AE4F94"/>
    <w:rsid w:val="00B267F5"/>
    <w:rsid w:val="00B3059B"/>
    <w:rsid w:val="00B30918"/>
    <w:rsid w:val="00B40816"/>
    <w:rsid w:val="00B428D8"/>
    <w:rsid w:val="00B47567"/>
    <w:rsid w:val="00B56F69"/>
    <w:rsid w:val="00B62F80"/>
    <w:rsid w:val="00B8756D"/>
    <w:rsid w:val="00B911F7"/>
    <w:rsid w:val="00BC3A9F"/>
    <w:rsid w:val="00BD7721"/>
    <w:rsid w:val="00BE1FB7"/>
    <w:rsid w:val="00BE34C5"/>
    <w:rsid w:val="00BF3E89"/>
    <w:rsid w:val="00BF6598"/>
    <w:rsid w:val="00C2650B"/>
    <w:rsid w:val="00C3363D"/>
    <w:rsid w:val="00C71D77"/>
    <w:rsid w:val="00C751CB"/>
    <w:rsid w:val="00C875D7"/>
    <w:rsid w:val="00C942DE"/>
    <w:rsid w:val="00CC2DB6"/>
    <w:rsid w:val="00CC3808"/>
    <w:rsid w:val="00CC672E"/>
    <w:rsid w:val="00CD287B"/>
    <w:rsid w:val="00CD683B"/>
    <w:rsid w:val="00CE4763"/>
    <w:rsid w:val="00CF6521"/>
    <w:rsid w:val="00D11FE2"/>
    <w:rsid w:val="00D17879"/>
    <w:rsid w:val="00D278F8"/>
    <w:rsid w:val="00D3445C"/>
    <w:rsid w:val="00D50A8C"/>
    <w:rsid w:val="00D518F0"/>
    <w:rsid w:val="00D5280E"/>
    <w:rsid w:val="00D647CE"/>
    <w:rsid w:val="00D70B84"/>
    <w:rsid w:val="00D75A87"/>
    <w:rsid w:val="00D83470"/>
    <w:rsid w:val="00D916D2"/>
    <w:rsid w:val="00D95A5D"/>
    <w:rsid w:val="00D96528"/>
    <w:rsid w:val="00DB3D72"/>
    <w:rsid w:val="00DB552D"/>
    <w:rsid w:val="00DB6202"/>
    <w:rsid w:val="00DB6735"/>
    <w:rsid w:val="00DC4791"/>
    <w:rsid w:val="00DD146E"/>
    <w:rsid w:val="00DE52EE"/>
    <w:rsid w:val="00DE6B08"/>
    <w:rsid w:val="00DF2162"/>
    <w:rsid w:val="00DF54C4"/>
    <w:rsid w:val="00E13F4C"/>
    <w:rsid w:val="00E55666"/>
    <w:rsid w:val="00E91A07"/>
    <w:rsid w:val="00E9390B"/>
    <w:rsid w:val="00EB1A83"/>
    <w:rsid w:val="00EC7306"/>
    <w:rsid w:val="00F0441F"/>
    <w:rsid w:val="00F406CE"/>
    <w:rsid w:val="00F60ED5"/>
    <w:rsid w:val="00F75A03"/>
    <w:rsid w:val="00F93DE1"/>
    <w:rsid w:val="00F97AF9"/>
    <w:rsid w:val="00FA6091"/>
    <w:rsid w:val="00FA62AC"/>
    <w:rsid w:val="00FB40E4"/>
    <w:rsid w:val="00FB435D"/>
    <w:rsid w:val="00FB64FF"/>
    <w:rsid w:val="00FD10E7"/>
    <w:rsid w:val="00FD1A5E"/>
    <w:rsid w:val="00FE2C57"/>
    <w:rsid w:val="00FE506B"/>
    <w:rsid w:val="00FF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48">
      <o:colormru v:ext="edit" colors="#eaeaea,#b2b2b2,#3f4d89,#4160a8,#212d8d,#4d6fbb,#495b9d,#eee"/>
    </o:shapedefaults>
    <o:shapelayout v:ext="edit">
      <o:idmap v:ext="edit" data="2"/>
    </o:shapelayout>
  </w:shapeDefaults>
  <w:decimalSymbol w:val=","/>
  <w:listSeparator w:val=";"/>
  <w14:docId w14:val="22F751F1"/>
  <w15:docId w15:val="{25B78A31-A927-4496-86F9-5BD2FF5B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paragraph" w:styleId="Ttulo1">
    <w:name w:val="heading 1"/>
    <w:basedOn w:val="Normal"/>
    <w:next w:val="Normal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4">
    <w:name w:val="heading 4"/>
    <w:basedOn w:val="Normal"/>
    <w:link w:val="Ttulo4Char"/>
    <w:uiPriority w:val="9"/>
    <w:qFormat/>
    <w:rsid w:val="00907A01"/>
    <w:pPr>
      <w:spacing w:before="100" w:beforeAutospacing="1" w:after="100" w:afterAutospacing="1"/>
      <w:outlineLvl w:val="3"/>
    </w:pPr>
    <w:rPr>
      <w:rFonts w:eastAsia="Times New Roman"/>
      <w:b/>
      <w:bCs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">
    <w:name w:val="Стиль1"/>
    <w:basedOn w:val="Normal"/>
    <w:rsid w:val="00D278F8"/>
  </w:style>
  <w:style w:type="paragraph" w:styleId="Cabealho">
    <w:name w:val="header"/>
    <w:basedOn w:val="Normal"/>
    <w:rsid w:val="007D5AC1"/>
    <w:pPr>
      <w:tabs>
        <w:tab w:val="center" w:pos="4677"/>
        <w:tab w:val="right" w:pos="9355"/>
      </w:tabs>
    </w:pPr>
  </w:style>
  <w:style w:type="paragraph" w:styleId="Rodap">
    <w:name w:val="footer"/>
    <w:basedOn w:val="Normal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Fontepargpadro"/>
    <w:rsid w:val="001A17BC"/>
  </w:style>
  <w:style w:type="character" w:customStyle="1" w:styleId="howc">
    <w:name w:val="howc"/>
    <w:basedOn w:val="Fontepargpadro"/>
    <w:rsid w:val="001A17BC"/>
  </w:style>
  <w:style w:type="paragraph" w:customStyle="1" w:styleId="My">
    <w:name w:val="My"/>
    <w:rsid w:val="00277ADB"/>
    <w:rPr>
      <w:rFonts w:ascii="Verdana" w:hAnsi="Verdana" w:cs="Arial"/>
      <w:sz w:val="24"/>
      <w:szCs w:val="24"/>
      <w:lang w:val="uk-UA" w:eastAsia="ko-KR"/>
    </w:rPr>
  </w:style>
  <w:style w:type="character" w:styleId="Hyperlink">
    <w:name w:val="Hyperlink"/>
    <w:rsid w:val="00170756"/>
    <w:rPr>
      <w:color w:val="0000FF"/>
      <w:u w:val="single"/>
    </w:rPr>
  </w:style>
  <w:style w:type="paragraph" w:customStyle="1" w:styleId="MyHeadtitle">
    <w:name w:val="My Head title"/>
    <w:basedOn w:val="Ttulo1"/>
    <w:rsid w:val="004F6FD5"/>
    <w:rPr>
      <w:rFonts w:ascii="Verdana" w:hAnsi="Verdana"/>
      <w:sz w:val="36"/>
    </w:rPr>
  </w:style>
  <w:style w:type="paragraph" w:customStyle="1" w:styleId="Mysubhead">
    <w:name w:val="My subhead"/>
    <w:basedOn w:val="MyHeadtitle"/>
    <w:rsid w:val="004F6FD5"/>
    <w:pPr>
      <w:jc w:val="right"/>
    </w:pPr>
    <w:rPr>
      <w:sz w:val="32"/>
    </w:rPr>
  </w:style>
  <w:style w:type="character" w:styleId="Nmerodepgina">
    <w:name w:val="page number"/>
    <w:basedOn w:val="Fontepargpadro"/>
    <w:rsid w:val="00F0441F"/>
  </w:style>
  <w:style w:type="character" w:customStyle="1" w:styleId="Ttulo4Char">
    <w:name w:val="Título 4 Char"/>
    <w:link w:val="Ttulo4"/>
    <w:uiPriority w:val="9"/>
    <w:rsid w:val="00907A01"/>
    <w:rPr>
      <w:rFonts w:eastAsia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907A01"/>
    <w:pPr>
      <w:spacing w:before="100" w:beforeAutospacing="1" w:after="100" w:afterAutospacing="1"/>
    </w:pPr>
    <w:rPr>
      <w:rFonts w:eastAsia="Times New Roman"/>
      <w:lang w:eastAsia="pt-BR"/>
    </w:rPr>
  </w:style>
  <w:style w:type="character" w:styleId="MenoPendente">
    <w:name w:val="Unresolved Mention"/>
    <w:uiPriority w:val="99"/>
    <w:semiHidden/>
    <w:unhideWhenUsed/>
    <w:rsid w:val="00DC47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0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://www.aliexpress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://www.icel-manaus.com.b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lson\Documents\VITOR\EST&#193;CIO-EU\4semestre\UML\trabalho%20de%20uml%20230921\template-wor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CDCF2-B523-4B9E-BDF8-4990037DD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template-word.dotx</Template>
  <TotalTime>352</TotalTime>
  <Pages>7</Pages>
  <Words>31</Words>
  <Characters>172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PowerPoint Template</vt:lpstr>
      <vt:lpstr>PowerPoint Template</vt:lpstr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subject/>
  <dc:creator>Nilson</dc:creator>
  <cp:keywords/>
  <dc:description/>
  <cp:lastModifiedBy>VITOR SOUSA MESQUITA</cp:lastModifiedBy>
  <cp:revision>11</cp:revision>
  <dcterms:created xsi:type="dcterms:W3CDTF">2021-10-01T04:20:00Z</dcterms:created>
  <dcterms:modified xsi:type="dcterms:W3CDTF">2021-11-25T19:41:00Z</dcterms:modified>
</cp:coreProperties>
</file>