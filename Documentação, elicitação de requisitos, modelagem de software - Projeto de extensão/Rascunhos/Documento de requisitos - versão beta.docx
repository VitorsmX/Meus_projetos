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402E" w14:textId="4ED4ED91" w:rsidR="004A73BF" w:rsidRPr="00BD3B05" w:rsidRDefault="007F5872" w:rsidP="007D5AC1">
      <w:r>
        <w:rPr>
          <w:noProof/>
        </w:rPr>
        <w:drawing>
          <wp:anchor distT="0" distB="0" distL="114300" distR="114300" simplePos="0" relativeHeight="251720704" behindDoc="0" locked="0" layoutInCell="1" allowOverlap="1" wp14:anchorId="2D8BC7EF" wp14:editId="7DF55088">
            <wp:simplePos x="0" y="0"/>
            <wp:positionH relativeFrom="column">
              <wp:posOffset>4531360</wp:posOffset>
            </wp:positionH>
            <wp:positionV relativeFrom="paragraph">
              <wp:posOffset>-396240</wp:posOffset>
            </wp:positionV>
            <wp:extent cx="2705100" cy="686435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796">
        <w:rPr>
          <w:noProof/>
          <w:lang w:val="ru-RU" w:eastAsia="ru-RU"/>
        </w:rPr>
        <w:drawing>
          <wp:anchor distT="0" distB="0" distL="114300" distR="114300" simplePos="0" relativeHeight="251629568" behindDoc="1" locked="0" layoutInCell="1" allowOverlap="1" wp14:anchorId="2F65CACF" wp14:editId="141734AA">
            <wp:simplePos x="0" y="0"/>
            <wp:positionH relativeFrom="column">
              <wp:posOffset>-80645</wp:posOffset>
            </wp:positionH>
            <wp:positionV relativeFrom="paragraph">
              <wp:posOffset>-739140</wp:posOffset>
            </wp:positionV>
            <wp:extent cx="7678420" cy="10858500"/>
            <wp:effectExtent l="0" t="0" r="0" b="0"/>
            <wp:wrapNone/>
            <wp:docPr id="453" name="Рисунок 45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108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01481" w14:textId="5DB39E83" w:rsidR="004A73BF" w:rsidRPr="00BD3B05" w:rsidRDefault="004A73BF" w:rsidP="007D5AC1"/>
    <w:p w14:paraId="465F7301" w14:textId="15BAE2C3" w:rsidR="004A73BF" w:rsidRPr="00BD3B05" w:rsidRDefault="004A73BF" w:rsidP="007D5AC1"/>
    <w:p w14:paraId="56CBB48B" w14:textId="10DE82AD" w:rsidR="004A73BF" w:rsidRPr="00BD3B05" w:rsidRDefault="004A73BF" w:rsidP="007D5AC1"/>
    <w:p w14:paraId="5FDA27C3" w14:textId="1E632270" w:rsidR="004A73BF" w:rsidRPr="00BD3B05" w:rsidRDefault="004A73BF" w:rsidP="007D5AC1"/>
    <w:p w14:paraId="4F3459ED" w14:textId="77777777" w:rsidR="004A73BF" w:rsidRPr="00BD3B05" w:rsidRDefault="004A73BF" w:rsidP="007D5AC1"/>
    <w:p w14:paraId="266ABD21" w14:textId="77777777" w:rsidR="004A73BF" w:rsidRPr="00BD3B05" w:rsidRDefault="004A73BF" w:rsidP="007D5AC1"/>
    <w:p w14:paraId="67E66145" w14:textId="77777777" w:rsidR="004A73BF" w:rsidRPr="00BD3B05" w:rsidRDefault="004A73BF" w:rsidP="007D5AC1"/>
    <w:p w14:paraId="0C2E7C72" w14:textId="77777777" w:rsidR="004A73BF" w:rsidRPr="00BD3B05" w:rsidRDefault="004A73BF" w:rsidP="007D5AC1"/>
    <w:p w14:paraId="6E68D5DD" w14:textId="787B7739" w:rsidR="004A73BF" w:rsidRPr="00BD3B05" w:rsidRDefault="004A73BF" w:rsidP="007D5AC1"/>
    <w:p w14:paraId="46E15ED2" w14:textId="77777777" w:rsidR="004A73BF" w:rsidRPr="00BD3B05" w:rsidRDefault="004A73BF" w:rsidP="007D5AC1"/>
    <w:p w14:paraId="4EFF688B" w14:textId="1755476D" w:rsidR="004A73BF" w:rsidRPr="00BD3B05" w:rsidRDefault="004A73BF" w:rsidP="007D5AC1"/>
    <w:p w14:paraId="375A7690" w14:textId="3BD53E98" w:rsidR="004A73BF" w:rsidRPr="00BD3B05" w:rsidRDefault="004A73BF" w:rsidP="007D5AC1"/>
    <w:p w14:paraId="24833287" w14:textId="42D71CFD" w:rsidR="004A73BF" w:rsidRPr="00BD3B05" w:rsidRDefault="004A73BF" w:rsidP="007D5AC1"/>
    <w:p w14:paraId="58363211" w14:textId="1506E725" w:rsidR="004A73BF" w:rsidRPr="00BD3B05" w:rsidRDefault="004A73BF" w:rsidP="007D5AC1"/>
    <w:p w14:paraId="322BABE4" w14:textId="77777777" w:rsidR="004A73BF" w:rsidRPr="00BD3B05" w:rsidRDefault="004A73BF" w:rsidP="007D5AC1"/>
    <w:p w14:paraId="506E0B04" w14:textId="34EBCBAE" w:rsidR="004A73BF" w:rsidRPr="00BD3B05" w:rsidRDefault="004A73BF" w:rsidP="007D5AC1"/>
    <w:p w14:paraId="28A97358" w14:textId="77777777" w:rsidR="004A73BF" w:rsidRPr="00BD3B05" w:rsidRDefault="00F0441F" w:rsidP="00F0441F">
      <w:pPr>
        <w:tabs>
          <w:tab w:val="left" w:pos="3153"/>
        </w:tabs>
      </w:pPr>
      <w:r w:rsidRPr="00BD3B05">
        <w:tab/>
      </w:r>
    </w:p>
    <w:p w14:paraId="07BAB71C" w14:textId="77777777" w:rsidR="004A73BF" w:rsidRPr="00BD3B05" w:rsidRDefault="004A73BF" w:rsidP="007D5AC1"/>
    <w:p w14:paraId="210F733B" w14:textId="77777777" w:rsidR="004A73BF" w:rsidRPr="00BD3B05" w:rsidRDefault="004A73BF" w:rsidP="007D5AC1"/>
    <w:p w14:paraId="68C471E7" w14:textId="53CE08BE" w:rsidR="004A73BF" w:rsidRPr="00BD3B05" w:rsidRDefault="004A73BF" w:rsidP="007D5AC1"/>
    <w:p w14:paraId="53529218" w14:textId="51F367F1" w:rsidR="004A73BF" w:rsidRPr="00BD3B05" w:rsidRDefault="004A73BF" w:rsidP="007D5AC1"/>
    <w:p w14:paraId="21BB8121" w14:textId="77777777" w:rsidR="004A73BF" w:rsidRPr="00BD3B05" w:rsidRDefault="004A73BF" w:rsidP="007D5AC1"/>
    <w:p w14:paraId="3155A3BC" w14:textId="77777777" w:rsidR="004A73BF" w:rsidRPr="00BD3B05" w:rsidRDefault="004A73BF" w:rsidP="007D5AC1"/>
    <w:p w14:paraId="3D77277B" w14:textId="77777777" w:rsidR="004A73BF" w:rsidRPr="00BD3B05" w:rsidRDefault="004A73BF" w:rsidP="007D5AC1"/>
    <w:p w14:paraId="1F327EC4" w14:textId="77777777" w:rsidR="004A73BF" w:rsidRPr="00BD3B05" w:rsidRDefault="004A73BF" w:rsidP="007D5AC1"/>
    <w:p w14:paraId="6F35D9F3" w14:textId="77777777" w:rsidR="004A73BF" w:rsidRPr="00BD3B05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7FF73AAE" w14:textId="77777777" w:rsidR="004A73BF" w:rsidRPr="00BD3B05" w:rsidRDefault="004A73BF" w:rsidP="007D5AC1"/>
    <w:p w14:paraId="4A932BB5" w14:textId="6717A74C" w:rsidR="004A73BF" w:rsidRPr="00BD3B05" w:rsidRDefault="00F4416E" w:rsidP="007D5AC1"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18304" behindDoc="0" locked="0" layoutInCell="1" allowOverlap="1" wp14:anchorId="0E76C1B5" wp14:editId="751C47D5">
                <wp:simplePos x="0" y="0"/>
                <wp:positionH relativeFrom="column">
                  <wp:posOffset>476250</wp:posOffset>
                </wp:positionH>
                <wp:positionV relativeFrom="page">
                  <wp:posOffset>5715000</wp:posOffset>
                </wp:positionV>
                <wp:extent cx="6429375" cy="1828800"/>
                <wp:effectExtent l="0" t="0" r="9525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A0A1B" w14:textId="3D444D20" w:rsidR="00277ADB" w:rsidRPr="00F4416E" w:rsidRDefault="00F4416E" w:rsidP="000970A7">
                            <w:pPr>
                              <w:pStyle w:val="MyHeadtitle"/>
                              <w:jc w:val="center"/>
                              <w:rPr>
                                <w:rStyle w:val="sowc"/>
                                <w:rFonts w:ascii="Futura LT" w:hAnsi="Futura LT" w:cs="Tahoma"/>
                                <w:b w:val="0"/>
                                <w:sz w:val="48"/>
                                <w:szCs w:val="40"/>
                              </w:rPr>
                            </w:pPr>
                            <w:r w:rsidRPr="00F4416E">
                              <w:rPr>
                                <w:rFonts w:ascii="Futura LT" w:hAnsi="Futura LT" w:cs="Tahoma"/>
                                <w:b w:val="0"/>
                                <w:sz w:val="48"/>
                                <w:szCs w:val="40"/>
                              </w:rPr>
                              <w:t>LTD - Laboratório de Transformação Digital</w:t>
                            </w:r>
                          </w:p>
                          <w:p w14:paraId="4D80D1D6" w14:textId="409FDF4C" w:rsidR="004F6FD5" w:rsidRPr="00F4416E" w:rsidRDefault="00F4416E" w:rsidP="000970A7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Futura LT" w:hAnsi="Futura LT" w:cs="Tahoma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Futura LT" w:hAnsi="Futura LT" w:cs="Tahoma"/>
                                <w:sz w:val="56"/>
                                <w:szCs w:val="56"/>
                                <w:lang w:val="pt-BR"/>
                              </w:rPr>
                              <w:t>Documento de requisitos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6C1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5pt;margin-top:450pt;width:506.25pt;height:2in;z-index:251618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" filled="f" fillcolor="#fffffe" stroked="f" strokecolor="#212120" insetpen="t">
                <v:textbox inset="2.88pt,2.88pt,2.88pt,2.88pt">
                  <w:txbxContent>
                    <w:p w14:paraId="79FA0A1B" w14:textId="3D444D20" w:rsidR="00277ADB" w:rsidRPr="00F4416E" w:rsidRDefault="00F4416E" w:rsidP="000970A7">
                      <w:pPr>
                        <w:pStyle w:val="MyHeadtitle"/>
                        <w:jc w:val="center"/>
                        <w:rPr>
                          <w:rStyle w:val="sowc"/>
                          <w:rFonts w:ascii="Futura LT" w:hAnsi="Futura LT" w:cs="Tahoma"/>
                          <w:b w:val="0"/>
                          <w:sz w:val="48"/>
                          <w:szCs w:val="40"/>
                        </w:rPr>
                      </w:pPr>
                      <w:r w:rsidRPr="00F4416E">
                        <w:rPr>
                          <w:rFonts w:ascii="Futura LT" w:hAnsi="Futura LT" w:cs="Tahoma"/>
                          <w:b w:val="0"/>
                          <w:sz w:val="48"/>
                          <w:szCs w:val="40"/>
                        </w:rPr>
                        <w:t>LTD - Laboratório de Transformação Digital</w:t>
                      </w:r>
                    </w:p>
                    <w:p w14:paraId="4D80D1D6" w14:textId="409FDF4C" w:rsidR="004F6FD5" w:rsidRPr="00F4416E" w:rsidRDefault="00F4416E" w:rsidP="000970A7">
                      <w:pPr>
                        <w:pStyle w:val="My"/>
                        <w:jc w:val="center"/>
                        <w:rPr>
                          <w:rStyle w:val="sowc"/>
                          <w:rFonts w:ascii="Futura LT" w:hAnsi="Futura LT" w:cs="Tahoma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Style w:val="sowc"/>
                          <w:rFonts w:ascii="Futura LT" w:hAnsi="Futura LT" w:cs="Tahoma"/>
                          <w:sz w:val="56"/>
                          <w:szCs w:val="56"/>
                          <w:lang w:val="pt-BR"/>
                        </w:rPr>
                        <w:t>Documento de requisitos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009A65" w14:textId="3CA0277C" w:rsidR="004A73BF" w:rsidRPr="00BD3B05" w:rsidRDefault="004A73BF" w:rsidP="007D5AC1"/>
    <w:p w14:paraId="312FCDCA" w14:textId="138B6B2E" w:rsidR="004A73BF" w:rsidRPr="00BD3B05" w:rsidRDefault="004A73BF" w:rsidP="007D5AC1"/>
    <w:p w14:paraId="11F68199" w14:textId="38728842" w:rsidR="004A73BF" w:rsidRPr="00BD3B05" w:rsidRDefault="004A73BF" w:rsidP="007D5AC1"/>
    <w:p w14:paraId="38D67B70" w14:textId="77777777" w:rsidR="004A73BF" w:rsidRPr="00BD3B05" w:rsidRDefault="004A73BF" w:rsidP="007D5AC1"/>
    <w:p w14:paraId="174A3BA6" w14:textId="77777777" w:rsidR="004A73BF" w:rsidRPr="00BD3B05" w:rsidRDefault="004A73BF" w:rsidP="007D5AC1"/>
    <w:p w14:paraId="15DF1F7B" w14:textId="36816D60" w:rsidR="004A73BF" w:rsidRPr="00BD3B05" w:rsidRDefault="004A73BF" w:rsidP="007D5AC1"/>
    <w:p w14:paraId="2BC772CC" w14:textId="77777777" w:rsidR="004A73BF" w:rsidRPr="00BD3B05" w:rsidRDefault="004A73BF" w:rsidP="007D5AC1"/>
    <w:p w14:paraId="1D8BD008" w14:textId="77777777" w:rsidR="004A73BF" w:rsidRPr="00BD3B05" w:rsidRDefault="004A73BF" w:rsidP="007D5AC1"/>
    <w:p w14:paraId="17B8872B" w14:textId="77777777" w:rsidR="004A73BF" w:rsidRPr="00BD3B05" w:rsidRDefault="004A73BF" w:rsidP="007D5AC1"/>
    <w:p w14:paraId="1D26424F" w14:textId="77777777" w:rsidR="004A73BF" w:rsidRPr="00BD3B05" w:rsidRDefault="004A73BF" w:rsidP="007D5AC1"/>
    <w:p w14:paraId="5FCA8153" w14:textId="77777777" w:rsidR="004A73BF" w:rsidRPr="00BD3B05" w:rsidRDefault="004A73BF" w:rsidP="007D5AC1"/>
    <w:p w14:paraId="76D048EE" w14:textId="29B65311" w:rsidR="004A73BF" w:rsidRPr="00BD3B05" w:rsidRDefault="004A73BF" w:rsidP="007D5AC1"/>
    <w:p w14:paraId="2F8AD55D" w14:textId="315A5F1C" w:rsidR="004A73BF" w:rsidRPr="00BD3B05" w:rsidRDefault="004A73BF" w:rsidP="007D5AC1"/>
    <w:p w14:paraId="7C2810D8" w14:textId="5D35413E" w:rsidR="004A73BF" w:rsidRPr="00BD3B05" w:rsidRDefault="004A73BF" w:rsidP="007D5AC1"/>
    <w:p w14:paraId="281B3A49" w14:textId="25652137" w:rsidR="004A73BF" w:rsidRPr="00BD3B05" w:rsidRDefault="004A73BF" w:rsidP="007D5AC1"/>
    <w:p w14:paraId="3797DA43" w14:textId="339D8F4E" w:rsidR="004A73BF" w:rsidRPr="00BD3B05" w:rsidRDefault="00F4416E" w:rsidP="007D5AC1"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 wp14:anchorId="5E454222" wp14:editId="19073416">
                <wp:simplePos x="0" y="0"/>
                <wp:positionH relativeFrom="column">
                  <wp:posOffset>3966358</wp:posOffset>
                </wp:positionH>
                <wp:positionV relativeFrom="page">
                  <wp:posOffset>8360229</wp:posOffset>
                </wp:positionV>
                <wp:extent cx="3448050" cy="1959428"/>
                <wp:effectExtent l="0" t="0" r="0" b="3175"/>
                <wp:wrapNone/>
                <wp:docPr id="7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959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FF7016" w14:textId="0D93D998" w:rsidR="00F4416E" w:rsidRDefault="00F4416E" w:rsidP="00F4416E">
                            <w:pPr>
                              <w:pStyle w:val="My"/>
                              <w:jc w:val="both"/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Equipe:</w:t>
                            </w:r>
                          </w:p>
                          <w:p w14:paraId="192C5C92" w14:textId="3B527DF7" w:rsidR="00F4416E" w:rsidRDefault="00F4416E" w:rsidP="00F4416E">
                            <w:pPr>
                              <w:pStyle w:val="My"/>
                              <w:jc w:val="both"/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 xml:space="preserve">Vitor Sousa Mesquita </w:t>
                            </w:r>
                          </w:p>
                          <w:p w14:paraId="542C1C9C" w14:textId="77777777" w:rsidR="00F4416E" w:rsidRDefault="00F4416E" w:rsidP="00F4416E">
                            <w:pPr>
                              <w:pStyle w:val="My"/>
                              <w:jc w:val="both"/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 xml:space="preserve">Paulo </w:t>
                            </w:r>
                            <w:proofErr w:type="spellStart"/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Omael</w:t>
                            </w:r>
                            <w:proofErr w:type="spellEnd"/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 xml:space="preserve"> Pantoja </w:t>
                            </w:r>
                            <w:proofErr w:type="spellStart"/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Kataoka</w:t>
                            </w:r>
                            <w:proofErr w:type="spellEnd"/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 xml:space="preserve"> </w:t>
                            </w:r>
                          </w:p>
                          <w:p w14:paraId="1F7A7346" w14:textId="134A5E12" w:rsidR="00F4416E" w:rsidRDefault="00F4416E" w:rsidP="00F4416E">
                            <w:pPr>
                              <w:pStyle w:val="My"/>
                              <w:jc w:val="both"/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 xml:space="preserve">Luan </w:t>
                            </w:r>
                            <w:proofErr w:type="spellStart"/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Dhay</w:t>
                            </w:r>
                            <w:proofErr w:type="spellEnd"/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 xml:space="preserve"> Nascimento Tanaka</w:t>
                            </w:r>
                          </w:p>
                          <w:p w14:paraId="2707898B" w14:textId="5D57939C" w:rsidR="00F4416E" w:rsidRDefault="00F4416E" w:rsidP="00F4416E">
                            <w:pPr>
                              <w:pStyle w:val="My"/>
                              <w:jc w:val="both"/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...</w:t>
                            </w:r>
                          </w:p>
                          <w:p w14:paraId="03C6B6F2" w14:textId="0977553A" w:rsidR="00F4416E" w:rsidRPr="00F4416E" w:rsidRDefault="00F4416E" w:rsidP="00F4416E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54222" id="Text Box 447" o:spid="_x0000_s1027" type="#_x0000_t202" style="position:absolute;margin-left:312.3pt;margin-top:658.3pt;width:271.5pt;height:154.3pt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" filled="f" fillcolor="#fffffe" stroked="f" strokecolor="#212120" insetpen="t">
                <v:textbox inset="2.88pt,2.88pt,2.88pt,2.88pt">
                  <w:txbxContent>
                    <w:p w14:paraId="27FF7016" w14:textId="0D93D998" w:rsidR="00F4416E" w:rsidRDefault="00F4416E" w:rsidP="00F4416E">
                      <w:pPr>
                        <w:pStyle w:val="My"/>
                        <w:jc w:val="both"/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  <w:r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Equipe:</w:t>
                      </w:r>
                    </w:p>
                    <w:p w14:paraId="192C5C92" w14:textId="3B527DF7" w:rsidR="00F4416E" w:rsidRDefault="00F4416E" w:rsidP="00F4416E">
                      <w:pPr>
                        <w:pStyle w:val="My"/>
                        <w:jc w:val="both"/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 xml:space="preserve">Vitor Sousa Mesquita </w:t>
                      </w:r>
                    </w:p>
                    <w:p w14:paraId="542C1C9C" w14:textId="77777777" w:rsidR="00F4416E" w:rsidRDefault="00F4416E" w:rsidP="00F4416E">
                      <w:pPr>
                        <w:pStyle w:val="My"/>
                        <w:jc w:val="both"/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 xml:space="preserve">Paulo </w:t>
                      </w:r>
                      <w:proofErr w:type="spellStart"/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Omael</w:t>
                      </w:r>
                      <w:proofErr w:type="spellEnd"/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 xml:space="preserve"> Pantoja </w:t>
                      </w:r>
                      <w:proofErr w:type="spellStart"/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Kataoka</w:t>
                      </w:r>
                      <w:proofErr w:type="spellEnd"/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 xml:space="preserve"> </w:t>
                      </w:r>
                    </w:p>
                    <w:p w14:paraId="1F7A7346" w14:textId="134A5E12" w:rsidR="00F4416E" w:rsidRDefault="00F4416E" w:rsidP="00F4416E">
                      <w:pPr>
                        <w:pStyle w:val="My"/>
                        <w:jc w:val="both"/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 xml:space="preserve">Luan </w:t>
                      </w:r>
                      <w:proofErr w:type="spellStart"/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Dhay</w:t>
                      </w:r>
                      <w:proofErr w:type="spellEnd"/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 xml:space="preserve"> Nascimento Tanaka</w:t>
                      </w:r>
                    </w:p>
                    <w:p w14:paraId="2707898B" w14:textId="5D57939C" w:rsidR="00F4416E" w:rsidRDefault="00F4416E" w:rsidP="00F4416E">
                      <w:pPr>
                        <w:pStyle w:val="My"/>
                        <w:jc w:val="both"/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  <w:r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...</w:t>
                      </w:r>
                    </w:p>
                    <w:p w14:paraId="03C6B6F2" w14:textId="0977553A" w:rsidR="00F4416E" w:rsidRPr="00F4416E" w:rsidRDefault="00F4416E" w:rsidP="00F4416E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  <w:r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...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79D0AB7" w14:textId="6EE070AE" w:rsidR="004A73BF" w:rsidRPr="00BD3B05" w:rsidRDefault="004A73BF" w:rsidP="007D5AC1"/>
    <w:p w14:paraId="3EB0E82C" w14:textId="646B4D97" w:rsidR="004A73BF" w:rsidRPr="00BD3B05" w:rsidRDefault="004A73BF" w:rsidP="007D5AC1"/>
    <w:p w14:paraId="23C7A3B9" w14:textId="66396C74" w:rsidR="004A73BF" w:rsidRPr="00BD3B05" w:rsidRDefault="004A73BF" w:rsidP="007D5AC1"/>
    <w:p w14:paraId="3CE0AB7A" w14:textId="1855EE24" w:rsidR="004A73BF" w:rsidRPr="00BD3B05" w:rsidRDefault="004A73BF" w:rsidP="007D5AC1"/>
    <w:p w14:paraId="121F34CD" w14:textId="53B4FF58" w:rsidR="004A73BF" w:rsidRPr="00BD3B05" w:rsidRDefault="00F4416E" w:rsidP="007D5AC1"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28544" behindDoc="0" locked="0" layoutInCell="1" allowOverlap="1" wp14:anchorId="692F5261" wp14:editId="6F4DF35A">
                <wp:simplePos x="0" y="0"/>
                <wp:positionH relativeFrom="column">
                  <wp:posOffset>533400</wp:posOffset>
                </wp:positionH>
                <wp:positionV relativeFrom="page">
                  <wp:posOffset>9229725</wp:posOffset>
                </wp:positionV>
                <wp:extent cx="3448050" cy="1028700"/>
                <wp:effectExtent l="0" t="0" r="0" b="0"/>
                <wp:wrapNone/>
                <wp:docPr id="5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ABE313" w14:textId="0C603781" w:rsidR="00093B4D" w:rsidRDefault="00F4416E" w:rsidP="00093B4D">
                            <w:pPr>
                              <w:pStyle w:val="My"/>
                              <w:jc w:val="both"/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Docente: Leonardo Lemos Ribeiro</w:t>
                            </w:r>
                          </w:p>
                          <w:p w14:paraId="70E724D7" w14:textId="77777777" w:rsidR="00F4416E" w:rsidRDefault="00F4416E" w:rsidP="00093B4D">
                            <w:pPr>
                              <w:pStyle w:val="My"/>
                              <w:jc w:val="both"/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 xml:space="preserve">Semestre: 4°/ Turno: Noite </w:t>
                            </w:r>
                          </w:p>
                          <w:p w14:paraId="58863D34" w14:textId="56BCDFCC" w:rsidR="00F4416E" w:rsidRDefault="00F4416E" w:rsidP="00093B4D">
                            <w:pPr>
                              <w:pStyle w:val="My"/>
                              <w:jc w:val="both"/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25</w:t>
                            </w:r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/1</w:t>
                            </w:r>
                            <w:r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1</w:t>
                            </w:r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 xml:space="preserve">/2021 </w:t>
                            </w:r>
                          </w:p>
                          <w:p w14:paraId="623E0A9B" w14:textId="6E7D5080" w:rsidR="00F4416E" w:rsidRPr="00F4416E" w:rsidRDefault="00F4416E" w:rsidP="00093B4D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F4416E">
                              <w:rPr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  <w:t>Local: Estácio de Sá – Castanhal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F5261" id="_x0000_s1028" type="#_x0000_t202" style="position:absolute;margin-left:42pt;margin-top:726.75pt;width:271.5pt;height:81pt;z-index:251628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73ABE313" w14:textId="0C603781" w:rsidR="00093B4D" w:rsidRDefault="00F4416E" w:rsidP="00093B4D">
                      <w:pPr>
                        <w:pStyle w:val="My"/>
                        <w:jc w:val="both"/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  <w:r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Docente: Leonardo Lemos Ribeiro</w:t>
                      </w:r>
                    </w:p>
                    <w:p w14:paraId="70E724D7" w14:textId="77777777" w:rsidR="00F4416E" w:rsidRDefault="00F4416E" w:rsidP="00093B4D">
                      <w:pPr>
                        <w:pStyle w:val="My"/>
                        <w:jc w:val="both"/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 xml:space="preserve">Semestre: 4°/ Turno: Noite </w:t>
                      </w:r>
                    </w:p>
                    <w:p w14:paraId="58863D34" w14:textId="56BCDFCC" w:rsidR="00F4416E" w:rsidRDefault="00F4416E" w:rsidP="00093B4D">
                      <w:pPr>
                        <w:pStyle w:val="My"/>
                        <w:jc w:val="both"/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 xml:space="preserve">Data: </w:t>
                      </w:r>
                      <w:r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25</w:t>
                      </w:r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/1</w:t>
                      </w:r>
                      <w:r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1</w:t>
                      </w:r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 xml:space="preserve">/2021 </w:t>
                      </w:r>
                    </w:p>
                    <w:p w14:paraId="623E0A9B" w14:textId="6E7D5080" w:rsidR="00F4416E" w:rsidRPr="00F4416E" w:rsidRDefault="00F4416E" w:rsidP="00093B4D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  <w:r w:rsidRPr="00F4416E">
                        <w:rPr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  <w:t>Local: Estácio de Sá – Castanhal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23948E8" w14:textId="77777777" w:rsidR="004A73BF" w:rsidRPr="00BD3B05" w:rsidRDefault="004A73BF" w:rsidP="007D5AC1"/>
    <w:p w14:paraId="7AAEBB1A" w14:textId="1ED10EE8" w:rsidR="004A73BF" w:rsidRPr="00BD3B05" w:rsidRDefault="004A73BF" w:rsidP="007D5AC1"/>
    <w:p w14:paraId="1C4CD7F2" w14:textId="59E020B0" w:rsidR="004A73BF" w:rsidRPr="00BD3B05" w:rsidRDefault="00FC2627" w:rsidP="007D5AC1"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82816" behindDoc="1" locked="0" layoutInCell="1" allowOverlap="1" wp14:anchorId="3ABC0F0A" wp14:editId="72E2E715">
            <wp:simplePos x="0" y="0"/>
            <wp:positionH relativeFrom="column">
              <wp:posOffset>0</wp:posOffset>
            </wp:positionH>
            <wp:positionV relativeFrom="paragraph">
              <wp:posOffset>-967740</wp:posOffset>
            </wp:positionV>
            <wp:extent cx="7772400" cy="3048000"/>
            <wp:effectExtent l="0" t="0" r="0" b="0"/>
            <wp:wrapNone/>
            <wp:docPr id="456" name="Рисунок 45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5305C" w14:textId="4BFE8FFB" w:rsidR="004A73BF" w:rsidRPr="00BD3B05" w:rsidRDefault="004A73BF" w:rsidP="007D5AC1"/>
    <w:p w14:paraId="211D2446" w14:textId="6CF5645B" w:rsidR="004A73BF" w:rsidRPr="00BD3B05" w:rsidRDefault="004A73BF" w:rsidP="007D5AC1"/>
    <w:p w14:paraId="760545A7" w14:textId="5C0BF5B6" w:rsidR="004A73BF" w:rsidRPr="00BD3B05" w:rsidRDefault="004A73BF" w:rsidP="007D5AC1"/>
    <w:p w14:paraId="434E08A9" w14:textId="68E72CE5" w:rsidR="004A73BF" w:rsidRPr="00BD3B05" w:rsidRDefault="004A73BF" w:rsidP="007D5AC1"/>
    <w:p w14:paraId="23AF11F0" w14:textId="3A190695" w:rsidR="004A73BF" w:rsidRPr="00BD3B05" w:rsidRDefault="00FC2627" w:rsidP="007D5AC1"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15232" behindDoc="0" locked="0" layoutInCell="1" allowOverlap="1" wp14:anchorId="343AE72B" wp14:editId="40425033">
                <wp:simplePos x="0" y="0"/>
                <wp:positionH relativeFrom="column">
                  <wp:posOffset>895350</wp:posOffset>
                </wp:positionH>
                <wp:positionV relativeFrom="page">
                  <wp:posOffset>1619250</wp:posOffset>
                </wp:positionV>
                <wp:extent cx="5848350" cy="7029450"/>
                <wp:effectExtent l="0" t="0" r="0" b="0"/>
                <wp:wrapSquare wrapText="bothSides"/>
                <wp:docPr id="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702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9E1BB3" w14:textId="6B1D29A0" w:rsidR="00095F12" w:rsidRPr="00922823" w:rsidRDefault="00DD7F3F" w:rsidP="00922823">
                            <w:pPr>
                              <w:pStyle w:val="MyHeadtitle"/>
                              <w:jc w:val="both"/>
                              <w:rPr>
                                <w:rFonts w:ascii="Futura LT" w:hAnsi="Futura LT"/>
                                <w:b w:val="0"/>
                                <w:color w:val="333333"/>
                                <w:sz w:val="50"/>
                                <w:szCs w:val="48"/>
                              </w:rPr>
                            </w:pPr>
                            <w:r w:rsidRPr="00922823">
                              <w:rPr>
                                <w:rFonts w:ascii="Futura LT" w:hAnsi="Futura LT"/>
                                <w:b w:val="0"/>
                                <w:color w:val="333333"/>
                                <w:sz w:val="50"/>
                                <w:szCs w:val="48"/>
                              </w:rPr>
                              <w:t>Explicações Iniciais</w:t>
                            </w:r>
                          </w:p>
                          <w:p w14:paraId="3E580DC3" w14:textId="77777777" w:rsidR="00DD7F3F" w:rsidRPr="00FC2627" w:rsidRDefault="00DD7F3F" w:rsidP="00922823">
                            <w:pPr>
                              <w:pStyle w:val="MyHeadtitle"/>
                              <w:jc w:val="both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Este documento tem a finalidade de delimitar o escopo de um projeto de desenvolvimento de um software de Ordens de Serviço para a empresa </w:t>
                            </w:r>
                            <w:proofErr w:type="spellStart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InfoTemp</w:t>
                            </w:r>
                            <w:proofErr w:type="spellEnd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Tecnologia.</w:t>
                            </w:r>
                          </w:p>
                          <w:p w14:paraId="5CDA0648" w14:textId="5C5EBF38" w:rsidR="00DD7F3F" w:rsidRPr="00FC2627" w:rsidRDefault="00DD7F3F" w:rsidP="00922823">
                            <w:pPr>
                              <w:pStyle w:val="MyHeadtitle"/>
                              <w:jc w:val="both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A empresa </w:t>
                            </w:r>
                            <w:proofErr w:type="spellStart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InfoTemp</w:t>
                            </w:r>
                            <w:proofErr w:type="spellEnd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, localizada na R. </w:t>
                            </w:r>
                            <w:proofErr w:type="spellStart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Cmte</w:t>
                            </w:r>
                            <w:proofErr w:type="spellEnd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. Francisco de Assis</w:t>
                            </w:r>
                            <w:r w:rsidR="00FC2627"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Saudade I, Castanhal - PA, que atua na área de Tecnologia da informação, realiza diversos serviços, sendo alguns: manutenção de equipamentos eletrônicos relacionados a computadores, comercialização de equipamentos de informática no geral, elaboração, implementação e gerência de rede de computadores, certificado digital, consultoria em informática, desenvolvimento e hospedagem de sites.</w:t>
                            </w:r>
                          </w:p>
                          <w:p w14:paraId="332FE793" w14:textId="7132C7FA" w:rsidR="00DD7F3F" w:rsidRPr="00FC2627" w:rsidRDefault="00DD7F3F" w:rsidP="00922823">
                            <w:pPr>
                              <w:pStyle w:val="MyHeadtitle"/>
                              <w:jc w:val="both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A empresa é gerenciada pelo sócio Rafael </w:t>
                            </w:r>
                            <w:proofErr w:type="spellStart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Temponi</w:t>
                            </w:r>
                            <w:proofErr w:type="spellEnd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, que é responsável pela administração da empresa e pelo setor de compras e vendas e pelo sócio Gabriel </w:t>
                            </w:r>
                            <w:proofErr w:type="spellStart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Temponi</w:t>
                            </w:r>
                            <w:proofErr w:type="spellEnd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que é responsável pelo setor de manutenção, há também mais 2 funcionários em atividade. Juntos eles trabalham há cerca de 5 anos, possuindo cerca de 50 clientes espalhados por vários pontos do estado, atendendo a pequenas, médias e empresas de grande porte.</w:t>
                            </w:r>
                          </w:p>
                          <w:p w14:paraId="0FB11674" w14:textId="6EE6F4B6" w:rsidR="00DD7F3F" w:rsidRPr="00FC2627" w:rsidRDefault="00DD7F3F" w:rsidP="00922823">
                            <w:pPr>
                              <w:pStyle w:val="MyHeadtitle"/>
                              <w:jc w:val="both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A demanda de implementar um software na empresa surgiu do fato de eles já </w:t>
                            </w:r>
                            <w:proofErr w:type="spellStart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possuirem</w:t>
                            </w:r>
                            <w:proofErr w:type="spellEnd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um sistema de vendas para controlar vendas, estoque e emitir nota fiscal eletrônica.</w:t>
                            </w:r>
                            <w:r w:rsidR="00922823"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No entanto, no setor de manutenção, não há um sistema informatizado que supra suas demandas, fazendo com que os </w:t>
                            </w:r>
                            <w:proofErr w:type="spellStart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funcionarios</w:t>
                            </w:r>
                            <w:proofErr w:type="spellEnd"/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usem papeis para gerenciar as Ordens de Serviço, gerando acumulo de material e desorganização dos processos de trabalho neste setor.</w:t>
                            </w:r>
                          </w:p>
                          <w:p w14:paraId="4C0FB675" w14:textId="56E1A1E3" w:rsidR="00DD7F3F" w:rsidRPr="00DD7F3F" w:rsidRDefault="00DD7F3F" w:rsidP="00DD7F3F">
                            <w:pPr>
                              <w:pStyle w:val="MyHeadtitle"/>
                              <w:rPr>
                                <w:rStyle w:val="sowc"/>
                                <w:color w:val="333333"/>
                                <w:sz w:val="26"/>
                                <w:szCs w:val="26"/>
                              </w:rPr>
                            </w:pPr>
                          </w:p>
                          <w:p w14:paraId="451AF8CC" w14:textId="4087D4A2" w:rsidR="00DD7F3F" w:rsidRPr="00F4416E" w:rsidRDefault="00DD7F3F" w:rsidP="00DD7F3F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333333"/>
                                <w:sz w:val="26"/>
                                <w:szCs w:val="2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AE72B" id="Text Box 116" o:spid="_x0000_s1029" type="#_x0000_t202" style="position:absolute;margin-left:70.5pt;margin-top:127.5pt;width:460.5pt;height:553.5pt;z-index:251615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" filled="f" fillcolor="#fffffe" stroked="f" strokecolor="#212120" insetpen="t">
                <v:textbox inset="2.88pt,2.88pt,2.88pt,2.88pt">
                  <w:txbxContent>
                    <w:p w14:paraId="1C9E1BB3" w14:textId="6B1D29A0" w:rsidR="00095F12" w:rsidRPr="00922823" w:rsidRDefault="00DD7F3F" w:rsidP="00922823">
                      <w:pPr>
                        <w:pStyle w:val="MyHeadtitle"/>
                        <w:jc w:val="both"/>
                        <w:rPr>
                          <w:rFonts w:ascii="Futura LT" w:hAnsi="Futura LT"/>
                          <w:b w:val="0"/>
                          <w:color w:val="333333"/>
                          <w:sz w:val="50"/>
                          <w:szCs w:val="48"/>
                        </w:rPr>
                      </w:pPr>
                      <w:r w:rsidRPr="00922823">
                        <w:rPr>
                          <w:rFonts w:ascii="Futura LT" w:hAnsi="Futura LT"/>
                          <w:b w:val="0"/>
                          <w:color w:val="333333"/>
                          <w:sz w:val="50"/>
                          <w:szCs w:val="48"/>
                        </w:rPr>
                        <w:t>Explicações Iniciais</w:t>
                      </w:r>
                    </w:p>
                    <w:p w14:paraId="3E580DC3" w14:textId="77777777" w:rsidR="00DD7F3F" w:rsidRPr="00FC2627" w:rsidRDefault="00DD7F3F" w:rsidP="00922823">
                      <w:pPr>
                        <w:pStyle w:val="MyHeadtitle"/>
                        <w:jc w:val="both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Este documento tem a finalidade de delimitar o escopo de um projeto de desenvolvimento de um software de Ordens de Serviço para a empresa </w:t>
                      </w:r>
                      <w:proofErr w:type="spellStart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InfoTemp</w:t>
                      </w:r>
                      <w:proofErr w:type="spellEnd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Tecnologia.</w:t>
                      </w:r>
                    </w:p>
                    <w:p w14:paraId="5CDA0648" w14:textId="5C5EBF38" w:rsidR="00DD7F3F" w:rsidRPr="00FC2627" w:rsidRDefault="00DD7F3F" w:rsidP="00922823">
                      <w:pPr>
                        <w:pStyle w:val="MyHeadtitle"/>
                        <w:jc w:val="both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A empresa </w:t>
                      </w:r>
                      <w:proofErr w:type="spellStart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InfoTemp</w:t>
                      </w:r>
                      <w:proofErr w:type="spellEnd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, localizada na R. </w:t>
                      </w:r>
                      <w:proofErr w:type="spellStart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Cmte</w:t>
                      </w:r>
                      <w:proofErr w:type="spellEnd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. Francisco de Assis</w:t>
                      </w:r>
                      <w:r w:rsidR="00FC2627"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Saudade I, Castanhal - PA, que atua na área de Tecnologia da informação, realiza diversos serviços, sendo alguns: manutenção de equipamentos eletrônicos relacionados a computadores, comercialização de equipamentos de informática no geral, elaboração, implementação e gerência de rede de computadores, certificado digital, consultoria em informática, desenvolvimento e hospedagem de sites.</w:t>
                      </w:r>
                    </w:p>
                    <w:p w14:paraId="332FE793" w14:textId="7132C7FA" w:rsidR="00DD7F3F" w:rsidRPr="00FC2627" w:rsidRDefault="00DD7F3F" w:rsidP="00922823">
                      <w:pPr>
                        <w:pStyle w:val="MyHeadtitle"/>
                        <w:jc w:val="both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A empresa é gerenciada pelo sócio Rafael </w:t>
                      </w:r>
                      <w:proofErr w:type="spellStart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Temponi</w:t>
                      </w:r>
                      <w:proofErr w:type="spellEnd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, que é responsável pela administração da empresa e pelo setor de compras e vendas e pelo sócio Gabriel </w:t>
                      </w:r>
                      <w:proofErr w:type="spellStart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Temponi</w:t>
                      </w:r>
                      <w:proofErr w:type="spellEnd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que é responsável pelo setor de manutenção, há também mais 2 funcionários em atividade. Juntos eles trabalham há cerca de 5 anos, possuindo cerca de 50 clientes espalhados por vários pontos do estado, atendendo a pequenas, médias e empresas de grande porte.</w:t>
                      </w:r>
                    </w:p>
                    <w:p w14:paraId="0FB11674" w14:textId="6EE6F4B6" w:rsidR="00DD7F3F" w:rsidRPr="00FC2627" w:rsidRDefault="00DD7F3F" w:rsidP="00922823">
                      <w:pPr>
                        <w:pStyle w:val="MyHeadtitle"/>
                        <w:jc w:val="both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A demanda de implementar um software na empresa surgiu do fato de eles já </w:t>
                      </w:r>
                      <w:proofErr w:type="spellStart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possuirem</w:t>
                      </w:r>
                      <w:proofErr w:type="spellEnd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um sistema de vendas para controlar vendas, estoque e emitir nota fiscal eletrônica.</w:t>
                      </w:r>
                      <w:r w:rsidR="00922823"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No entanto, no setor de manutenção, não há um sistema informatizado que supra suas demandas, fazendo com que os </w:t>
                      </w:r>
                      <w:proofErr w:type="spellStart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funcionarios</w:t>
                      </w:r>
                      <w:proofErr w:type="spellEnd"/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usem papeis para gerenciar as Ordens de Serviço, gerando acumulo de material e desorganização dos processos de trabalho neste setor.</w:t>
                      </w:r>
                    </w:p>
                    <w:p w14:paraId="4C0FB675" w14:textId="56E1A1E3" w:rsidR="00DD7F3F" w:rsidRPr="00DD7F3F" w:rsidRDefault="00DD7F3F" w:rsidP="00DD7F3F">
                      <w:pPr>
                        <w:pStyle w:val="MyHeadtitle"/>
                        <w:rPr>
                          <w:rStyle w:val="sowc"/>
                          <w:color w:val="333333"/>
                          <w:sz w:val="26"/>
                          <w:szCs w:val="26"/>
                        </w:rPr>
                      </w:pPr>
                    </w:p>
                    <w:p w14:paraId="451AF8CC" w14:textId="4087D4A2" w:rsidR="00DD7F3F" w:rsidRPr="00F4416E" w:rsidRDefault="00DD7F3F" w:rsidP="00DD7F3F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333333"/>
                          <w:sz w:val="26"/>
                          <w:szCs w:val="26"/>
                          <w:lang w:val="pt-BR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E4FF62A" w14:textId="6B582E75" w:rsidR="004A73BF" w:rsidRPr="00BD3B05" w:rsidRDefault="004A73BF" w:rsidP="007D5AC1"/>
    <w:p w14:paraId="2CA351CC" w14:textId="2AD7E9C0" w:rsidR="004A73BF" w:rsidRPr="00BD3B05" w:rsidRDefault="004A73BF" w:rsidP="007D5AC1"/>
    <w:p w14:paraId="1085BCDA" w14:textId="34F3FCFA" w:rsidR="004A73BF" w:rsidRPr="00BD3B05" w:rsidRDefault="004A73BF" w:rsidP="007D5AC1"/>
    <w:p w14:paraId="75AAC472" w14:textId="45ED15E2" w:rsidR="00F0441F" w:rsidRPr="00BD3B05" w:rsidRDefault="00F0441F" w:rsidP="007D5AC1"/>
    <w:p w14:paraId="333F2DAB" w14:textId="22FAE7D2" w:rsidR="00F0441F" w:rsidRPr="00BD3B05" w:rsidRDefault="00F0441F" w:rsidP="007D5AC1"/>
    <w:p w14:paraId="19C7D476" w14:textId="286B201C" w:rsidR="00F0441F" w:rsidRPr="00BD3B05" w:rsidRDefault="00F0441F" w:rsidP="007D5AC1"/>
    <w:p w14:paraId="222E7674" w14:textId="6F601D50" w:rsidR="00F0441F" w:rsidRPr="00BD3B05" w:rsidRDefault="00F0441F" w:rsidP="007D5AC1"/>
    <w:p w14:paraId="6B8313D5" w14:textId="42E803A1" w:rsidR="00F0441F" w:rsidRPr="00BD3B05" w:rsidRDefault="00F0441F" w:rsidP="007D5AC1"/>
    <w:p w14:paraId="1E9CCE76" w14:textId="4236B258" w:rsidR="00F0441F" w:rsidRPr="00BD3B05" w:rsidRDefault="00F0441F" w:rsidP="007D5AC1"/>
    <w:p w14:paraId="00A956EB" w14:textId="6A796581" w:rsidR="00F0441F" w:rsidRPr="00BD3B05" w:rsidRDefault="00F0441F" w:rsidP="007D5AC1"/>
    <w:p w14:paraId="7B7824DF" w14:textId="28A95A54" w:rsidR="00664743" w:rsidRPr="00BD3B05" w:rsidRDefault="00664743" w:rsidP="007D5AC1"/>
    <w:p w14:paraId="4B2B855C" w14:textId="3EC34709" w:rsidR="00664743" w:rsidRPr="00BD3B05" w:rsidRDefault="00664743" w:rsidP="007D5AC1"/>
    <w:p w14:paraId="5FA7F3A9" w14:textId="04E3EEC3" w:rsidR="00F0441F" w:rsidRPr="00BD3B05" w:rsidRDefault="00F0441F" w:rsidP="007D5AC1"/>
    <w:p w14:paraId="493B810C" w14:textId="0D21442E" w:rsidR="00F0441F" w:rsidRPr="00BD3B05" w:rsidRDefault="00F0441F" w:rsidP="007D5AC1"/>
    <w:p w14:paraId="0AD27D5C" w14:textId="3F3BD350" w:rsidR="00F0441F" w:rsidRPr="00BD3B05" w:rsidRDefault="00F0441F" w:rsidP="007D5AC1"/>
    <w:p w14:paraId="481FD749" w14:textId="15B9FF1D" w:rsidR="00F0441F" w:rsidRPr="00BD3B05" w:rsidRDefault="00F0441F" w:rsidP="007D5AC1"/>
    <w:p w14:paraId="0892F373" w14:textId="16498773" w:rsidR="00F0441F" w:rsidRPr="00BD3B05" w:rsidRDefault="00F0441F" w:rsidP="007D5AC1"/>
    <w:p w14:paraId="089233C9" w14:textId="5445B585" w:rsidR="00F0441F" w:rsidRPr="00BD3B05" w:rsidRDefault="00F0441F" w:rsidP="007D5AC1"/>
    <w:p w14:paraId="6BD9518D" w14:textId="0FF2F61E" w:rsidR="00F0441F" w:rsidRPr="00BD3B05" w:rsidRDefault="00F0441F" w:rsidP="007D5AC1"/>
    <w:p w14:paraId="0B1A7C85" w14:textId="3BD5901C" w:rsidR="00F0441F" w:rsidRPr="00BD3B05" w:rsidRDefault="00F0441F" w:rsidP="007D5AC1"/>
    <w:p w14:paraId="1227BC2E" w14:textId="0107C0DD" w:rsidR="00F0441F" w:rsidRPr="00BD3B05" w:rsidRDefault="00F0441F" w:rsidP="007D5AC1"/>
    <w:p w14:paraId="196AFD97" w14:textId="136006F6" w:rsidR="00F0441F" w:rsidRPr="00BD3B05" w:rsidRDefault="00F0441F" w:rsidP="007D5AC1"/>
    <w:p w14:paraId="388F4B45" w14:textId="01AF668F" w:rsidR="00F0441F" w:rsidRPr="00BD3B05" w:rsidRDefault="00F0441F" w:rsidP="007D5AC1"/>
    <w:p w14:paraId="6C475F7E" w14:textId="49371B49" w:rsidR="00BE34C5" w:rsidRPr="00BD3B05" w:rsidRDefault="00BE34C5" w:rsidP="007D5AC1"/>
    <w:p w14:paraId="09276547" w14:textId="2A5BE0A4" w:rsidR="00BE34C5" w:rsidRPr="00BD3B05" w:rsidRDefault="00BE34C5" w:rsidP="007D5AC1"/>
    <w:p w14:paraId="47651C0D" w14:textId="615769C8" w:rsidR="00BE34C5" w:rsidRPr="00BD3B05" w:rsidRDefault="00BE34C5" w:rsidP="007D5AC1"/>
    <w:p w14:paraId="0CF1EE9A" w14:textId="7F04303A" w:rsidR="00F0441F" w:rsidRPr="00BD3B05" w:rsidRDefault="00F0441F" w:rsidP="007D5AC1"/>
    <w:p w14:paraId="385B2F2F" w14:textId="01866B00" w:rsidR="00F0441F" w:rsidRPr="00BD3B05" w:rsidRDefault="00F0441F" w:rsidP="007D5AC1"/>
    <w:p w14:paraId="1D2E027B" w14:textId="5D46818B" w:rsidR="00664743" w:rsidRPr="00BD3B05" w:rsidRDefault="00664743" w:rsidP="007D5AC1"/>
    <w:p w14:paraId="0921EB73" w14:textId="105D09A2" w:rsidR="00664743" w:rsidRPr="00BD3B05" w:rsidRDefault="00664743" w:rsidP="007D5AC1"/>
    <w:p w14:paraId="7552482E" w14:textId="07A81ADD" w:rsidR="00664743" w:rsidRPr="00BD3B05" w:rsidRDefault="00664743" w:rsidP="007D5AC1"/>
    <w:p w14:paraId="70A80FC2" w14:textId="2EBA24F8" w:rsidR="00664743" w:rsidRPr="00BD3B05" w:rsidRDefault="00664743" w:rsidP="007D5AC1"/>
    <w:p w14:paraId="7A7179D6" w14:textId="4E356C19" w:rsidR="00664743" w:rsidRPr="00BD3B05" w:rsidRDefault="00664743" w:rsidP="007D5AC1"/>
    <w:p w14:paraId="6E5C0A64" w14:textId="05681555" w:rsidR="00664743" w:rsidRPr="00BD3B05" w:rsidRDefault="00664743" w:rsidP="007D5AC1"/>
    <w:p w14:paraId="5C077DB6" w14:textId="49520FEE" w:rsidR="00664743" w:rsidRPr="00BD3B05" w:rsidRDefault="00664743" w:rsidP="007D5AC1"/>
    <w:p w14:paraId="266E91CD" w14:textId="67033AAA" w:rsidR="00664743" w:rsidRPr="00BD3B05" w:rsidRDefault="00664743" w:rsidP="007D5AC1"/>
    <w:p w14:paraId="7ADC2169" w14:textId="3104C201" w:rsidR="00664743" w:rsidRPr="00BD3B05" w:rsidRDefault="00664743" w:rsidP="007D5AC1"/>
    <w:p w14:paraId="69FAC555" w14:textId="6F4BAD8A" w:rsidR="00664743" w:rsidRPr="00BD3B05" w:rsidRDefault="00664743" w:rsidP="007D5AC1"/>
    <w:p w14:paraId="54714863" w14:textId="7894E50B" w:rsidR="00664743" w:rsidRPr="00BD3B05" w:rsidRDefault="00664743" w:rsidP="007D5AC1"/>
    <w:p w14:paraId="18F2D722" w14:textId="30C777CC" w:rsidR="00664743" w:rsidRPr="00BD3B05" w:rsidRDefault="00922823" w:rsidP="007D5AC1">
      <w:r>
        <w:rPr>
          <w:noProof/>
        </w:rPr>
        <w:drawing>
          <wp:anchor distT="0" distB="0" distL="114300" distR="114300" simplePos="0" relativeHeight="251700224" behindDoc="1" locked="0" layoutInCell="1" allowOverlap="1" wp14:anchorId="1208A833" wp14:editId="48FD6F32">
            <wp:simplePos x="0" y="0"/>
            <wp:positionH relativeFrom="margin">
              <wp:posOffset>1619250</wp:posOffset>
            </wp:positionH>
            <wp:positionV relativeFrom="margin">
              <wp:posOffset>7909560</wp:posOffset>
            </wp:positionV>
            <wp:extent cx="431482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52" y="21405"/>
                <wp:lineTo x="2155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3ECAC" w14:textId="77777777" w:rsidR="00664743" w:rsidRPr="00BD3B05" w:rsidRDefault="00CF7CEC" w:rsidP="00CF7CEC">
      <w:pPr>
        <w:tabs>
          <w:tab w:val="left" w:pos="9570"/>
        </w:tabs>
      </w:pPr>
      <w:r>
        <w:tab/>
      </w:r>
    </w:p>
    <w:p w14:paraId="5E0B5A99" w14:textId="77777777" w:rsidR="00664743" w:rsidRPr="00BD3B05" w:rsidRDefault="00664743" w:rsidP="007D5AC1"/>
    <w:p w14:paraId="749F90CC" w14:textId="77777777" w:rsidR="00664743" w:rsidRPr="00BD3B05" w:rsidRDefault="00664743" w:rsidP="007D5AC1"/>
    <w:p w14:paraId="2882CD8F" w14:textId="77777777" w:rsidR="00664743" w:rsidRPr="00BD3B05" w:rsidRDefault="00664743" w:rsidP="002D2E2F">
      <w:pPr>
        <w:tabs>
          <w:tab w:val="left" w:pos="9012"/>
        </w:tabs>
      </w:pPr>
    </w:p>
    <w:p w14:paraId="3D14ACB5" w14:textId="77777777" w:rsidR="00664743" w:rsidRPr="00BD3B05" w:rsidRDefault="00CF7CEC" w:rsidP="00CF7CEC">
      <w:pPr>
        <w:tabs>
          <w:tab w:val="left" w:pos="10320"/>
        </w:tabs>
      </w:pPr>
      <w:r>
        <w:tab/>
      </w:r>
    </w:p>
    <w:p w14:paraId="5D3279B6" w14:textId="77777777" w:rsidR="00664743" w:rsidRPr="00BD3B05" w:rsidRDefault="00664743" w:rsidP="007D5AC1"/>
    <w:p w14:paraId="447078B7" w14:textId="379030D9" w:rsidR="00FC2627" w:rsidRPr="00BD3B05" w:rsidRDefault="00FC2627" w:rsidP="00FC2627">
      <w:pPr>
        <w:tabs>
          <w:tab w:val="left" w:pos="5387"/>
        </w:tabs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03296" behindDoc="1" locked="0" layoutInCell="1" allowOverlap="1" wp14:anchorId="659E0781" wp14:editId="278F2BBE">
            <wp:simplePos x="0" y="0"/>
            <wp:positionH relativeFrom="column">
              <wp:posOffset>-114300</wp:posOffset>
            </wp:positionH>
            <wp:positionV relativeFrom="paragraph">
              <wp:posOffset>-739140</wp:posOffset>
            </wp:positionV>
            <wp:extent cx="7886700" cy="5695950"/>
            <wp:effectExtent l="0" t="0" r="0" b="0"/>
            <wp:wrapNone/>
            <wp:docPr id="457" name="Рисунок 45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3D841" w14:textId="2206F507" w:rsidR="00FC2627" w:rsidRPr="00BD3B05" w:rsidRDefault="00FC2627" w:rsidP="00FC2627"/>
    <w:p w14:paraId="3F1BEBF0" w14:textId="6BED7224" w:rsidR="00FC2627" w:rsidRPr="00BD3B05" w:rsidRDefault="00FC2627" w:rsidP="00FC2627"/>
    <w:p w14:paraId="2D37241D" w14:textId="3CD38A9A" w:rsidR="00FC2627" w:rsidRPr="00BD3B05" w:rsidRDefault="00FC2627" w:rsidP="00FC2627"/>
    <w:p w14:paraId="377142C7" w14:textId="6AD1B9F7" w:rsidR="00FC2627" w:rsidRPr="00BD3B05" w:rsidRDefault="00FC2627" w:rsidP="00FC2627"/>
    <w:p w14:paraId="0F1BA8C2" w14:textId="092D68EB" w:rsidR="00FC2627" w:rsidRPr="00BD3B05" w:rsidRDefault="00FC2627" w:rsidP="00FC2627"/>
    <w:p w14:paraId="3325D380" w14:textId="04BA6C6E" w:rsidR="00FC2627" w:rsidRPr="00BD3B05" w:rsidRDefault="00FC2627" w:rsidP="00FC2627"/>
    <w:p w14:paraId="4D2F91BE" w14:textId="6B324BA1" w:rsidR="00FC2627" w:rsidRPr="00BD3B05" w:rsidRDefault="00FC2627" w:rsidP="00FC2627"/>
    <w:p w14:paraId="34F7015D" w14:textId="5071C49A" w:rsidR="00FC2627" w:rsidRPr="00BD3B05" w:rsidRDefault="00FC2627" w:rsidP="00FC2627"/>
    <w:p w14:paraId="02FC1060" w14:textId="7951116B" w:rsidR="00FC2627" w:rsidRPr="00BD3B05" w:rsidRDefault="00FC2627" w:rsidP="00FC2627"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30592" behindDoc="0" locked="0" layoutInCell="1" allowOverlap="1" wp14:anchorId="6DB69459" wp14:editId="795C82AA">
                <wp:simplePos x="0" y="0"/>
                <wp:positionH relativeFrom="column">
                  <wp:posOffset>1143000</wp:posOffset>
                </wp:positionH>
                <wp:positionV relativeFrom="page">
                  <wp:posOffset>2228850</wp:posOffset>
                </wp:positionV>
                <wp:extent cx="5257800" cy="7086600"/>
                <wp:effectExtent l="0" t="0" r="0" b="0"/>
                <wp:wrapNone/>
                <wp:docPr id="2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54C3FF" w14:textId="77777777" w:rsidR="00FC2627" w:rsidRPr="00500631" w:rsidRDefault="00FC2627" w:rsidP="00FC2627">
                            <w:pPr>
                              <w:pStyle w:val="MyHeadtitle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rFonts w:ascii="Futura LT" w:hAnsi="Futura LT" w:cs="Tahoma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Escopo do projeto</w:t>
                            </w:r>
                          </w:p>
                          <w:p w14:paraId="68EFFB41" w14:textId="77777777" w:rsidR="00FC2627" w:rsidRPr="00500631" w:rsidRDefault="00FC2627" w:rsidP="00FC2627">
                            <w:pPr>
                              <w:pStyle w:val="MyHeadtitle"/>
                              <w:rPr>
                                <w:color w:val="333333"/>
                                <w:sz w:val="26"/>
                                <w:szCs w:val="26"/>
                              </w:rPr>
                            </w:pPr>
                          </w:p>
                          <w:p w14:paraId="5986E2D9" w14:textId="77777777" w:rsidR="00FC2627" w:rsidRPr="00922823" w:rsidRDefault="00FC2627" w:rsidP="00FC2627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22823">
                              <w:rPr>
                                <w:rStyle w:val="sowc"/>
                                <w:color w:val="333333"/>
                                <w:sz w:val="28"/>
                                <w:szCs w:val="28"/>
                                <w:lang w:val="pt-BR"/>
                              </w:rPr>
                              <w:t xml:space="preserve">Este projeto tem como objetivo desenvolver um software hospedado na web para controle do processo da área de manutenção para a empresa </w:t>
                            </w:r>
                            <w:proofErr w:type="spellStart"/>
                            <w:r w:rsidRPr="00922823">
                              <w:rPr>
                                <w:rStyle w:val="sowc"/>
                                <w:color w:val="333333"/>
                                <w:sz w:val="28"/>
                                <w:szCs w:val="28"/>
                                <w:lang w:val="pt-BR"/>
                              </w:rPr>
                              <w:t>InfoTemp</w:t>
                            </w:r>
                            <w:proofErr w:type="spellEnd"/>
                            <w:r w:rsidRPr="00922823">
                              <w:rPr>
                                <w:rStyle w:val="sowc"/>
                                <w:color w:val="333333"/>
                                <w:sz w:val="28"/>
                                <w:szCs w:val="28"/>
                                <w:lang w:val="pt-BR"/>
                              </w:rPr>
                              <w:t xml:space="preserve"> Tecnologia.</w:t>
                            </w:r>
                          </w:p>
                          <w:p w14:paraId="26B990CD" w14:textId="77777777" w:rsidR="00FC2627" w:rsidRPr="00922823" w:rsidRDefault="00FC2627" w:rsidP="00FC2627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22823">
                              <w:rPr>
                                <w:rStyle w:val="sowc"/>
                                <w:color w:val="333333"/>
                                <w:sz w:val="28"/>
                                <w:szCs w:val="28"/>
                                <w:lang w:val="pt-BR"/>
                              </w:rPr>
                              <w:t>Explicando resumidamente, o cliente leva o equipamento para manutenção, o funcionário encarregado cria a ordem de serviço no sistema, estando a OS registrada, uma impressora térmica imprime um resumo da ordem de serviço, que recebe a assinatura física do técnico responsável e do cliente, uma cópia do resumo assinado é feita através de uma copiadora padrão e é entregue ao cliente, a outra permanece na empresa para controle, as ordens de serviço vão possuir status, que podem ser, não iniciada, aguardando, em andamento e concluída, a serem exibidas tanto na área do cliente, quanto editáveis na área do administrador. A área do administrador pode ser acessada pelo website, que os leva para um painel com as ordens de serviço que podem ser editadas por quem tiver a permissão adequada. Na área do administrador serão fornecidos relatórios de produtividade por técnico e relatórios de ordem de serviço por período e por tipo de problema. O sistema vai possuir um cadastro de clientes, cadastro de itens que acompanham os equipamentos e de funcionários com controle de acesso e direitos de uso.</w:t>
                            </w:r>
                          </w:p>
                          <w:p w14:paraId="37F4C684" w14:textId="77777777" w:rsidR="00FC2627" w:rsidRPr="00F4416E" w:rsidRDefault="00FC2627" w:rsidP="00FC2627">
                            <w:pPr>
                              <w:pStyle w:val="MyHeadtitle"/>
                              <w:rPr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69459" id="Text Box 141" o:spid="_x0000_s1030" type="#_x0000_t202" style="position:absolute;margin-left:90pt;margin-top:175.5pt;width:414pt;height:558pt;z-index:251630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" filled="f" fillcolor="#fffffe" stroked="f" strokecolor="#212120" insetpen="t">
                <v:textbox inset="2.88pt,2.88pt,2.88pt,2.88pt">
                  <w:txbxContent>
                    <w:p w14:paraId="6254C3FF" w14:textId="77777777" w:rsidR="00FC2627" w:rsidRPr="00500631" w:rsidRDefault="00FC2627" w:rsidP="00FC2627">
                      <w:pPr>
                        <w:pStyle w:val="MyHeadtitle"/>
                        <w:rPr>
                          <w:color w:val="333333"/>
                        </w:rPr>
                      </w:pPr>
                      <w:r>
                        <w:rPr>
                          <w:rFonts w:ascii="Futura LT" w:hAnsi="Futura LT" w:cs="Tahoma"/>
                          <w:b w:val="0"/>
                          <w:color w:val="333333"/>
                          <w:sz w:val="52"/>
                          <w:szCs w:val="52"/>
                        </w:rPr>
                        <w:t>Escopo do projeto</w:t>
                      </w:r>
                    </w:p>
                    <w:p w14:paraId="68EFFB41" w14:textId="77777777" w:rsidR="00FC2627" w:rsidRPr="00500631" w:rsidRDefault="00FC2627" w:rsidP="00FC2627">
                      <w:pPr>
                        <w:pStyle w:val="MyHeadtitle"/>
                        <w:rPr>
                          <w:color w:val="333333"/>
                          <w:sz w:val="26"/>
                          <w:szCs w:val="26"/>
                        </w:rPr>
                      </w:pPr>
                    </w:p>
                    <w:p w14:paraId="5986E2D9" w14:textId="77777777" w:rsidR="00FC2627" w:rsidRPr="00922823" w:rsidRDefault="00FC2627" w:rsidP="00FC2627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sz w:val="28"/>
                          <w:szCs w:val="28"/>
                          <w:lang w:val="pt-BR"/>
                        </w:rPr>
                      </w:pPr>
                      <w:r w:rsidRPr="00922823">
                        <w:rPr>
                          <w:rStyle w:val="sowc"/>
                          <w:color w:val="333333"/>
                          <w:sz w:val="28"/>
                          <w:szCs w:val="28"/>
                          <w:lang w:val="pt-BR"/>
                        </w:rPr>
                        <w:t xml:space="preserve">Este projeto tem como objetivo desenvolver um software hospedado na web para controle do processo da área de manutenção para a empresa </w:t>
                      </w:r>
                      <w:proofErr w:type="spellStart"/>
                      <w:r w:rsidRPr="00922823">
                        <w:rPr>
                          <w:rStyle w:val="sowc"/>
                          <w:color w:val="333333"/>
                          <w:sz w:val="28"/>
                          <w:szCs w:val="28"/>
                          <w:lang w:val="pt-BR"/>
                        </w:rPr>
                        <w:t>InfoTemp</w:t>
                      </w:r>
                      <w:proofErr w:type="spellEnd"/>
                      <w:r w:rsidRPr="00922823">
                        <w:rPr>
                          <w:rStyle w:val="sowc"/>
                          <w:color w:val="333333"/>
                          <w:sz w:val="28"/>
                          <w:szCs w:val="28"/>
                          <w:lang w:val="pt-BR"/>
                        </w:rPr>
                        <w:t xml:space="preserve"> Tecnologia.</w:t>
                      </w:r>
                    </w:p>
                    <w:p w14:paraId="26B990CD" w14:textId="77777777" w:rsidR="00FC2627" w:rsidRPr="00922823" w:rsidRDefault="00FC2627" w:rsidP="00FC2627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sz w:val="28"/>
                          <w:szCs w:val="28"/>
                          <w:lang w:val="pt-BR"/>
                        </w:rPr>
                      </w:pPr>
                      <w:r w:rsidRPr="00922823">
                        <w:rPr>
                          <w:rStyle w:val="sowc"/>
                          <w:color w:val="333333"/>
                          <w:sz w:val="28"/>
                          <w:szCs w:val="28"/>
                          <w:lang w:val="pt-BR"/>
                        </w:rPr>
                        <w:t>Explicando resumidamente, o cliente leva o equipamento para manutenção, o funcionário encarregado cria a ordem de serviço no sistema, estando a OS registrada, uma impressora térmica imprime um resumo da ordem de serviço, que recebe a assinatura física do técnico responsável e do cliente, uma cópia do resumo assinado é feita através de uma copiadora padrão e é entregue ao cliente, a outra permanece na empresa para controle, as ordens de serviço vão possuir status, que podem ser, não iniciada, aguardando, em andamento e concluída, a serem exibidas tanto na área do cliente, quanto editáveis na área do administrador. A área do administrador pode ser acessada pelo website, que os leva para um painel com as ordens de serviço que podem ser editadas por quem tiver a permissão adequada. Na área do administrador serão fornecidos relatórios de produtividade por técnico e relatórios de ordem de serviço por período e por tipo de problema. O sistema vai possuir um cadastro de clientes, cadastro de itens que acompanham os equipamentos e de funcionários com controle de acesso e direitos de uso.</w:t>
                      </w:r>
                    </w:p>
                    <w:p w14:paraId="37F4C684" w14:textId="77777777" w:rsidR="00FC2627" w:rsidRPr="00F4416E" w:rsidRDefault="00FC2627" w:rsidP="00FC2627">
                      <w:pPr>
                        <w:pStyle w:val="MyHeadtitle"/>
                        <w:rPr>
                          <w:color w:val="33333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0CE036" w14:textId="647AB22C" w:rsidR="00FC2627" w:rsidRPr="00BD3B05" w:rsidRDefault="00FC2627" w:rsidP="00FC2627"/>
    <w:p w14:paraId="580226F9" w14:textId="7EB2734B" w:rsidR="00FC2627" w:rsidRPr="00BD3B05" w:rsidRDefault="00FC2627" w:rsidP="00FC2627"/>
    <w:p w14:paraId="51651F12" w14:textId="303A2F68" w:rsidR="00FC2627" w:rsidRDefault="00FC2627" w:rsidP="00FC2627"/>
    <w:p w14:paraId="433972BC" w14:textId="77777777" w:rsidR="00FC2627" w:rsidRDefault="00FC2627">
      <w:r>
        <w:br w:type="page"/>
      </w:r>
    </w:p>
    <w:p w14:paraId="3C11157C" w14:textId="76272007" w:rsidR="00FC2627" w:rsidRPr="00BD3B05" w:rsidRDefault="00FC2627" w:rsidP="00FC2627">
      <w:pPr>
        <w:tabs>
          <w:tab w:val="left" w:pos="5387"/>
        </w:tabs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32640" behindDoc="1" locked="0" layoutInCell="1" allowOverlap="1" wp14:anchorId="2CED0332" wp14:editId="1BA051DC">
            <wp:simplePos x="0" y="0"/>
            <wp:positionH relativeFrom="column">
              <wp:posOffset>-114300</wp:posOffset>
            </wp:positionH>
            <wp:positionV relativeFrom="paragraph">
              <wp:posOffset>-739140</wp:posOffset>
            </wp:positionV>
            <wp:extent cx="7886700" cy="5695950"/>
            <wp:effectExtent l="0" t="0" r="0" b="0"/>
            <wp:wrapNone/>
            <wp:docPr id="15" name="Рисунок 45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206E4" w14:textId="77777777" w:rsidR="00FC2627" w:rsidRPr="00BD3B05" w:rsidRDefault="00FC2627" w:rsidP="00FC2627"/>
    <w:p w14:paraId="0F7F58A9" w14:textId="77777777" w:rsidR="00FC2627" w:rsidRPr="00BD3B05" w:rsidRDefault="00FC2627" w:rsidP="00FC2627"/>
    <w:p w14:paraId="2378FA60" w14:textId="77777777" w:rsidR="00FC2627" w:rsidRPr="00BD3B05" w:rsidRDefault="00FC2627" w:rsidP="00FC2627"/>
    <w:p w14:paraId="732A0A71" w14:textId="77777777" w:rsidR="00FC2627" w:rsidRPr="00BD3B05" w:rsidRDefault="00FC2627" w:rsidP="00FC2627"/>
    <w:p w14:paraId="2EDF7B86" w14:textId="77777777" w:rsidR="00FC2627" w:rsidRPr="00BD3B05" w:rsidRDefault="00FC2627" w:rsidP="00FC2627"/>
    <w:p w14:paraId="4E92A1DD" w14:textId="77777777" w:rsidR="00FC2627" w:rsidRPr="00BD3B05" w:rsidRDefault="00FC2627" w:rsidP="00FC2627"/>
    <w:p w14:paraId="6A58817C" w14:textId="77777777" w:rsidR="00FC2627" w:rsidRPr="00BD3B05" w:rsidRDefault="00FC2627" w:rsidP="00FC2627"/>
    <w:p w14:paraId="606C68F5" w14:textId="77777777" w:rsidR="00FC2627" w:rsidRPr="00BD3B05" w:rsidRDefault="00FC2627" w:rsidP="00FC2627"/>
    <w:p w14:paraId="3A0362F5" w14:textId="77777777" w:rsidR="00FC2627" w:rsidRPr="00BD3B05" w:rsidRDefault="00FC2627" w:rsidP="00FC2627"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31616" behindDoc="0" locked="0" layoutInCell="1" allowOverlap="1" wp14:anchorId="70711D57" wp14:editId="3E7F8A31">
                <wp:simplePos x="0" y="0"/>
                <wp:positionH relativeFrom="column">
                  <wp:posOffset>1143000</wp:posOffset>
                </wp:positionH>
                <wp:positionV relativeFrom="page">
                  <wp:posOffset>2228850</wp:posOffset>
                </wp:positionV>
                <wp:extent cx="5257800" cy="7086600"/>
                <wp:effectExtent l="0" t="0" r="0" b="0"/>
                <wp:wrapNone/>
                <wp:docPr id="1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9F97C" w14:textId="73B2C6AB" w:rsidR="00FC2627" w:rsidRPr="00D93D73" w:rsidRDefault="00D93D73" w:rsidP="00FC2627">
                            <w:pPr>
                              <w:pStyle w:val="MyHeadtitle"/>
                              <w:rPr>
                                <w:rFonts w:ascii="Futura LT" w:hAnsi="Futura LT"/>
                                <w:b w:val="0"/>
                                <w:color w:val="333333"/>
                                <w:sz w:val="50"/>
                                <w:szCs w:val="96"/>
                              </w:rPr>
                            </w:pPr>
                            <w:r w:rsidRPr="00D93D73">
                              <w:rPr>
                                <w:rFonts w:ascii="Futura LT" w:hAnsi="Futura LT"/>
                                <w:b w:val="0"/>
                                <w:color w:val="333333"/>
                                <w:sz w:val="50"/>
                                <w:szCs w:val="96"/>
                              </w:rPr>
                              <w:t>Requisitos Funcionais</w:t>
                            </w:r>
                          </w:p>
                          <w:p w14:paraId="43A8FBA1" w14:textId="637FA561" w:rsidR="00D93D73" w:rsidRPr="00D93D73" w:rsidRDefault="00FC2627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*[RF001]</w:t>
                            </w:r>
                            <w:r w:rsidR="00D93D73"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apresentar no site um login e cadastro do usuário</w:t>
                            </w:r>
                          </w:p>
                          <w:p w14:paraId="44CA33E4" w14:textId="2CFFEB05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*[RF002</w:t>
                            </w:r>
                            <w:proofErr w:type="gramStart"/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Cada</w:t>
                            </w:r>
                            <w:proofErr w:type="gramEnd"/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O.S deve ter o seu ID único e sequencial</w:t>
                            </w:r>
                          </w:p>
                          <w:p w14:paraId="1C359AF4" w14:textId="0A3BC4BF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*[RF003]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Técnicos e clientes devem ter um ID único e sequencial</w:t>
                            </w:r>
                          </w:p>
                          <w:p w14:paraId="4F865669" w14:textId="01568E71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*[RF004]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permitir o cadastro de novos clientes, funcionários e administrador pelo site.</w:t>
                            </w:r>
                          </w:p>
                          <w:p w14:paraId="6FADD6D4" w14:textId="414C1E40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*[RF005]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A OS será exibida com os detalhes baseados na Figura 1</w:t>
                            </w:r>
                          </w:p>
                          <w:p w14:paraId="7B17774D" w14:textId="1F6E2476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*[RF006]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possuir um cadastro de clientes e funcionários</w:t>
                            </w:r>
                          </w:p>
                          <w:p w14:paraId="4E48C194" w14:textId="549DBE88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*[RF007]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possuir um cadastro de itens que acompanham os aparelhos</w:t>
                            </w:r>
                          </w:p>
                          <w:p w14:paraId="5837274D" w14:textId="0ED97F3B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*[RF008]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apresentar uma área onde o cliente pode acompanhar as OS</w:t>
                            </w:r>
                          </w:p>
                          <w:p w14:paraId="56EB9B53" w14:textId="21CA0C86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*[RF009]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ter funcionalidade de busca rápida por código de OS</w:t>
                            </w:r>
                          </w:p>
                          <w:p w14:paraId="28C22BA5" w14:textId="3645D76D" w:rsidR="00FC2627" w:rsidRPr="00FC2627" w:rsidRDefault="00D93D73" w:rsidP="00FC2627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*[RF010]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fornecer relatório de produtividade por técnico e relatório de ordem de serviço por período e por tipo de problema.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11D57" id="_x0000_s1031" type="#_x0000_t202" style="position:absolute;margin-left:90pt;margin-top:175.5pt;width:414pt;height:558pt;z-index:251631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" filled="f" fillcolor="#fffffe" stroked="f" strokecolor="#212120" insetpen="t">
                <v:textbox inset="2.88pt,2.88pt,2.88pt,2.88pt">
                  <w:txbxContent>
                    <w:p w14:paraId="6AD9F97C" w14:textId="73B2C6AB" w:rsidR="00FC2627" w:rsidRPr="00D93D73" w:rsidRDefault="00D93D73" w:rsidP="00FC2627">
                      <w:pPr>
                        <w:pStyle w:val="MyHeadtitle"/>
                        <w:rPr>
                          <w:rFonts w:ascii="Futura LT" w:hAnsi="Futura LT"/>
                          <w:b w:val="0"/>
                          <w:color w:val="333333"/>
                          <w:sz w:val="50"/>
                          <w:szCs w:val="96"/>
                        </w:rPr>
                      </w:pPr>
                      <w:r w:rsidRPr="00D93D73">
                        <w:rPr>
                          <w:rFonts w:ascii="Futura LT" w:hAnsi="Futura LT"/>
                          <w:b w:val="0"/>
                          <w:color w:val="333333"/>
                          <w:sz w:val="50"/>
                          <w:szCs w:val="96"/>
                        </w:rPr>
                        <w:t>Requisitos Funcionais</w:t>
                      </w:r>
                    </w:p>
                    <w:p w14:paraId="43A8FBA1" w14:textId="637FA561" w:rsidR="00D93D73" w:rsidRPr="00D93D73" w:rsidRDefault="00FC2627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 w:rsid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*[RF001]</w:t>
                      </w:r>
                      <w:r w:rsidR="00D93D73"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apresentar no site um login e cadastro do usuário</w:t>
                      </w:r>
                    </w:p>
                    <w:p w14:paraId="44CA33E4" w14:textId="2CFFEB05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*[RF002</w:t>
                      </w:r>
                      <w:proofErr w:type="gramStart"/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Cada</w:t>
                      </w:r>
                      <w:proofErr w:type="gramEnd"/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O.S deve ter o seu ID único e sequencial</w:t>
                      </w:r>
                    </w:p>
                    <w:p w14:paraId="1C359AF4" w14:textId="0A3BC4BF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*[RF003]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Técnicos e clientes devem ter um ID único e sequencial</w:t>
                      </w:r>
                    </w:p>
                    <w:p w14:paraId="4F865669" w14:textId="01568E71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*[RF004]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permitir o cadastro de novos clientes, funcionários e administrador pelo site.</w:t>
                      </w:r>
                    </w:p>
                    <w:p w14:paraId="6FADD6D4" w14:textId="414C1E40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*[RF005]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A OS será exibida com os detalhes baseados na Figura 1</w:t>
                      </w:r>
                    </w:p>
                    <w:p w14:paraId="7B17774D" w14:textId="1F6E2476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*[RF006]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possuir um cadastro de clientes e funcionários</w:t>
                      </w:r>
                    </w:p>
                    <w:p w14:paraId="4E48C194" w14:textId="549DBE88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*[RF007]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possuir um cadastro de itens que acompanham os aparelhos</w:t>
                      </w:r>
                    </w:p>
                    <w:p w14:paraId="5837274D" w14:textId="0ED97F3B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*[RF008]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apresentar uma área onde o cliente pode acompanhar as OS</w:t>
                      </w:r>
                    </w:p>
                    <w:p w14:paraId="56EB9B53" w14:textId="21CA0C86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*[RF009]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ter funcionalidade de busca rápida por código de OS</w:t>
                      </w:r>
                    </w:p>
                    <w:p w14:paraId="28C22BA5" w14:textId="3645D76D" w:rsidR="00FC2627" w:rsidRPr="00FC2627" w:rsidRDefault="00D93D73" w:rsidP="00FC2627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*[RF010]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fornecer relatório de produtividade por técnico e relatório de ordem de serviço por período e por tipo de problema.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EF836AF" w14:textId="77777777" w:rsidR="00FC2627" w:rsidRPr="00BD3B05" w:rsidRDefault="00FC2627" w:rsidP="00FC2627"/>
    <w:p w14:paraId="03569DB6" w14:textId="77777777" w:rsidR="00FC2627" w:rsidRPr="00BD3B05" w:rsidRDefault="00FC2627" w:rsidP="00FC2627"/>
    <w:p w14:paraId="78D2209D" w14:textId="5905A8F8" w:rsidR="00D93D73" w:rsidRDefault="00D93D73" w:rsidP="00FC2627"/>
    <w:p w14:paraId="49301A52" w14:textId="7FA5B96D" w:rsidR="00D93D73" w:rsidRDefault="00D93D73">
      <w:r>
        <w:br w:type="page"/>
      </w:r>
    </w:p>
    <w:p w14:paraId="4E778BD8" w14:textId="77777777" w:rsidR="00D93D73" w:rsidRPr="00BD3B05" w:rsidRDefault="00D93D73" w:rsidP="00D93D73">
      <w:pPr>
        <w:tabs>
          <w:tab w:val="left" w:pos="5387"/>
        </w:tabs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33664" behindDoc="1" locked="0" layoutInCell="1" allowOverlap="1" wp14:anchorId="2946FD70" wp14:editId="23758CE1">
            <wp:simplePos x="0" y="0"/>
            <wp:positionH relativeFrom="column">
              <wp:posOffset>-114300</wp:posOffset>
            </wp:positionH>
            <wp:positionV relativeFrom="paragraph">
              <wp:posOffset>-739140</wp:posOffset>
            </wp:positionV>
            <wp:extent cx="7886700" cy="5695950"/>
            <wp:effectExtent l="0" t="0" r="0" b="0"/>
            <wp:wrapNone/>
            <wp:docPr id="21" name="Рисунок 45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CC7F1" w14:textId="77777777" w:rsidR="00D93D73" w:rsidRPr="00BD3B05" w:rsidRDefault="00D93D73" w:rsidP="00D93D73"/>
    <w:p w14:paraId="45CF46A9" w14:textId="77777777" w:rsidR="00D93D73" w:rsidRPr="00BD3B05" w:rsidRDefault="00D93D73" w:rsidP="00D93D73"/>
    <w:p w14:paraId="3BD6A0A1" w14:textId="77777777" w:rsidR="00D93D73" w:rsidRPr="00BD3B05" w:rsidRDefault="00D93D73" w:rsidP="00D93D73"/>
    <w:p w14:paraId="33DD1529" w14:textId="77777777" w:rsidR="00D93D73" w:rsidRPr="00BD3B05" w:rsidRDefault="00D93D73" w:rsidP="00D93D73"/>
    <w:p w14:paraId="4381831C" w14:textId="77777777" w:rsidR="00D93D73" w:rsidRPr="00BD3B05" w:rsidRDefault="00D93D73" w:rsidP="00D93D73"/>
    <w:p w14:paraId="5A8FB25F" w14:textId="77777777" w:rsidR="00D93D73" w:rsidRPr="00BD3B05" w:rsidRDefault="00D93D73" w:rsidP="00D93D73"/>
    <w:p w14:paraId="55BAC140" w14:textId="77777777" w:rsidR="00D93D73" w:rsidRPr="00BD3B05" w:rsidRDefault="00D93D73" w:rsidP="00D93D73"/>
    <w:p w14:paraId="78948CD0" w14:textId="77777777" w:rsidR="00D93D73" w:rsidRPr="00BD3B05" w:rsidRDefault="00D93D73" w:rsidP="00D93D73"/>
    <w:p w14:paraId="75EAFC39" w14:textId="0A39258A" w:rsidR="00D93D73" w:rsidRPr="00BD3B05" w:rsidRDefault="00D93D73" w:rsidP="00D93D73"/>
    <w:p w14:paraId="52DB0FDE" w14:textId="4B57707C" w:rsidR="00D93D73" w:rsidRPr="00BD3B05" w:rsidRDefault="00D93D73" w:rsidP="00D93D73"/>
    <w:p w14:paraId="38FC868C" w14:textId="065EC35B" w:rsidR="00D93D73" w:rsidRPr="00BD3B05" w:rsidRDefault="00D93D73" w:rsidP="00D93D73"/>
    <w:p w14:paraId="4AC28CF7" w14:textId="7C792B95" w:rsidR="00D93D73" w:rsidRDefault="00626438" w:rsidP="00D93D73"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709440" behindDoc="0" locked="0" layoutInCell="1" allowOverlap="1" wp14:anchorId="6FAA4962" wp14:editId="71CB5F0C">
                <wp:simplePos x="0" y="0"/>
                <wp:positionH relativeFrom="column">
                  <wp:posOffset>1143000</wp:posOffset>
                </wp:positionH>
                <wp:positionV relativeFrom="page">
                  <wp:posOffset>2743200</wp:posOffset>
                </wp:positionV>
                <wp:extent cx="5257800" cy="7086600"/>
                <wp:effectExtent l="0" t="0" r="0" b="0"/>
                <wp:wrapNone/>
                <wp:docPr id="2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5E6E11" w14:textId="39A5BF25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*[RF011]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Na Dashboard da área do ADM, deve possuir uma listagem com ordens de serviço não finalizadas</w:t>
                            </w:r>
                          </w:p>
                          <w:p w14:paraId="52B161A2" w14:textId="567117F9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*[RF012]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possuir um cadastro de funcionários com direito de acesso para que apenas o usuário com a permissão adequada possa editar a ordem de serviço</w:t>
                            </w:r>
                          </w:p>
                          <w:p w14:paraId="79FB6D6C" w14:textId="2BAA8176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*[RF013]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permitir a criação e o acompanhamento de ordens de serviço</w:t>
                            </w:r>
                          </w:p>
                          <w:p w14:paraId="3DA1C5D1" w14:textId="3EE6C142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*[RF014]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não permitirá que o cliente altere a OS</w:t>
                            </w:r>
                          </w:p>
                          <w:p w14:paraId="022EA6E4" w14:textId="74629D2A" w:rsidR="00D93D73" w:rsidRPr="00D93D73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*[RF015]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possuir um status de ordens de serviço (não iniciada, aguardando, em andamento e concluída), a ser exibidas tanto na área do cliente quando na do ADM</w:t>
                            </w:r>
                          </w:p>
                          <w:p w14:paraId="0DE2BCF4" w14:textId="75059A88" w:rsidR="00D93D73" w:rsidRPr="00FC2627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*[RF016] </w:t>
                            </w:r>
                            <w:r w:rsidRPr="00D93D73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Após o registro da ordem de serviço, o sistema deve imprimir um resumo da OS para ser assinada fisicamente pelo cliente e técnico responsável, uma cópia dessa OS assinada será dada ao cliente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A4962" id="_x0000_s1032" type="#_x0000_t202" style="position:absolute;margin-left:90pt;margin-top:3in;width:414pt;height:558pt;z-index:251709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455E6E11" w14:textId="39A5BF25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*[RF011]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Na Dashboard da área do ADM, deve possuir uma listagem com ordens de serviço não finalizadas</w:t>
                      </w:r>
                    </w:p>
                    <w:p w14:paraId="52B161A2" w14:textId="567117F9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*[RF012]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possuir um cadastro de funcionários com direito de acesso para que apenas o usuário com a permissão adequada possa editar a ordem de serviço</w:t>
                      </w:r>
                    </w:p>
                    <w:p w14:paraId="79FB6D6C" w14:textId="2BAA8176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*[RF013]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permitir a criação e o acompanhamento de ordens de serviço</w:t>
                      </w:r>
                    </w:p>
                    <w:p w14:paraId="3DA1C5D1" w14:textId="3EE6C142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*[RF014]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não permitirá que o cliente altere a OS</w:t>
                      </w:r>
                    </w:p>
                    <w:p w14:paraId="022EA6E4" w14:textId="74629D2A" w:rsidR="00D93D73" w:rsidRPr="00D93D73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*[RF015]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possuir um status de ordens de serviço (não iniciada, aguardando, em andamento e concluída), a ser exibidas tanto na área do cliente quando na do ADM</w:t>
                      </w:r>
                    </w:p>
                    <w:p w14:paraId="0DE2BCF4" w14:textId="75059A88" w:rsidR="00D93D73" w:rsidRPr="00FC2627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*[RF016] </w:t>
                      </w:r>
                      <w:r w:rsidRPr="00D93D73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Após o registro da ordem de serviço, o sistema deve imprimir um resumo da OS para ser assinada fisicamente pelo cliente e técnico responsável, uma cópia dessa OS assinada será dada ao cliente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A6ACFC" w14:textId="77777777" w:rsidR="00D93D73" w:rsidRDefault="00D93D73" w:rsidP="00D93D73">
      <w:r>
        <w:br w:type="page"/>
      </w:r>
    </w:p>
    <w:p w14:paraId="1C8C98B3" w14:textId="77777777" w:rsidR="00D93D73" w:rsidRPr="00BD3B05" w:rsidRDefault="00D93D73" w:rsidP="00D93D73">
      <w:pPr>
        <w:tabs>
          <w:tab w:val="left" w:pos="5387"/>
        </w:tabs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4624" behindDoc="1" locked="0" layoutInCell="1" allowOverlap="1" wp14:anchorId="280CBCD7" wp14:editId="0BB5472B">
            <wp:simplePos x="0" y="0"/>
            <wp:positionH relativeFrom="column">
              <wp:posOffset>-114300</wp:posOffset>
            </wp:positionH>
            <wp:positionV relativeFrom="paragraph">
              <wp:posOffset>-739140</wp:posOffset>
            </wp:positionV>
            <wp:extent cx="7886700" cy="5695950"/>
            <wp:effectExtent l="0" t="0" r="0" b="0"/>
            <wp:wrapNone/>
            <wp:docPr id="23" name="Рисунок 45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ACF49" w14:textId="77777777" w:rsidR="00D93D73" w:rsidRPr="00BD3B05" w:rsidRDefault="00D93D73" w:rsidP="00D93D73"/>
    <w:p w14:paraId="777F0F90" w14:textId="77777777" w:rsidR="00D93D73" w:rsidRPr="00BD3B05" w:rsidRDefault="00D93D73" w:rsidP="00D93D73"/>
    <w:p w14:paraId="608504AA" w14:textId="77777777" w:rsidR="00D93D73" w:rsidRPr="00BD3B05" w:rsidRDefault="00D93D73" w:rsidP="00D93D73"/>
    <w:p w14:paraId="6A10E99D" w14:textId="77777777" w:rsidR="00D93D73" w:rsidRPr="00BD3B05" w:rsidRDefault="00D93D73" w:rsidP="00D93D73"/>
    <w:p w14:paraId="25DF0F8B" w14:textId="77777777" w:rsidR="00D93D73" w:rsidRPr="00BD3B05" w:rsidRDefault="00D93D73" w:rsidP="00D93D73"/>
    <w:p w14:paraId="7964035C" w14:textId="77777777" w:rsidR="00D93D73" w:rsidRPr="00BD3B05" w:rsidRDefault="00D93D73" w:rsidP="00D93D73"/>
    <w:p w14:paraId="0CE1E5A6" w14:textId="77777777" w:rsidR="00D93D73" w:rsidRPr="00BD3B05" w:rsidRDefault="00D93D73" w:rsidP="00D93D73"/>
    <w:p w14:paraId="5133C348" w14:textId="77777777" w:rsidR="00D93D73" w:rsidRPr="00BD3B05" w:rsidRDefault="00D93D73" w:rsidP="00D93D73"/>
    <w:p w14:paraId="49D780EA" w14:textId="77777777" w:rsidR="00D93D73" w:rsidRPr="00BD3B05" w:rsidRDefault="00D93D73" w:rsidP="00D93D73"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34688" behindDoc="0" locked="0" layoutInCell="1" allowOverlap="1" wp14:anchorId="447805E7" wp14:editId="4B873B1F">
                <wp:simplePos x="0" y="0"/>
                <wp:positionH relativeFrom="column">
                  <wp:posOffset>1143000</wp:posOffset>
                </wp:positionH>
                <wp:positionV relativeFrom="page">
                  <wp:posOffset>2228850</wp:posOffset>
                </wp:positionV>
                <wp:extent cx="5257800" cy="7086600"/>
                <wp:effectExtent l="0" t="0" r="0" b="0"/>
                <wp:wrapNone/>
                <wp:docPr id="22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1D10F6" w14:textId="2652A828" w:rsidR="00D93D73" w:rsidRPr="00D93D73" w:rsidRDefault="00D93D73" w:rsidP="00D93D73">
                            <w:pPr>
                              <w:pStyle w:val="MyHeadtitle"/>
                              <w:rPr>
                                <w:rFonts w:ascii="Futura LT" w:hAnsi="Futura LT"/>
                                <w:b w:val="0"/>
                                <w:color w:val="333333"/>
                                <w:sz w:val="50"/>
                                <w:szCs w:val="96"/>
                              </w:rPr>
                            </w:pPr>
                            <w:r w:rsidRPr="00D93D73">
                              <w:rPr>
                                <w:rFonts w:ascii="Futura LT" w:hAnsi="Futura LT"/>
                                <w:b w:val="0"/>
                                <w:color w:val="333333"/>
                                <w:sz w:val="50"/>
                                <w:szCs w:val="96"/>
                              </w:rPr>
                              <w:t>Requisitos</w:t>
                            </w:r>
                            <w:r w:rsidR="00CA4723">
                              <w:rPr>
                                <w:rFonts w:ascii="Futura LT" w:hAnsi="Futura LT"/>
                                <w:b w:val="0"/>
                                <w:color w:val="333333"/>
                                <w:sz w:val="50"/>
                                <w:szCs w:val="96"/>
                              </w:rPr>
                              <w:t xml:space="preserve"> Não-</w:t>
                            </w:r>
                            <w:r w:rsidRPr="00D93D73">
                              <w:rPr>
                                <w:rFonts w:ascii="Futura LT" w:hAnsi="Futura LT"/>
                                <w:b w:val="0"/>
                                <w:color w:val="333333"/>
                                <w:sz w:val="50"/>
                                <w:szCs w:val="96"/>
                              </w:rPr>
                              <w:t>Funcionais</w:t>
                            </w:r>
                          </w:p>
                          <w:p w14:paraId="66D87E35" w14:textId="45A5342B" w:rsidR="00626438" w:rsidRPr="00626438" w:rsidRDefault="00D93D73" w:rsidP="00626438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C2627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*[RNF001]</w:t>
                            </w:r>
                            <w:r w:rsidR="00626438"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estar hospedado na WEB como um subdomínio do site principal da empresa</w:t>
                            </w:r>
                          </w:p>
                          <w:p w14:paraId="1A6E978A" w14:textId="0DD04305" w:rsidR="00626438" w:rsidRPr="00626438" w:rsidRDefault="00626438" w:rsidP="00626438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*[RNF002]</w:t>
                            </w:r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apresentar um design simples e apenas com as informações necessárias (vide </w:t>
                            </w:r>
                            <w:proofErr w:type="spellStart"/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Heuristicas</w:t>
                            </w:r>
                            <w:proofErr w:type="spellEnd"/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de Nielsen), seguindo o padrão de estilo do próprio site da empresa</w:t>
                            </w:r>
                          </w:p>
                          <w:p w14:paraId="1FB84C45" w14:textId="05EB86B4" w:rsidR="00626438" w:rsidRPr="00626438" w:rsidRDefault="00626438" w:rsidP="00626438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*[RNF003</w:t>
                            </w:r>
                            <w:proofErr w:type="gramStart"/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]</w:t>
                            </w:r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Deve</w:t>
                            </w:r>
                            <w:proofErr w:type="gramEnd"/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imprimir em uma impressora térmica ethernet</w:t>
                            </w:r>
                          </w:p>
                          <w:p w14:paraId="7C52C350" w14:textId="60DC8715" w:rsidR="00626438" w:rsidRPr="00626438" w:rsidRDefault="00626438" w:rsidP="00626438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*[RNF004]</w:t>
                            </w:r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utilizar banco de dados MySQL ou </w:t>
                            </w:r>
                            <w:proofErr w:type="spellStart"/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MariaDB</w:t>
                            </w:r>
                            <w:proofErr w:type="spellEnd"/>
                          </w:p>
                          <w:p w14:paraId="0E1BC283" w14:textId="67C9F60C" w:rsidR="00626438" w:rsidRPr="00626438" w:rsidRDefault="00626438" w:rsidP="00626438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*[RNF005]</w:t>
                            </w:r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pode ser desenvolvido com as linguagens de programação: PHP, Javascript, HTML, CSS</w:t>
                            </w:r>
                          </w:p>
                          <w:p w14:paraId="5A01C52C" w14:textId="3E77477C" w:rsidR="00626438" w:rsidRPr="00626438" w:rsidRDefault="00626438" w:rsidP="00626438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*[RNF006]</w:t>
                            </w:r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pode ser desenvolvido usando os frameworks: </w:t>
                            </w:r>
                            <w:proofErr w:type="spellStart"/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Laravel</w:t>
                            </w:r>
                            <w:proofErr w:type="spellEnd"/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React</w:t>
                            </w:r>
                            <w:proofErr w:type="spellEnd"/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Bootstrap</w:t>
                            </w:r>
                            <w:proofErr w:type="spellEnd"/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e Pure</w:t>
                            </w:r>
                          </w:p>
                          <w:p w14:paraId="24999C4E" w14:textId="3275BCDB" w:rsidR="00D93D73" w:rsidRDefault="00626438" w:rsidP="00626438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*[RNF007]</w:t>
                            </w:r>
                            <w:r w:rsidRPr="00626438"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 O sistema deve poder ser executado no navegador tanto em desktops, quanto em dispositivos mobile</w:t>
                            </w:r>
                          </w:p>
                          <w:p w14:paraId="0D904453" w14:textId="77777777" w:rsidR="00626438" w:rsidRPr="00626438" w:rsidRDefault="00626438" w:rsidP="00626438">
                            <w:pPr>
                              <w:pStyle w:val="MyHeadtitle"/>
                              <w:rPr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>*[RNF008</w:t>
                            </w:r>
                            <w:proofErr w:type="gramStart"/>
                            <w:r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  <w:t xml:space="preserve">] </w:t>
                            </w:r>
                            <w:r w:rsidRPr="00626438"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Qualquer</w:t>
                            </w:r>
                            <w:proofErr w:type="gramEnd"/>
                            <w:r w:rsidRPr="00626438"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 xml:space="preserve"> acesso a dados confidenciais deve ser registrado.</w:t>
                            </w:r>
                          </w:p>
                          <w:p w14:paraId="3F0BE252" w14:textId="7299DC92" w:rsidR="00626438" w:rsidRPr="00FC2627" w:rsidRDefault="00626438" w:rsidP="00626438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14:paraId="340E1D73" w14:textId="77777777" w:rsidR="00D93D73" w:rsidRPr="00FC2627" w:rsidRDefault="00D93D73" w:rsidP="00D93D7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805E7" id="_x0000_s1033" type="#_x0000_t202" style="position:absolute;margin-left:90pt;margin-top:175.5pt;width:414pt;height:558pt;z-index:251634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" filled="f" fillcolor="#fffffe" stroked="f" strokecolor="#212120" insetpen="t">
                <v:textbox inset="2.88pt,2.88pt,2.88pt,2.88pt">
                  <w:txbxContent>
                    <w:p w14:paraId="6C1D10F6" w14:textId="2652A828" w:rsidR="00D93D73" w:rsidRPr="00D93D73" w:rsidRDefault="00D93D73" w:rsidP="00D93D73">
                      <w:pPr>
                        <w:pStyle w:val="MyHeadtitle"/>
                        <w:rPr>
                          <w:rFonts w:ascii="Futura LT" w:hAnsi="Futura LT"/>
                          <w:b w:val="0"/>
                          <w:color w:val="333333"/>
                          <w:sz w:val="50"/>
                          <w:szCs w:val="96"/>
                        </w:rPr>
                      </w:pPr>
                      <w:r w:rsidRPr="00D93D73">
                        <w:rPr>
                          <w:rFonts w:ascii="Futura LT" w:hAnsi="Futura LT"/>
                          <w:b w:val="0"/>
                          <w:color w:val="333333"/>
                          <w:sz w:val="50"/>
                          <w:szCs w:val="96"/>
                        </w:rPr>
                        <w:t>Requisitos</w:t>
                      </w:r>
                      <w:r w:rsidR="00CA4723">
                        <w:rPr>
                          <w:rFonts w:ascii="Futura LT" w:hAnsi="Futura LT"/>
                          <w:b w:val="0"/>
                          <w:color w:val="333333"/>
                          <w:sz w:val="50"/>
                          <w:szCs w:val="96"/>
                        </w:rPr>
                        <w:t xml:space="preserve"> Não-</w:t>
                      </w:r>
                      <w:r w:rsidRPr="00D93D73">
                        <w:rPr>
                          <w:rFonts w:ascii="Futura LT" w:hAnsi="Futura LT"/>
                          <w:b w:val="0"/>
                          <w:color w:val="333333"/>
                          <w:sz w:val="50"/>
                          <w:szCs w:val="96"/>
                        </w:rPr>
                        <w:t>Funcionais</w:t>
                      </w:r>
                    </w:p>
                    <w:p w14:paraId="66D87E35" w14:textId="45A5342B" w:rsidR="00626438" w:rsidRPr="00626438" w:rsidRDefault="00D93D73" w:rsidP="00626438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 w:rsidRPr="00FC2627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 w:rsid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*[RNF001]</w:t>
                      </w:r>
                      <w:r w:rsidR="00626438"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estar hospedado na WEB como um subdomínio do site principal da empresa</w:t>
                      </w:r>
                    </w:p>
                    <w:p w14:paraId="1A6E978A" w14:textId="0DD04305" w:rsidR="00626438" w:rsidRPr="00626438" w:rsidRDefault="00626438" w:rsidP="00626438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*[RNF002]</w:t>
                      </w:r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apresentar um design simples e apenas com as informações necessárias (vide </w:t>
                      </w:r>
                      <w:proofErr w:type="spellStart"/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Heuristicas</w:t>
                      </w:r>
                      <w:proofErr w:type="spellEnd"/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de Nielsen), seguindo o padrão de estilo do próprio site da empresa</w:t>
                      </w:r>
                    </w:p>
                    <w:p w14:paraId="1FB84C45" w14:textId="05EB86B4" w:rsidR="00626438" w:rsidRPr="00626438" w:rsidRDefault="00626438" w:rsidP="00626438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*[RNF003</w:t>
                      </w:r>
                      <w:proofErr w:type="gramStart"/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]</w:t>
                      </w:r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Deve</w:t>
                      </w:r>
                      <w:proofErr w:type="gramEnd"/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imprimir em uma impressora térmica ethernet</w:t>
                      </w:r>
                    </w:p>
                    <w:p w14:paraId="7C52C350" w14:textId="60DC8715" w:rsidR="00626438" w:rsidRPr="00626438" w:rsidRDefault="00626438" w:rsidP="00626438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*[RNF004]</w:t>
                      </w:r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utilizar banco de dados MySQL ou </w:t>
                      </w:r>
                      <w:proofErr w:type="spellStart"/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MariaDB</w:t>
                      </w:r>
                      <w:proofErr w:type="spellEnd"/>
                    </w:p>
                    <w:p w14:paraId="0E1BC283" w14:textId="67C9F60C" w:rsidR="00626438" w:rsidRPr="00626438" w:rsidRDefault="00626438" w:rsidP="00626438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*[RNF005]</w:t>
                      </w:r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pode ser desenvolvido com as linguagens de programação: PHP, Javascript, HTML, CSS</w:t>
                      </w:r>
                    </w:p>
                    <w:p w14:paraId="5A01C52C" w14:textId="3E77477C" w:rsidR="00626438" w:rsidRPr="00626438" w:rsidRDefault="00626438" w:rsidP="00626438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*[RNF006]</w:t>
                      </w:r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pode ser desenvolvido usando os frameworks: </w:t>
                      </w:r>
                      <w:proofErr w:type="spellStart"/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Laravel</w:t>
                      </w:r>
                      <w:proofErr w:type="spellEnd"/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React</w:t>
                      </w:r>
                      <w:proofErr w:type="spellEnd"/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Bootstrap</w:t>
                      </w:r>
                      <w:proofErr w:type="spellEnd"/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e Pure</w:t>
                      </w:r>
                    </w:p>
                    <w:p w14:paraId="24999C4E" w14:textId="3275BCDB" w:rsidR="00D93D73" w:rsidRDefault="00626438" w:rsidP="00626438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*[RNF007]</w:t>
                      </w:r>
                      <w:r w:rsidRPr="00626438"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 O sistema deve poder ser executado no navegador tanto em desktops, quanto em dispositivos mobile</w:t>
                      </w:r>
                    </w:p>
                    <w:p w14:paraId="0D904453" w14:textId="77777777" w:rsidR="00626438" w:rsidRPr="00626438" w:rsidRDefault="00626438" w:rsidP="00626438">
                      <w:pPr>
                        <w:pStyle w:val="MyHeadtitle"/>
                        <w:rPr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>*[RNF008</w:t>
                      </w:r>
                      <w:proofErr w:type="gramStart"/>
                      <w:r>
                        <w:rPr>
                          <w:b w:val="0"/>
                          <w:color w:val="333333"/>
                          <w:sz w:val="28"/>
                          <w:szCs w:val="28"/>
                        </w:rPr>
                        <w:t xml:space="preserve">] </w:t>
                      </w:r>
                      <w:r w:rsidRPr="00626438"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Qualquer</w:t>
                      </w:r>
                      <w:proofErr w:type="gramEnd"/>
                      <w:r w:rsidRPr="00626438"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 xml:space="preserve"> acesso a dados confidenciais deve ser registrado.</w:t>
                      </w:r>
                    </w:p>
                    <w:p w14:paraId="3F0BE252" w14:textId="7299DC92" w:rsidR="00626438" w:rsidRPr="00FC2627" w:rsidRDefault="00626438" w:rsidP="00626438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</w:p>
                    <w:p w14:paraId="340E1D73" w14:textId="77777777" w:rsidR="00D93D73" w:rsidRPr="00FC2627" w:rsidRDefault="00D93D73" w:rsidP="00D93D7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B797017" w14:textId="77777777" w:rsidR="00D93D73" w:rsidRPr="00BD3B05" w:rsidRDefault="00D93D73" w:rsidP="00D93D73"/>
    <w:p w14:paraId="2CCE0F74" w14:textId="77777777" w:rsidR="00D93D73" w:rsidRPr="00BD3B05" w:rsidRDefault="00D93D73" w:rsidP="00D93D73"/>
    <w:p w14:paraId="78339A99" w14:textId="77777777" w:rsidR="00D93D73" w:rsidRDefault="00D93D73" w:rsidP="00D93D73"/>
    <w:p w14:paraId="6EBEC808" w14:textId="77777777" w:rsidR="00D93D73" w:rsidRDefault="00D93D73" w:rsidP="00D93D73">
      <w:r>
        <w:br w:type="page"/>
      </w:r>
    </w:p>
    <w:p w14:paraId="0B4BF53C" w14:textId="16A3470C" w:rsidR="00CA4723" w:rsidRPr="00BD3B05" w:rsidRDefault="00CA4723" w:rsidP="00CA4723">
      <w:pPr>
        <w:tabs>
          <w:tab w:val="left" w:pos="5387"/>
        </w:tabs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6672" behindDoc="1" locked="0" layoutInCell="1" allowOverlap="1" wp14:anchorId="04926693" wp14:editId="7F75CD4C">
            <wp:simplePos x="0" y="0"/>
            <wp:positionH relativeFrom="column">
              <wp:posOffset>-114300</wp:posOffset>
            </wp:positionH>
            <wp:positionV relativeFrom="paragraph">
              <wp:posOffset>-739140</wp:posOffset>
            </wp:positionV>
            <wp:extent cx="7886700" cy="5695950"/>
            <wp:effectExtent l="0" t="0" r="0" b="0"/>
            <wp:wrapNone/>
            <wp:docPr id="25" name="Рисунок 45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BA8E7" w14:textId="49462F3F" w:rsidR="00CA4723" w:rsidRPr="00BD3B05" w:rsidRDefault="00CA4723" w:rsidP="00CA4723"/>
    <w:p w14:paraId="665BA944" w14:textId="2DAA93B0" w:rsidR="00CA4723" w:rsidRPr="00BD3B05" w:rsidRDefault="00CA4723" w:rsidP="00CA4723"/>
    <w:p w14:paraId="65797F93" w14:textId="10B02592" w:rsidR="00CA4723" w:rsidRPr="00BD3B05" w:rsidRDefault="00CA4723" w:rsidP="00CA4723"/>
    <w:p w14:paraId="01201D7F" w14:textId="77777777" w:rsidR="00CA4723" w:rsidRPr="00BD3B05" w:rsidRDefault="00CA4723" w:rsidP="00CA4723"/>
    <w:p w14:paraId="4818449D" w14:textId="5691D109" w:rsidR="00CA4723" w:rsidRPr="00BD3B05" w:rsidRDefault="00CA4723" w:rsidP="00CA4723"/>
    <w:p w14:paraId="660D0CB5" w14:textId="75D03965" w:rsidR="00CA4723" w:rsidRPr="00BD3B05" w:rsidRDefault="00CA4723" w:rsidP="00CA4723"/>
    <w:p w14:paraId="1DAD609C" w14:textId="77777777" w:rsidR="00CA4723" w:rsidRPr="00BD3B05" w:rsidRDefault="00CA4723" w:rsidP="00CA4723"/>
    <w:p w14:paraId="1F6006E2" w14:textId="77777777" w:rsidR="00CA4723" w:rsidRPr="00BD3B05" w:rsidRDefault="00CA4723" w:rsidP="00CA4723"/>
    <w:p w14:paraId="41F4C725" w14:textId="7E9AF57F" w:rsidR="00CA4723" w:rsidRPr="00BD3B05" w:rsidRDefault="00CA4723" w:rsidP="00CA4723"/>
    <w:p w14:paraId="6688B560" w14:textId="19C901C6" w:rsidR="00CA4723" w:rsidRPr="00BD3B05" w:rsidRDefault="00482DE8" w:rsidP="00CA4723"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711488" behindDoc="0" locked="0" layoutInCell="1" allowOverlap="1" wp14:anchorId="6551C9C7" wp14:editId="3E988279">
                <wp:simplePos x="0" y="0"/>
                <wp:positionH relativeFrom="column">
                  <wp:posOffset>1143000</wp:posOffset>
                </wp:positionH>
                <wp:positionV relativeFrom="page">
                  <wp:posOffset>2495550</wp:posOffset>
                </wp:positionV>
                <wp:extent cx="5257800" cy="7086600"/>
                <wp:effectExtent l="0" t="0" r="0" b="0"/>
                <wp:wrapNone/>
                <wp:docPr id="2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AB555" w14:textId="1771102E" w:rsidR="00CA4723" w:rsidRDefault="00CA4723" w:rsidP="00CA4723">
                            <w:pPr>
                              <w:pStyle w:val="MyHeadtitle"/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*[RNF009] O cadastro obedecerá às políticas de segurança do sistema já existente</w:t>
                            </w:r>
                          </w:p>
                          <w:p w14:paraId="763E7738" w14:textId="2FCA0759" w:rsidR="00CA4723" w:rsidRPr="00CA4723" w:rsidRDefault="00CA4723" w:rsidP="00CA4723">
                            <w:pPr>
                              <w:pStyle w:val="MyHeadtitle"/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*[RNF010</w:t>
                            </w:r>
                            <w:proofErr w:type="gramStart"/>
                            <w:r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] Se</w:t>
                            </w:r>
                            <w:proofErr w:type="gramEnd"/>
                            <w:r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 xml:space="preserve"> possível, </w:t>
                            </w:r>
                            <w:r w:rsidRPr="00CA4723"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Todas as comunicações entre o cliente o a</w:t>
                            </w:r>
                            <w:r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A4723"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plataforma devem ocorrer por HTTPS usando a versão a partir do TLS 1.2</w:t>
                            </w:r>
                          </w:p>
                          <w:p w14:paraId="3ECE4B8C" w14:textId="10B8CA60" w:rsidR="00CA4723" w:rsidRPr="00CA4723" w:rsidRDefault="00CA4723" w:rsidP="00CA4723">
                            <w:pPr>
                              <w:pStyle w:val="MyHeadtitle"/>
                              <w:rPr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14:paraId="0B3501A5" w14:textId="77777777" w:rsidR="00CA4723" w:rsidRPr="00FC2627" w:rsidRDefault="00CA4723" w:rsidP="00CA472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14:paraId="0B8CCADF" w14:textId="77777777" w:rsidR="00CA4723" w:rsidRPr="00FC2627" w:rsidRDefault="00CA4723" w:rsidP="00CA4723">
                            <w:pPr>
                              <w:pStyle w:val="MyHeadtitle"/>
                              <w:rPr>
                                <w:b w:val="0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1C9C7" id="_x0000_s1034" type="#_x0000_t202" style="position:absolute;margin-left:90pt;margin-top:196.5pt;width:414pt;height:558pt;z-index:251711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" filled="f" fillcolor="#fffffe" stroked="f" strokecolor="#212120" insetpen="t">
                <v:textbox inset="2.88pt,2.88pt,2.88pt,2.88pt">
                  <w:txbxContent>
                    <w:p w14:paraId="0A9AB555" w14:textId="1771102E" w:rsidR="00CA4723" w:rsidRDefault="00CA4723" w:rsidP="00CA4723">
                      <w:pPr>
                        <w:pStyle w:val="MyHeadtitle"/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*[RNF009] O cadastro obedecerá às políticas de segurança do sistema já existente</w:t>
                      </w:r>
                    </w:p>
                    <w:p w14:paraId="763E7738" w14:textId="2FCA0759" w:rsidR="00CA4723" w:rsidRPr="00CA4723" w:rsidRDefault="00CA4723" w:rsidP="00CA4723">
                      <w:pPr>
                        <w:pStyle w:val="MyHeadtitle"/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*[RNF010</w:t>
                      </w:r>
                      <w:proofErr w:type="gramStart"/>
                      <w:r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] Se</w:t>
                      </w:r>
                      <w:proofErr w:type="gramEnd"/>
                      <w:r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 xml:space="preserve"> possível, </w:t>
                      </w:r>
                      <w:r w:rsidRPr="00CA4723"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Todas as comunicações entre o cliente o a</w:t>
                      </w:r>
                      <w:r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 w:rsidRPr="00CA4723"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plataforma devem ocorrer por HTTPS usando a versão a partir do TLS 1.2</w:t>
                      </w:r>
                    </w:p>
                    <w:p w14:paraId="3ECE4B8C" w14:textId="10B8CA60" w:rsidR="00CA4723" w:rsidRPr="00CA4723" w:rsidRDefault="00CA4723" w:rsidP="00CA4723">
                      <w:pPr>
                        <w:pStyle w:val="MyHeadtitle"/>
                        <w:rPr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</w:pPr>
                    </w:p>
                    <w:p w14:paraId="0B3501A5" w14:textId="77777777" w:rsidR="00CA4723" w:rsidRPr="00FC2627" w:rsidRDefault="00CA4723" w:rsidP="00CA472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</w:p>
                    <w:p w14:paraId="0B8CCADF" w14:textId="77777777" w:rsidR="00CA4723" w:rsidRPr="00FC2627" w:rsidRDefault="00CA4723" w:rsidP="00CA4723">
                      <w:pPr>
                        <w:pStyle w:val="MyHeadtitle"/>
                        <w:rPr>
                          <w:b w:val="0"/>
                          <w:color w:val="333333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5A30309" w14:textId="77777777" w:rsidR="00CA4723" w:rsidRPr="00BD3B05" w:rsidRDefault="00CA4723" w:rsidP="00CA4723"/>
    <w:p w14:paraId="79B83DF8" w14:textId="77777777" w:rsidR="00CA4723" w:rsidRDefault="00CA4723" w:rsidP="00CA4723"/>
    <w:p w14:paraId="2C2E3ACC" w14:textId="77777777" w:rsidR="00CA4723" w:rsidRDefault="00CA4723" w:rsidP="00CA4723">
      <w:r>
        <w:br w:type="page"/>
      </w:r>
    </w:p>
    <w:p w14:paraId="6AEB1EB3" w14:textId="3B416985" w:rsidR="00664743" w:rsidRPr="00BD3B05" w:rsidRDefault="00664743" w:rsidP="00FC2627"/>
    <w:sectPr w:rsidR="00664743" w:rsidRPr="00BD3B05" w:rsidSect="002D2E2F">
      <w:headerReference w:type="default" r:id="rId12"/>
      <w:footerReference w:type="default" r:id="rId13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EFDF" w14:textId="77777777" w:rsidR="000B776C" w:rsidRDefault="000B776C">
      <w:r>
        <w:separator/>
      </w:r>
    </w:p>
  </w:endnote>
  <w:endnote w:type="continuationSeparator" w:id="0">
    <w:p w14:paraId="0D39C963" w14:textId="77777777" w:rsidR="000B776C" w:rsidRDefault="000B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A6B7" w14:textId="77777777" w:rsidR="00F0441F" w:rsidRPr="00FC2627" w:rsidRDefault="00006796" w:rsidP="002D2E2F">
    <w:pPr>
      <w:pStyle w:val="Rodap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  <w:lang w:val="en-US"/>
      </w:rPr>
    </w:pPr>
    <w:r>
      <w:rPr>
        <w:rFonts w:ascii="Verdana" w:hAnsi="Verdana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85F48D0" wp14:editId="5A794933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10160" r="9525" b="889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18C8A" id="Line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"/>
          </w:pict>
        </mc:Fallback>
      </mc:AlternateContent>
    </w:r>
    <w:r w:rsidR="00664743" w:rsidRPr="00FC2627">
      <w:rPr>
        <w:rFonts w:ascii="Verdana" w:hAnsi="Verdana"/>
        <w:noProof/>
        <w:lang w:val="en-US"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FC2627">
      <w:rPr>
        <w:rFonts w:ascii="Verdana" w:hAnsi="Verdana"/>
        <w:noProof/>
        <w:lang w:val="en-US"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Pr="00FC2627">
      <w:rPr>
        <w:rFonts w:ascii="Verdana" w:hAnsi="Verdana"/>
        <w:noProof/>
        <w:lang w:val="en-US"/>
      </w:rPr>
      <w:t>3</w:t>
    </w:r>
    <w:r w:rsidR="00664743" w:rsidRPr="00B3059B">
      <w:rPr>
        <w:rFonts w:ascii="Verdana" w:hAnsi="Verdana"/>
        <w:noProof/>
      </w:rPr>
      <w:fldChar w:fldCharType="end"/>
    </w:r>
    <w:r w:rsidR="00664743" w:rsidRPr="00FC2627">
      <w:rPr>
        <w:rFonts w:ascii="Verdana" w:hAnsi="Verdana"/>
        <w:noProof/>
        <w:lang w:val="en-US"/>
      </w:rPr>
      <w:t xml:space="preserve"> </w:t>
    </w:r>
  </w:p>
  <w:p w14:paraId="51E1BA9B" w14:textId="251F9C3F" w:rsidR="002D2E2F" w:rsidRPr="00FC2627" w:rsidRDefault="00FC2627" w:rsidP="002D2E2F">
    <w:pPr>
      <w:pStyle w:val="Rodap"/>
      <w:tabs>
        <w:tab w:val="clear" w:pos="4677"/>
        <w:tab w:val="center" w:pos="2160"/>
      </w:tabs>
      <w:ind w:left="540" w:right="540"/>
      <w:rPr>
        <w:rFonts w:ascii="Verdana" w:hAnsi="Verdana"/>
        <w:lang w:val="en-US"/>
      </w:rPr>
    </w:pPr>
    <w:r>
      <w:rPr>
        <w:rFonts w:ascii="Verdana" w:hAnsi="Verdana" w:cs="Arial"/>
        <w:color w:val="000000"/>
        <w:lang w:val="en-US"/>
      </w:rPr>
      <w:t>Por Powered Template</w:t>
    </w:r>
    <w:r w:rsidR="002D2E2F" w:rsidRPr="00FC2627">
      <w:rPr>
        <w:rFonts w:ascii="Verdana" w:hAnsi="Verdana" w:cs="Arial"/>
        <w:color w:val="000000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8838" w14:textId="77777777" w:rsidR="000B776C" w:rsidRDefault="000B776C">
      <w:r>
        <w:separator/>
      </w:r>
    </w:p>
  </w:footnote>
  <w:footnote w:type="continuationSeparator" w:id="0">
    <w:p w14:paraId="4928B59C" w14:textId="77777777" w:rsidR="000B776C" w:rsidRDefault="000B7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7038" w14:textId="77777777" w:rsidR="002D2E2F" w:rsidRPr="00B3059B" w:rsidRDefault="002D2E2F" w:rsidP="002D2E2F">
    <w:pPr>
      <w:pStyle w:val="Cabealho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</w:abstractNum>
  <w:abstractNum w:abstractNumId="1" w15:restartNumberingAfterBreak="0">
    <w:nsid w:val="0A0D3826"/>
    <w:multiLevelType w:val="multilevel"/>
    <w:tmpl w:val="AD16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75815"/>
    <w:multiLevelType w:val="multilevel"/>
    <w:tmpl w:val="D998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E0B24"/>
    <w:multiLevelType w:val="hybridMultilevel"/>
    <w:tmpl w:val="152EE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7467C"/>
    <w:multiLevelType w:val="hybridMultilevel"/>
    <w:tmpl w:val="7248C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2C4766"/>
    <w:multiLevelType w:val="multilevel"/>
    <w:tmpl w:val="963C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4474D"/>
    <w:multiLevelType w:val="multilevel"/>
    <w:tmpl w:val="52EE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a81e0c,#620804,#c9d6f3,#eaeaea,#f2f2f2,#e2d8cf,#b9121c,#2a000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16E"/>
    <w:rsid w:val="00006796"/>
    <w:rsid w:val="00014F9F"/>
    <w:rsid w:val="000368CB"/>
    <w:rsid w:val="0005583E"/>
    <w:rsid w:val="0006159B"/>
    <w:rsid w:val="00061B2D"/>
    <w:rsid w:val="00086334"/>
    <w:rsid w:val="00087EBA"/>
    <w:rsid w:val="00093B4D"/>
    <w:rsid w:val="00095F12"/>
    <w:rsid w:val="000970A7"/>
    <w:rsid w:val="000A0B9C"/>
    <w:rsid w:val="000B3AEA"/>
    <w:rsid w:val="000B4993"/>
    <w:rsid w:val="000B776C"/>
    <w:rsid w:val="000E4920"/>
    <w:rsid w:val="000F33FA"/>
    <w:rsid w:val="0010451A"/>
    <w:rsid w:val="001069B6"/>
    <w:rsid w:val="00122E17"/>
    <w:rsid w:val="00123DC1"/>
    <w:rsid w:val="0012607C"/>
    <w:rsid w:val="00142F25"/>
    <w:rsid w:val="0014758D"/>
    <w:rsid w:val="0016142B"/>
    <w:rsid w:val="00170756"/>
    <w:rsid w:val="0017140D"/>
    <w:rsid w:val="00183D92"/>
    <w:rsid w:val="00191BF0"/>
    <w:rsid w:val="00195DAC"/>
    <w:rsid w:val="001A17BC"/>
    <w:rsid w:val="001A7ACA"/>
    <w:rsid w:val="001B0107"/>
    <w:rsid w:val="001B04CD"/>
    <w:rsid w:val="001C1B17"/>
    <w:rsid w:val="001C303B"/>
    <w:rsid w:val="001C4559"/>
    <w:rsid w:val="001C691E"/>
    <w:rsid w:val="001D73B0"/>
    <w:rsid w:val="00214F64"/>
    <w:rsid w:val="00244B0D"/>
    <w:rsid w:val="00246D04"/>
    <w:rsid w:val="0025045F"/>
    <w:rsid w:val="00266AFD"/>
    <w:rsid w:val="00277ADB"/>
    <w:rsid w:val="00283A44"/>
    <w:rsid w:val="002860C3"/>
    <w:rsid w:val="002C4C8D"/>
    <w:rsid w:val="002D2E2F"/>
    <w:rsid w:val="002D490E"/>
    <w:rsid w:val="002E3DA1"/>
    <w:rsid w:val="002E7F15"/>
    <w:rsid w:val="002F2FA9"/>
    <w:rsid w:val="00311C61"/>
    <w:rsid w:val="00354479"/>
    <w:rsid w:val="00364F5A"/>
    <w:rsid w:val="003701FB"/>
    <w:rsid w:val="0037108E"/>
    <w:rsid w:val="00372852"/>
    <w:rsid w:val="00382674"/>
    <w:rsid w:val="00386D6D"/>
    <w:rsid w:val="003944CB"/>
    <w:rsid w:val="00395555"/>
    <w:rsid w:val="003C6593"/>
    <w:rsid w:val="003D7121"/>
    <w:rsid w:val="003E4B91"/>
    <w:rsid w:val="003F320B"/>
    <w:rsid w:val="004200E1"/>
    <w:rsid w:val="004214CA"/>
    <w:rsid w:val="004460C5"/>
    <w:rsid w:val="00456B8A"/>
    <w:rsid w:val="00456DFF"/>
    <w:rsid w:val="00462747"/>
    <w:rsid w:val="00470FE1"/>
    <w:rsid w:val="00476E79"/>
    <w:rsid w:val="00482DE8"/>
    <w:rsid w:val="004A61C2"/>
    <w:rsid w:val="004A73BF"/>
    <w:rsid w:val="004A7940"/>
    <w:rsid w:val="004B1449"/>
    <w:rsid w:val="004D7403"/>
    <w:rsid w:val="004F3F1F"/>
    <w:rsid w:val="004F467C"/>
    <w:rsid w:val="004F6527"/>
    <w:rsid w:val="004F6FD5"/>
    <w:rsid w:val="00500631"/>
    <w:rsid w:val="00501F8B"/>
    <w:rsid w:val="0052545A"/>
    <w:rsid w:val="0054734E"/>
    <w:rsid w:val="00551FE4"/>
    <w:rsid w:val="00563EB1"/>
    <w:rsid w:val="00577CB1"/>
    <w:rsid w:val="00584FE5"/>
    <w:rsid w:val="005A2A37"/>
    <w:rsid w:val="005C1E9A"/>
    <w:rsid w:val="005C639B"/>
    <w:rsid w:val="005D5995"/>
    <w:rsid w:val="00613870"/>
    <w:rsid w:val="00620AD1"/>
    <w:rsid w:val="006243B8"/>
    <w:rsid w:val="00626438"/>
    <w:rsid w:val="00640FE5"/>
    <w:rsid w:val="0064479A"/>
    <w:rsid w:val="0065314E"/>
    <w:rsid w:val="006564A9"/>
    <w:rsid w:val="00664743"/>
    <w:rsid w:val="006759D8"/>
    <w:rsid w:val="0067641B"/>
    <w:rsid w:val="00695E41"/>
    <w:rsid w:val="006A32F7"/>
    <w:rsid w:val="006A6189"/>
    <w:rsid w:val="006B053E"/>
    <w:rsid w:val="006B2412"/>
    <w:rsid w:val="006C6DCF"/>
    <w:rsid w:val="006E7520"/>
    <w:rsid w:val="006F13FC"/>
    <w:rsid w:val="006F16CD"/>
    <w:rsid w:val="00724365"/>
    <w:rsid w:val="0074309C"/>
    <w:rsid w:val="00747B83"/>
    <w:rsid w:val="0075037B"/>
    <w:rsid w:val="007572B5"/>
    <w:rsid w:val="00770D42"/>
    <w:rsid w:val="007711B9"/>
    <w:rsid w:val="007717FE"/>
    <w:rsid w:val="00785EF6"/>
    <w:rsid w:val="007A0406"/>
    <w:rsid w:val="007A0B3C"/>
    <w:rsid w:val="007B16B1"/>
    <w:rsid w:val="007B382A"/>
    <w:rsid w:val="007D3BA3"/>
    <w:rsid w:val="007D4979"/>
    <w:rsid w:val="007D5AC1"/>
    <w:rsid w:val="007E6257"/>
    <w:rsid w:val="007F104F"/>
    <w:rsid w:val="007F3E14"/>
    <w:rsid w:val="007F5872"/>
    <w:rsid w:val="00815DCC"/>
    <w:rsid w:val="00821A5F"/>
    <w:rsid w:val="00827A89"/>
    <w:rsid w:val="0085301B"/>
    <w:rsid w:val="0086333C"/>
    <w:rsid w:val="0086660C"/>
    <w:rsid w:val="0088499F"/>
    <w:rsid w:val="008877DB"/>
    <w:rsid w:val="00895B25"/>
    <w:rsid w:val="008B5EE5"/>
    <w:rsid w:val="008D324A"/>
    <w:rsid w:val="008D5AE9"/>
    <w:rsid w:val="008E3279"/>
    <w:rsid w:val="009072C6"/>
    <w:rsid w:val="00911927"/>
    <w:rsid w:val="00916CC1"/>
    <w:rsid w:val="00922823"/>
    <w:rsid w:val="00923BFC"/>
    <w:rsid w:val="00926536"/>
    <w:rsid w:val="00945A4B"/>
    <w:rsid w:val="00953AC5"/>
    <w:rsid w:val="009563D3"/>
    <w:rsid w:val="00A0543F"/>
    <w:rsid w:val="00A06EFE"/>
    <w:rsid w:val="00A13BEF"/>
    <w:rsid w:val="00A226FA"/>
    <w:rsid w:val="00A26908"/>
    <w:rsid w:val="00A30B17"/>
    <w:rsid w:val="00A331CF"/>
    <w:rsid w:val="00A37E8F"/>
    <w:rsid w:val="00A44DE2"/>
    <w:rsid w:val="00A561D6"/>
    <w:rsid w:val="00A60326"/>
    <w:rsid w:val="00A718AE"/>
    <w:rsid w:val="00A73A51"/>
    <w:rsid w:val="00A755B4"/>
    <w:rsid w:val="00A80198"/>
    <w:rsid w:val="00A835BF"/>
    <w:rsid w:val="00A868D1"/>
    <w:rsid w:val="00A95798"/>
    <w:rsid w:val="00AA3541"/>
    <w:rsid w:val="00AA4009"/>
    <w:rsid w:val="00AA7A20"/>
    <w:rsid w:val="00AC1B84"/>
    <w:rsid w:val="00AC2A33"/>
    <w:rsid w:val="00B03864"/>
    <w:rsid w:val="00B03F16"/>
    <w:rsid w:val="00B03F80"/>
    <w:rsid w:val="00B217AE"/>
    <w:rsid w:val="00B26E4E"/>
    <w:rsid w:val="00B3059B"/>
    <w:rsid w:val="00B30918"/>
    <w:rsid w:val="00B518EB"/>
    <w:rsid w:val="00B558BF"/>
    <w:rsid w:val="00B62F80"/>
    <w:rsid w:val="00B66999"/>
    <w:rsid w:val="00B732BF"/>
    <w:rsid w:val="00B855DC"/>
    <w:rsid w:val="00BA1164"/>
    <w:rsid w:val="00BA72EB"/>
    <w:rsid w:val="00BC2672"/>
    <w:rsid w:val="00BC2859"/>
    <w:rsid w:val="00BC2A7F"/>
    <w:rsid w:val="00BD3B05"/>
    <w:rsid w:val="00BE34C5"/>
    <w:rsid w:val="00BE795A"/>
    <w:rsid w:val="00C17BFB"/>
    <w:rsid w:val="00C253E2"/>
    <w:rsid w:val="00C66BF2"/>
    <w:rsid w:val="00C74770"/>
    <w:rsid w:val="00C81297"/>
    <w:rsid w:val="00C875D7"/>
    <w:rsid w:val="00C93F02"/>
    <w:rsid w:val="00CA4723"/>
    <w:rsid w:val="00CB3493"/>
    <w:rsid w:val="00CB3791"/>
    <w:rsid w:val="00CB537E"/>
    <w:rsid w:val="00CF3655"/>
    <w:rsid w:val="00CF7CEC"/>
    <w:rsid w:val="00D00E54"/>
    <w:rsid w:val="00D278F8"/>
    <w:rsid w:val="00D338BE"/>
    <w:rsid w:val="00D67707"/>
    <w:rsid w:val="00D93D73"/>
    <w:rsid w:val="00DB631B"/>
    <w:rsid w:val="00DB71FD"/>
    <w:rsid w:val="00DD384F"/>
    <w:rsid w:val="00DD7F3F"/>
    <w:rsid w:val="00DF77A6"/>
    <w:rsid w:val="00E34D55"/>
    <w:rsid w:val="00E41F58"/>
    <w:rsid w:val="00E423F2"/>
    <w:rsid w:val="00E51B57"/>
    <w:rsid w:val="00E55666"/>
    <w:rsid w:val="00E7735D"/>
    <w:rsid w:val="00EA5A91"/>
    <w:rsid w:val="00EC5EA4"/>
    <w:rsid w:val="00ED366B"/>
    <w:rsid w:val="00F0441F"/>
    <w:rsid w:val="00F05BBA"/>
    <w:rsid w:val="00F3221C"/>
    <w:rsid w:val="00F406CE"/>
    <w:rsid w:val="00F40E48"/>
    <w:rsid w:val="00F4416E"/>
    <w:rsid w:val="00F5345E"/>
    <w:rsid w:val="00F6091B"/>
    <w:rsid w:val="00F62DDD"/>
    <w:rsid w:val="00F72826"/>
    <w:rsid w:val="00F7399B"/>
    <w:rsid w:val="00F94CF5"/>
    <w:rsid w:val="00FA4B7A"/>
    <w:rsid w:val="00FB40E4"/>
    <w:rsid w:val="00FB435D"/>
    <w:rsid w:val="00FC2627"/>
    <w:rsid w:val="00FC2990"/>
    <w:rsid w:val="00FC3469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a81e0c,#620804,#c9d6f3,#eaeaea,#f2f2f2,#e2d8cf,#b9121c,#2a0001"/>
    </o:shapedefaults>
    <o:shapelayout v:ext="edit">
      <o:idmap v:ext="edit" data="2"/>
    </o:shapelayout>
  </w:shapeDefaults>
  <w:decimalSymbol w:val=","/>
  <w:listSeparator w:val=";"/>
  <w14:docId w14:val="38C7C516"/>
  <w15:docId w15:val="{8A9BB0D9-D6CE-4651-9A9C-B22E85F4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BR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Cabealh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Rodap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ontepargpadro"/>
    <w:rsid w:val="001A17BC"/>
  </w:style>
  <w:style w:type="character" w:customStyle="1" w:styleId="howc">
    <w:name w:val="howc"/>
    <w:basedOn w:val="Fontepargpadro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Fontepargpadro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ontepargpadro"/>
    <w:rsid w:val="00F0441F"/>
  </w:style>
  <w:style w:type="paragraph" w:styleId="NormalWeb">
    <w:name w:val="Normal (Web)"/>
    <w:basedOn w:val="Normal"/>
    <w:semiHidden/>
    <w:unhideWhenUsed/>
    <w:rsid w:val="0062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son\Documents\VITOR\EST&#193;CIO-EU\4semestre\laborat&#243;rio%20de%20transforma&#231;&#227;o%20digital%20-%20LTD\template\w11672\template-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ffectLst/>
        <a:extLst>
          <a:ext uri="{909E8E84-426E-40DD-AFC4-6F175D3DCCD1}">
            <a14:hiddenFill xmlns:a14="http://schemas.microsoft.com/office/drawing/2010/main">
              <a:solidFill>
                <a:srgbClr val="FFFFFE"/>
              </a:solidFill>
            </a14:hiddenFill>
          </a:ext>
          <a:ext uri="{91240B29-F687-4F45-9708-019B960494DF}">
            <a14:hiddenLine xmlns:a14="http://schemas.microsoft.com/office/drawing/2010/main" w="9525" algn="in">
              <a:solidFill>
                <a:srgbClr val="21212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/>
            </a14:hiddenEffects>
          </a:ext>
        </a:extLst>
      </a:spPr>
      <a:bodyPr rot="0" vert="horz" wrap="square" lIns="36576" tIns="36576" rIns="36576" bIns="36576" anchor="t" anchorCtr="0" upright="1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76</TotalTime>
  <Pages>8</Pages>
  <Words>31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Nilson</dc:creator>
  <cp:keywords/>
  <dc:description/>
  <cp:lastModifiedBy>VITOR SOUSA MESQUITA</cp:lastModifiedBy>
  <cp:revision>2</cp:revision>
  <cp:lastPrinted>1900-01-01T03:00:00Z</cp:lastPrinted>
  <dcterms:created xsi:type="dcterms:W3CDTF">2021-11-16T00:29:00Z</dcterms:created>
  <dcterms:modified xsi:type="dcterms:W3CDTF">2021-11-16T01:45:00Z</dcterms:modified>
</cp:coreProperties>
</file>