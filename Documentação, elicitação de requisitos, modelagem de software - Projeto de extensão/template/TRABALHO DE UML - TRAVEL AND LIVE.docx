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BBC1" w14:textId="77777777" w:rsidR="004A73BF" w:rsidRPr="00D50A8C" w:rsidRDefault="007B1E3C" w:rsidP="007D5AC1">
      <w:r>
        <w:rPr>
          <w:noProof/>
        </w:rPr>
        <w:pict w14:anchorId="6799C175">
          <v:shape id="_x0000_s2326" type="#_x0000_t75" style="position:absolute;margin-left:-4.85pt;margin-top:-65.7pt;width:604.6pt;height:855pt;z-index:-61">
            <v:imagedata r:id="rId8" o:title="1"/>
          </v:shape>
        </w:pict>
      </w:r>
    </w:p>
    <w:p w14:paraId="7BC3CC67" w14:textId="77777777" w:rsidR="004A73BF" w:rsidRPr="00D50A8C" w:rsidRDefault="004A73BF" w:rsidP="007D5AC1"/>
    <w:p w14:paraId="21857DD6" w14:textId="77777777" w:rsidR="004A73BF" w:rsidRPr="00D50A8C" w:rsidRDefault="004A73BF" w:rsidP="007D5AC1"/>
    <w:p w14:paraId="19393C4F" w14:textId="77777777" w:rsidR="004A73BF" w:rsidRPr="00D50A8C" w:rsidRDefault="004A73BF" w:rsidP="007D5AC1"/>
    <w:p w14:paraId="43CB53B4" w14:textId="77777777" w:rsidR="004A73BF" w:rsidRPr="00D50A8C" w:rsidRDefault="004A73BF" w:rsidP="007D5AC1"/>
    <w:p w14:paraId="6A56F249" w14:textId="77777777" w:rsidR="004A73BF" w:rsidRPr="00D50A8C" w:rsidRDefault="004A73BF" w:rsidP="007D5AC1"/>
    <w:p w14:paraId="2499C8D1" w14:textId="54CE948A" w:rsidR="004A73BF" w:rsidRPr="00D50A8C" w:rsidRDefault="004A73BF" w:rsidP="007D5AC1"/>
    <w:p w14:paraId="3AB9BBCA" w14:textId="77777777" w:rsidR="004A73BF" w:rsidRPr="00D50A8C" w:rsidRDefault="004A73BF" w:rsidP="007D5AC1"/>
    <w:p w14:paraId="02660143" w14:textId="77777777" w:rsidR="004A73BF" w:rsidRPr="00D50A8C" w:rsidRDefault="004A73BF" w:rsidP="007D5AC1"/>
    <w:p w14:paraId="1E4B28C1" w14:textId="77777777" w:rsidR="004A73BF" w:rsidRPr="00D50A8C" w:rsidRDefault="004A73BF" w:rsidP="007D5AC1"/>
    <w:p w14:paraId="44673D8C" w14:textId="77777777" w:rsidR="004A73BF" w:rsidRPr="00D50A8C" w:rsidRDefault="004A73BF" w:rsidP="007D5AC1"/>
    <w:p w14:paraId="47B0EEA3" w14:textId="77777777" w:rsidR="004A73BF" w:rsidRPr="00D50A8C" w:rsidRDefault="004A73BF" w:rsidP="007D5AC1"/>
    <w:p w14:paraId="69BFC7B1" w14:textId="77777777" w:rsidR="004A73BF" w:rsidRPr="00D50A8C" w:rsidRDefault="004A73BF" w:rsidP="007D5AC1"/>
    <w:p w14:paraId="7D5CC164" w14:textId="77777777" w:rsidR="004A73BF" w:rsidRPr="00D50A8C" w:rsidRDefault="004A73BF" w:rsidP="007D5AC1"/>
    <w:p w14:paraId="6A740F57" w14:textId="77777777" w:rsidR="004A73BF" w:rsidRPr="00D50A8C" w:rsidRDefault="004A73BF" w:rsidP="007D5AC1"/>
    <w:p w14:paraId="017D59BF" w14:textId="77777777" w:rsidR="004A73BF" w:rsidRPr="00D50A8C" w:rsidRDefault="004A73BF" w:rsidP="007D5AC1"/>
    <w:p w14:paraId="40E89F65" w14:textId="77777777" w:rsidR="004A73BF" w:rsidRPr="00D50A8C" w:rsidRDefault="00F0441F" w:rsidP="00F0441F">
      <w:pPr>
        <w:tabs>
          <w:tab w:val="left" w:pos="3153"/>
        </w:tabs>
      </w:pPr>
      <w:r w:rsidRPr="00D50A8C">
        <w:tab/>
      </w:r>
    </w:p>
    <w:p w14:paraId="3737C993" w14:textId="77777777" w:rsidR="004A73BF" w:rsidRPr="00D50A8C" w:rsidRDefault="004A73BF" w:rsidP="007D5AC1"/>
    <w:p w14:paraId="723CD036" w14:textId="77777777" w:rsidR="004A73BF" w:rsidRPr="00D50A8C" w:rsidRDefault="004A73BF" w:rsidP="007D5AC1"/>
    <w:p w14:paraId="220C9038" w14:textId="77777777" w:rsidR="004A73BF" w:rsidRPr="00D50A8C" w:rsidRDefault="004A73BF" w:rsidP="007D5AC1"/>
    <w:p w14:paraId="57057DB3" w14:textId="77777777" w:rsidR="004A73BF" w:rsidRPr="00D50A8C" w:rsidRDefault="004A73BF" w:rsidP="007D5AC1"/>
    <w:p w14:paraId="08B40F34" w14:textId="77777777" w:rsidR="004A73BF" w:rsidRPr="00D50A8C" w:rsidRDefault="004A73BF" w:rsidP="007D5AC1"/>
    <w:p w14:paraId="7EB7E2D4" w14:textId="77777777" w:rsidR="004A73BF" w:rsidRPr="00D50A8C" w:rsidRDefault="004A73BF" w:rsidP="007D5AC1"/>
    <w:p w14:paraId="6F85CDE8" w14:textId="77777777" w:rsidR="004A73BF" w:rsidRPr="00D50A8C" w:rsidRDefault="004A73BF" w:rsidP="007D5AC1"/>
    <w:p w14:paraId="7B3936E3" w14:textId="77777777" w:rsidR="004A73BF" w:rsidRPr="00D50A8C" w:rsidRDefault="004A73BF" w:rsidP="007D5AC1"/>
    <w:p w14:paraId="5CFB9B2C" w14:textId="77777777" w:rsidR="004A73BF" w:rsidRPr="00D50A8C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3B7CD8CD" w14:textId="77777777" w:rsidR="004A73BF" w:rsidRPr="00D50A8C" w:rsidRDefault="004A73BF" w:rsidP="007D5AC1"/>
    <w:p w14:paraId="3F9606F1" w14:textId="77777777" w:rsidR="004A73BF" w:rsidRPr="00D50A8C" w:rsidRDefault="004A73BF" w:rsidP="007D5AC1"/>
    <w:p w14:paraId="7995168D" w14:textId="77777777" w:rsidR="004A73BF" w:rsidRPr="00D50A8C" w:rsidRDefault="004A73BF" w:rsidP="007D5AC1"/>
    <w:p w14:paraId="678F189B" w14:textId="77777777" w:rsidR="004A73BF" w:rsidRPr="00D50A8C" w:rsidRDefault="004A73BF" w:rsidP="007D5AC1"/>
    <w:p w14:paraId="77AFD609" w14:textId="7579676D" w:rsidR="004A73BF" w:rsidRPr="00D50A8C" w:rsidRDefault="007B1E3C" w:rsidP="007D5AC1">
      <w:r>
        <w:rPr>
          <w:noProof/>
          <w:lang w:val="ru-RU"/>
        </w:rPr>
        <w:pict w14:anchorId="109FA483">
          <v:shapetype id="_x0000_t202" coordsize="21600,21600" o:spt="202" path="m,l,21600r21600,l21600,xe">
            <v:stroke joinstyle="miter"/>
            <v:path gradientshapeok="t" o:connecttype="rect"/>
          </v:shapetype>
          <v:shape id="_x0000_s2207" type="#_x0000_t202" style="position:absolute;margin-left:1in;margin-top:468pt;width:450pt;height:110.25pt;z-index: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07;mso-column-margin:5.76pt" inset="2.88pt,2.88pt,2.88pt,2.88pt">
              <w:txbxContent>
                <w:p w14:paraId="065EC8E1" w14:textId="79C903DF" w:rsidR="001A345B" w:rsidRDefault="00CD287B" w:rsidP="00A9565D">
                  <w:pPr>
                    <w:pStyle w:val="Mysubhead"/>
                    <w:jc w:val="left"/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</w:pPr>
                  <w:r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  <w:t>Levantamento de requisitos</w:t>
                  </w:r>
                </w:p>
                <w:p w14:paraId="7A1E85D3" w14:textId="02EE3D19" w:rsidR="00CD287B" w:rsidRPr="00CD287B" w:rsidRDefault="00CD287B" w:rsidP="00A9565D">
                  <w:pPr>
                    <w:pStyle w:val="Mysubhead"/>
                    <w:jc w:val="left"/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</w:pPr>
                  <w:r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  <w:t xml:space="preserve">Empresa: </w:t>
                  </w:r>
                  <w:proofErr w:type="spellStart"/>
                  <w:r w:rsidR="00084958"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  <w:t>Travel</w:t>
                  </w:r>
                  <w:proofErr w:type="spellEnd"/>
                  <w:r w:rsidR="00084958"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  <w:t xml:space="preserve"> </w:t>
                  </w:r>
                  <w:proofErr w:type="spellStart"/>
                  <w:r w:rsidR="00084958"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  <w:t>And</w:t>
                  </w:r>
                  <w:proofErr w:type="spellEnd"/>
                  <w:r w:rsidR="00084958">
                    <w:rPr>
                      <w:rStyle w:val="sowc"/>
                      <w:rFonts w:ascii="Futura LT Book" w:hAnsi="Futura LT Book"/>
                      <w:b w:val="0"/>
                      <w:color w:val="FFFFFF"/>
                      <w:sz w:val="60"/>
                      <w:szCs w:val="60"/>
                    </w:rPr>
                    <w:t xml:space="preserve"> Live</w:t>
                  </w:r>
                </w:p>
              </w:txbxContent>
            </v:textbox>
            <w10:wrap anchory="page"/>
          </v:shape>
        </w:pict>
      </w:r>
    </w:p>
    <w:p w14:paraId="2FB30E68" w14:textId="77777777" w:rsidR="004A73BF" w:rsidRPr="00D50A8C" w:rsidRDefault="004A73BF" w:rsidP="007D5AC1"/>
    <w:p w14:paraId="033C7E6E" w14:textId="77777777" w:rsidR="004A73BF" w:rsidRPr="00D50A8C" w:rsidRDefault="004A73BF" w:rsidP="007D5AC1"/>
    <w:p w14:paraId="42CB02D9" w14:textId="77777777" w:rsidR="004A73BF" w:rsidRPr="00D50A8C" w:rsidRDefault="004A73BF" w:rsidP="007D5AC1"/>
    <w:p w14:paraId="01392437" w14:textId="77777777" w:rsidR="004A73BF" w:rsidRPr="00D50A8C" w:rsidRDefault="004A73BF" w:rsidP="007D5AC1"/>
    <w:p w14:paraId="082F133F" w14:textId="77777777" w:rsidR="004A73BF" w:rsidRPr="00D50A8C" w:rsidRDefault="004A73BF" w:rsidP="007D5AC1"/>
    <w:p w14:paraId="11021362" w14:textId="77777777" w:rsidR="004A73BF" w:rsidRPr="00D50A8C" w:rsidRDefault="004A73BF" w:rsidP="007D5AC1"/>
    <w:p w14:paraId="17AE5E20" w14:textId="77777777" w:rsidR="004A73BF" w:rsidRPr="00D50A8C" w:rsidRDefault="004A73BF" w:rsidP="007D5AC1"/>
    <w:p w14:paraId="175DA058" w14:textId="77777777" w:rsidR="004A73BF" w:rsidRPr="00D50A8C" w:rsidRDefault="004A73BF" w:rsidP="007D5AC1"/>
    <w:p w14:paraId="7DDD2053" w14:textId="77777777" w:rsidR="004A73BF" w:rsidRPr="00D50A8C" w:rsidRDefault="004A73BF" w:rsidP="007D5AC1"/>
    <w:p w14:paraId="272E1C3C" w14:textId="3B18CAF0" w:rsidR="004A73BF" w:rsidRPr="00D50A8C" w:rsidRDefault="007B1E3C" w:rsidP="007D5AC1">
      <w:r>
        <w:rPr>
          <w:noProof/>
        </w:rPr>
        <w:pict w14:anchorId="5182AD9A">
          <v:shape id="_x0000_s2335" type="#_x0000_t202" style="position:absolute;margin-left:70.5pt;margin-top:4.8pt;width:453.75pt;height:197.25pt;z-index:6" filled="f" stroked="f">
            <v:textbox style="mso-next-textbox:#_x0000_s2335">
              <w:txbxContent>
                <w:p w14:paraId="639F5E21" w14:textId="14EB281D" w:rsidR="008F4C7D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Integrantes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:</w:t>
                  </w:r>
                </w:p>
                <w:p w14:paraId="1C6E9390" w14:textId="33837EE3" w:rsidR="00CC3808" w:rsidRDefault="00CC3808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Vitor Sousa Mesquita</w:t>
                  </w:r>
                </w:p>
                <w:p w14:paraId="17AAFF6C" w14:textId="0F119E59" w:rsidR="008F4C7D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r w:rsidRPr="00DB552D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Adriana Silva </w:t>
                  </w:r>
                  <w:proofErr w:type="spellStart"/>
                  <w:r w:rsidRPr="00DB552D">
                    <w:rPr>
                      <w:color w:val="FFFFFF"/>
                      <w:sz w:val="28"/>
                      <w:szCs w:val="28"/>
                      <w:lang w:val="en-US"/>
                    </w:rPr>
                    <w:t>Leite</w:t>
                  </w:r>
                  <w:proofErr w:type="spellEnd"/>
                  <w:r w:rsidRPr="00DB552D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Lima</w:t>
                  </w:r>
                </w:p>
                <w:p w14:paraId="31171CFA" w14:textId="31F46B9D" w:rsidR="00CC3808" w:rsidRDefault="00CC3808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r w:rsidRPr="00CC3808">
                    <w:rPr>
                      <w:color w:val="FFFFFF"/>
                      <w:sz w:val="28"/>
                      <w:szCs w:val="28"/>
                      <w:lang w:val="en-US"/>
                    </w:rPr>
                    <w:t>Paulo Omael Pantoja Kataoka</w:t>
                  </w:r>
                </w:p>
                <w:p w14:paraId="08D1311E" w14:textId="5C55FF86" w:rsidR="00CC3808" w:rsidRDefault="00CC3808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r w:rsidRPr="00DB552D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Luan </w:t>
                  </w:r>
                  <w:proofErr w:type="spellStart"/>
                  <w:r w:rsidRPr="00DB552D">
                    <w:rPr>
                      <w:color w:val="FFFFFF"/>
                      <w:sz w:val="28"/>
                      <w:szCs w:val="28"/>
                      <w:lang w:val="en-US"/>
                    </w:rPr>
                    <w:t>Dhay</w:t>
                  </w:r>
                  <w:proofErr w:type="spellEnd"/>
                  <w:r w:rsidRPr="00DB552D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Nascimento Tanaka</w:t>
                  </w:r>
                </w:p>
                <w:p w14:paraId="5546CB4D" w14:textId="77777777" w:rsidR="008F4C7D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</w:p>
                <w:p w14:paraId="17F235D9" w14:textId="77777777" w:rsidR="008F4C7D" w:rsidRDefault="008F4C7D" w:rsidP="008F4C7D">
                  <w:pPr>
                    <w:pStyle w:val="My"/>
                    <w:jc w:val="both"/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>Disciplina</w:t>
                  </w:r>
                  <w:proofErr w:type="spellEnd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>Modelagem</w:t>
                  </w:r>
                  <w:proofErr w:type="spellEnd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 xml:space="preserve"> De Dados </w:t>
                  </w:r>
                  <w:proofErr w:type="spellStart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>Em</w:t>
                  </w:r>
                  <w:proofErr w:type="spellEnd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 xml:space="preserve"> UML</w:t>
                  </w:r>
                </w:p>
                <w:p w14:paraId="42087663" w14:textId="77777777" w:rsidR="008F4C7D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>Docente</w:t>
                  </w:r>
                  <w:proofErr w:type="spellEnd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 xml:space="preserve">: Leonardo </w:t>
                  </w:r>
                  <w:proofErr w:type="spellStart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>Lemos</w:t>
                  </w:r>
                  <w:proofErr w:type="spellEnd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 xml:space="preserve"> Ribeiro</w:t>
                  </w:r>
                </w:p>
                <w:p w14:paraId="59B2826A" w14:textId="77777777" w:rsidR="008F4C7D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Semestre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: 4°/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Turno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Noite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14:paraId="3041FD2B" w14:textId="73E7E0CA" w:rsidR="008F4C7D" w:rsidRDefault="008F4C7D" w:rsidP="008F4C7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Data: 0</w:t>
                  </w:r>
                  <w:r w:rsidR="00D647CE">
                    <w:rPr>
                      <w:color w:val="FFFFFF"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/10/2021</w:t>
                  </w:r>
                </w:p>
                <w:p w14:paraId="6E9A1A3C" w14:textId="77777777" w:rsidR="008F4C7D" w:rsidRPr="00FA6091" w:rsidRDefault="008F4C7D" w:rsidP="008F4C7D">
                  <w:pPr>
                    <w:pStyle w:val="My"/>
                    <w:jc w:val="both"/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</w:pPr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 xml:space="preserve">Local: </w:t>
                  </w:r>
                  <w:proofErr w:type="spellStart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>Estácio</w:t>
                  </w:r>
                  <w:proofErr w:type="spellEnd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 xml:space="preserve"> de Sá – </w:t>
                  </w:r>
                  <w:proofErr w:type="spellStart"/>
                  <w:r>
                    <w:rPr>
                      <w:rStyle w:val="sowc"/>
                      <w:color w:val="FFFFFF"/>
                      <w:sz w:val="28"/>
                      <w:szCs w:val="28"/>
                      <w:lang w:val="en-US"/>
                    </w:rPr>
                    <w:t>Castanhal</w:t>
                  </w:r>
                  <w:proofErr w:type="spellEnd"/>
                </w:p>
                <w:p w14:paraId="1D4AC4D7" w14:textId="77777777" w:rsidR="008F4C7D" w:rsidRDefault="008F4C7D"/>
              </w:txbxContent>
            </v:textbox>
          </v:shape>
        </w:pict>
      </w:r>
    </w:p>
    <w:p w14:paraId="2EFDE045" w14:textId="4D81B722" w:rsidR="004A73BF" w:rsidRPr="00D50A8C" w:rsidRDefault="007B1E3C" w:rsidP="007D5AC1">
      <w:r>
        <w:rPr>
          <w:noProof/>
          <w:lang w:val="ru-RU"/>
        </w:rPr>
        <w:pict w14:anchorId="5776E47E">
          <v:shape id="_x0000_s2221" type="#_x0000_t202" style="position:absolute;margin-left:1in;margin-top:621pt;width:450pt;height:189pt;z-index:5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21;mso-column-margin:5.76pt" inset="2.88pt,2.88pt,2.88pt,2.88pt">
              <w:txbxContent/>
            </v:textbox>
            <w10:wrap anchory="page"/>
          </v:shape>
        </w:pict>
      </w:r>
    </w:p>
    <w:p w14:paraId="5C9192ED" w14:textId="77777777" w:rsidR="004A73BF" w:rsidRPr="00D50A8C" w:rsidRDefault="004A73BF" w:rsidP="007D5AC1"/>
    <w:p w14:paraId="57BE8276" w14:textId="336815CB" w:rsidR="004A73BF" w:rsidRPr="00D50A8C" w:rsidRDefault="004A73BF" w:rsidP="007D5AC1"/>
    <w:p w14:paraId="429FC614" w14:textId="77777777" w:rsidR="004A73BF" w:rsidRPr="00D50A8C" w:rsidRDefault="004A73BF" w:rsidP="007D5AC1"/>
    <w:p w14:paraId="067EC59C" w14:textId="77777777" w:rsidR="004A73BF" w:rsidRPr="00D50A8C" w:rsidRDefault="004A73BF" w:rsidP="007D5AC1"/>
    <w:p w14:paraId="486FAB11" w14:textId="77777777" w:rsidR="004A73BF" w:rsidRPr="00D50A8C" w:rsidRDefault="004A73BF" w:rsidP="007D5AC1"/>
    <w:p w14:paraId="7F028A42" w14:textId="77777777" w:rsidR="004A73BF" w:rsidRPr="00D50A8C" w:rsidRDefault="004A73BF" w:rsidP="007D5AC1"/>
    <w:p w14:paraId="1F7EF313" w14:textId="77777777" w:rsidR="004A73BF" w:rsidRPr="00D50A8C" w:rsidRDefault="004A73BF" w:rsidP="007D5AC1"/>
    <w:p w14:paraId="643FE55C" w14:textId="77777777" w:rsidR="004A73BF" w:rsidRPr="00D50A8C" w:rsidRDefault="004A73BF" w:rsidP="007D5AC1"/>
    <w:p w14:paraId="024EE2E0" w14:textId="77777777" w:rsidR="004A73BF" w:rsidRPr="00D50A8C" w:rsidRDefault="004A73BF" w:rsidP="007D5AC1"/>
    <w:p w14:paraId="276266CC" w14:textId="77777777" w:rsidR="004A73BF" w:rsidRPr="00D50A8C" w:rsidRDefault="004A73BF" w:rsidP="007D5AC1"/>
    <w:p w14:paraId="050E552A" w14:textId="20E38CA1" w:rsidR="004A73BF" w:rsidRPr="00D50A8C" w:rsidRDefault="007B1E3C" w:rsidP="007D5AC1">
      <w:r>
        <w:rPr>
          <w:noProof/>
          <w:lang w:val="ru-RU"/>
        </w:rPr>
        <w:lastRenderedPageBreak/>
        <w:pict w14:anchorId="0D68F491">
          <v:shape id="_x0000_s2219" type="#_x0000_t202" style="position:absolute;margin-left:324.75pt;margin-top:11.55pt;width:234pt;height:339pt;z-index:4;mso-wrap-distance-left:2.88pt;mso-wrap-distance-top:2.88pt;mso-wrap-distance-right:2.88pt;mso-wrap-distance-bottom:2.88pt;mso-position-horizontal-relative:margin;mso-position-vertical-relative:margin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21;mso-column-margin:5.76pt" inset="2.88pt,2.88pt,2.88pt,2.88pt">
              <w:txbxContent>
                <w:p w14:paraId="7A7CD647" w14:textId="643AEE2B" w:rsidR="00CC3808" w:rsidRPr="00CC3808" w:rsidRDefault="00B911F7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Integrações e ferramentas de desenvolvimento</w:t>
                  </w:r>
                  <w:r w:rsidR="00CC3808"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:</w:t>
                  </w:r>
                </w:p>
                <w:p w14:paraId="195FEC27" w14:textId="77777777" w:rsidR="00CC3808" w:rsidRP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</w:p>
                <w:p w14:paraId="298957FA" w14:textId="58F0C928" w:rsidR="00A16E09" w:rsidRDefault="00A16E09" w:rsidP="00A16E09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Sistemas de pagamento: </w:t>
                  </w:r>
                  <w:proofErr w:type="spellStart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Paypal</w:t>
                  </w:r>
                  <w:proofErr w:type="spellEnd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, Google </w:t>
                  </w:r>
                  <w:proofErr w:type="spellStart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Pay</w:t>
                  </w:r>
                  <w:proofErr w:type="spellEnd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Pix</w:t>
                  </w:r>
                  <w:proofErr w:type="spellEnd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Pic</w:t>
                  </w:r>
                  <w:proofErr w:type="spellEnd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Pay</w:t>
                  </w:r>
                  <w:proofErr w:type="spellEnd"/>
                  <w: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.</w:t>
                  </w:r>
                </w:p>
                <w:p w14:paraId="2A3A9999" w14:textId="77777777" w:rsidR="00A16E09" w:rsidRPr="00A16E09" w:rsidRDefault="00A16E09" w:rsidP="00A16E09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</w:p>
                <w:p w14:paraId="077A03CB" w14:textId="4B616C34" w:rsidR="00CC3808" w:rsidRDefault="00A16E09" w:rsidP="00A16E09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Ban</w:t>
                  </w:r>
                  <w:r w:rsidR="009D0844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deiras de cartão</w:t>
                  </w:r>
                  <w:r w:rsidRPr="00A16E09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: Visa, Master Card, Elo, American Express</w:t>
                  </w:r>
                </w:p>
                <w:p w14:paraId="194E3C6D" w14:textId="77777777" w:rsidR="00A16E09" w:rsidRPr="00CC3808" w:rsidRDefault="00A16E09" w:rsidP="00A16E09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</w:p>
                <w:p w14:paraId="74AA0022" w14:textId="6EF02D74" w:rsidR="00CC3808" w:rsidRP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Fale conosco e mídias sociais: </w:t>
                  </w:r>
                  <w:proofErr w:type="spellStart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Whatsapp</w:t>
                  </w:r>
                  <w:proofErr w:type="spellEnd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, Facebook, Instagram, Conta Google</w:t>
                  </w:r>
                </w:p>
                <w:p w14:paraId="0F0CA983" w14:textId="77777777" w:rsidR="00CC3808" w:rsidRP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</w:p>
                <w:p w14:paraId="38D41A6E" w14:textId="50DC6272" w:rsidR="00CC3808" w:rsidRP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Autenticação e funcionalidades: Facebook, Conta Google, Google </w:t>
                  </w:r>
                  <w:proofErr w:type="spellStart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Calendar</w:t>
                  </w:r>
                  <w:proofErr w:type="spellEnd"/>
                  <w:r w:rsidR="00B911F7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, Google Maps</w:t>
                  </w:r>
                  <w:r w:rsidR="00CC672E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, </w:t>
                  </w:r>
                  <w:r w:rsidR="00CC672E" w:rsidRPr="00CC672E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Gmail, Yahoo mail, Microsoft Outlook</w:t>
                  </w:r>
                </w:p>
                <w:p w14:paraId="06580ADD" w14:textId="77777777" w:rsidR="00CC3808" w:rsidRP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</w:p>
                <w:p w14:paraId="3C06AE06" w14:textId="7AA57DF3" w:rsidR="00CC3808" w:rsidRP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Linguagens de programação: </w:t>
                  </w:r>
                  <w:proofErr w:type="spellStart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Javascript</w:t>
                  </w:r>
                  <w:proofErr w:type="spellEnd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, PHP, Python</w:t>
                  </w:r>
                </w:p>
                <w:p w14:paraId="39DDBFED" w14:textId="77777777" w:rsidR="00CC3808" w:rsidRP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</w:p>
                <w:p w14:paraId="674F01A1" w14:textId="43CFC3DC" w:rsidR="00CC3808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Frameworks: </w:t>
                  </w:r>
                  <w:proofErr w:type="spellStart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Laravel</w:t>
                  </w:r>
                  <w:proofErr w:type="spellEnd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, Django, </w:t>
                  </w:r>
                  <w:proofErr w:type="spellStart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React</w:t>
                  </w:r>
                  <w:proofErr w:type="spellEnd"/>
                </w:p>
                <w:p w14:paraId="14999967" w14:textId="77777777" w:rsidR="00B911F7" w:rsidRPr="00CC3808" w:rsidRDefault="00B911F7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</w:p>
                <w:p w14:paraId="2E0C5C2A" w14:textId="5CFE7B71" w:rsidR="008F4C7D" w:rsidRPr="00031FD6" w:rsidRDefault="00CC3808" w:rsidP="00CC3808">
                  <w:pPr>
                    <w:rPr>
                      <w:rFonts w:ascii="Verdana" w:hAnsi="Verdana"/>
                      <w:color w:val="17365D"/>
                      <w:sz w:val="22"/>
                      <w:szCs w:val="22"/>
                    </w:rPr>
                  </w:pPr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Bibliotecas: </w:t>
                  </w:r>
                  <w:proofErr w:type="spellStart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jQuery</w:t>
                  </w:r>
                  <w:proofErr w:type="spellEnd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 xml:space="preserve">, Eden, </w:t>
                  </w:r>
                  <w:proofErr w:type="spellStart"/>
                  <w:r w:rsidRPr="00CC3808">
                    <w:rPr>
                      <w:rFonts w:ascii="Verdana" w:hAnsi="Verdana"/>
                      <w:color w:val="17365D"/>
                      <w:sz w:val="22"/>
                      <w:szCs w:val="22"/>
                    </w:rPr>
                    <w:t>Whoops</w:t>
                  </w:r>
                  <w:proofErr w:type="spellEnd"/>
                </w:p>
                <w:p w14:paraId="6D8BFE8F" w14:textId="77777777" w:rsidR="00CC3808" w:rsidRDefault="00CC3808"/>
              </w:txbxContent>
            </v:textbox>
            <w10:wrap type="square" anchorx="margin" anchory="margin"/>
          </v:shape>
        </w:pict>
      </w:r>
      <w:r>
        <w:rPr>
          <w:noProof/>
          <w:lang w:val="ru-RU"/>
        </w:rPr>
        <w:pict w14:anchorId="0728AABE">
          <v:shape id="_x0000_s2218" type="#_x0000_t202" style="position:absolute;margin-left:45pt;margin-top:45pt;width:234pt;height:702pt;z-index:3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18;mso-column-margin:5.76pt" inset="2.88pt,2.88pt,2.88pt,2.88pt">
              <w:txbxContent>
                <w:p w14:paraId="67AD9FE7" w14:textId="5FE60C83" w:rsidR="00A9565D" w:rsidRPr="00CE4763" w:rsidRDefault="00DE52EE" w:rsidP="008E7F02">
                  <w:pPr>
                    <w:pStyle w:val="MyHeadtitle"/>
                    <w:rPr>
                      <w:rFonts w:ascii="Futura LT Book" w:hAnsi="Futura LT Book"/>
                      <w:b w:val="0"/>
                      <w:color w:val="FFFFFF"/>
                      <w:sz w:val="56"/>
                      <w:szCs w:val="56"/>
                    </w:rPr>
                  </w:pPr>
                  <w:r>
                    <w:rPr>
                      <w:rFonts w:ascii="Futura LT Book" w:hAnsi="Futura LT Book"/>
                      <w:b w:val="0"/>
                      <w:color w:val="FFFFFF"/>
                      <w:sz w:val="56"/>
                      <w:szCs w:val="56"/>
                    </w:rPr>
                    <w:t>Explicações iniciais</w:t>
                  </w:r>
                </w:p>
                <w:p w14:paraId="08246C98" w14:textId="3B0CDC22" w:rsidR="00DE52EE" w:rsidRPr="00CE4763" w:rsidRDefault="00DE52EE" w:rsidP="00DE52EE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A</w:t>
                  </w:r>
                  <w:proofErr w:type="gram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empresa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a ser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trabalhada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neste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trabalho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se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ocupa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servir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Plataforma</w:t>
                  </w:r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>na</w:t>
                  </w:r>
                  <w:proofErr w:type="spellEnd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forma de </w:t>
                  </w:r>
                  <w:proofErr w:type="spellStart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>aplicação</w:t>
                  </w:r>
                  <w:proofErr w:type="spellEnd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web (</w:t>
                  </w:r>
                  <w:proofErr w:type="spellStart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>sem</w:t>
                  </w:r>
                  <w:proofErr w:type="spellEnd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app mobile por </w:t>
                  </w:r>
                  <w:proofErr w:type="spellStart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>enquanto</w:t>
                  </w:r>
                  <w:proofErr w:type="spellEnd"/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>)</w:t>
                  </w:r>
                  <w:r w:rsidR="008F4C7D">
                    <w:rPr>
                      <w:color w:val="FFFFFF"/>
                      <w:sz w:val="28"/>
                      <w:szCs w:val="28"/>
                      <w:lang w:val="en-US"/>
                    </w:rPr>
                    <w:t>,</w:t>
                  </w: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color w:val="FFFFFF"/>
                      <w:sz w:val="28"/>
                      <w:szCs w:val="28"/>
                      <w:lang w:val="pt-BR"/>
                    </w:rPr>
                    <w:t>para anfitrião e hóspede</w:t>
                  </w: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, para que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anfitrião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possa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realizar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hospedagens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oferecer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experiências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aos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hóspedes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tudo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via web e de forma que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ofereça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suporte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todos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envolvidos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trata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se de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uma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aplicação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web simples 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intuitiva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seu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objetivo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é que ambas as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partes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se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beneficiem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simplicidade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qualidade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tanto para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oferecer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hospedagem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, tanto para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acha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las. </w:t>
                  </w:r>
                  <w:proofErr w:type="gram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A</w:t>
                  </w:r>
                  <w:proofErr w:type="gram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empresa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nome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“Travel And Live”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em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questão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é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ficticia</w:t>
                  </w:r>
                  <w:proofErr w:type="spellEnd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e </w:t>
                  </w:r>
                  <w:proofErr w:type="spellStart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>foi</w:t>
                  </w:r>
                  <w:proofErr w:type="spellEnd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>baseada</w:t>
                  </w:r>
                  <w:proofErr w:type="spellEnd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>na</w:t>
                  </w:r>
                  <w:proofErr w:type="spellEnd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>empresa</w:t>
                  </w:r>
                  <w:proofErr w:type="spellEnd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Airbnb,</w:t>
                  </w: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mas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será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tratada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neste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documento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como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sendo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concreta</w:t>
                  </w:r>
                  <w:proofErr w:type="spellEnd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. </w:t>
                  </w:r>
                  <w:proofErr w:type="spellStart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>Sua</w:t>
                  </w:r>
                  <w:proofErr w:type="spellEnd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>sede</w:t>
                  </w:r>
                  <w:proofErr w:type="spellEnd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é </w:t>
                  </w:r>
                  <w:proofErr w:type="spellStart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>localizada</w:t>
                  </w:r>
                  <w:proofErr w:type="spellEnd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>em</w:t>
                  </w:r>
                  <w:proofErr w:type="spellEnd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Pelotas </w:t>
                  </w:r>
                  <w:proofErr w:type="gramStart"/>
                  <w:r w:rsidR="00114A7E">
                    <w:rPr>
                      <w:color w:val="FFFFFF"/>
                      <w:sz w:val="28"/>
                      <w:szCs w:val="28"/>
                      <w:lang w:val="en-US"/>
                    </w:rPr>
                    <w:t>RS,  A</w:t>
                  </w:r>
                  <w:proofErr w:type="gram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presente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documentação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foi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elaborada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através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um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esforço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conjunto de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elicitação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requisitos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para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obte</w:t>
                  </w:r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>nção</w:t>
                  </w:r>
                  <w:proofErr w:type="spellEnd"/>
                  <w:r w:rsidR="00CC672E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</w:t>
                  </w: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nota para a </w:t>
                  </w:r>
                  <w:proofErr w:type="spellStart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>Disciplina</w:t>
                  </w:r>
                  <w:proofErr w:type="spellEnd"/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de MODELAGEM DE</w:t>
                  </w:r>
                  <w:r w:rsidR="00FA6091"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DADOS</w:t>
                  </w:r>
                  <w:r>
                    <w:rPr>
                      <w:color w:val="FFFFFF"/>
                      <w:sz w:val="28"/>
                      <w:szCs w:val="28"/>
                      <w:lang w:val="en-US"/>
                    </w:rPr>
                    <w:t xml:space="preserve"> EM UML</w:t>
                  </w:r>
                  <w:r w:rsidR="008F4C7D">
                    <w:rPr>
                      <w:color w:val="FFFFFF"/>
                      <w:sz w:val="28"/>
                      <w:szCs w:val="28"/>
                      <w:lang w:val="en-US"/>
                    </w:rPr>
                    <w:t>.</w:t>
                  </w:r>
                </w:p>
                <w:p w14:paraId="3E1492A8" w14:textId="77777777" w:rsidR="008E7F02" w:rsidRPr="00CE4763" w:rsidRDefault="008E7F02" w:rsidP="008E7F02">
                  <w:pPr>
                    <w:pStyle w:val="My"/>
                    <w:jc w:val="both"/>
                    <w:rPr>
                      <w:rStyle w:val="sowc"/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364B143E" w14:textId="41F127E9" w:rsidR="00DB552D" w:rsidRPr="00CE4763" w:rsidRDefault="00DB552D" w:rsidP="00DB552D">
                  <w:pPr>
                    <w:pStyle w:val="My"/>
                    <w:jc w:val="both"/>
                    <w:rPr>
                      <w:color w:val="FFFFFF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3E2ADCE4">
          <v:shape id="_x0000_s2331" type="#_x0000_t75" style="position:absolute;margin-left:18pt;margin-top:-76.2pt;width:286.5pt;height:11in;z-index:-58">
            <v:imagedata r:id="rId9" o:title="6"/>
          </v:shape>
        </w:pict>
      </w:r>
    </w:p>
    <w:p w14:paraId="11E5E774" w14:textId="48DB51F2" w:rsidR="004A73BF" w:rsidRPr="00D50A8C" w:rsidRDefault="004A73BF" w:rsidP="007D5AC1"/>
    <w:p w14:paraId="3BED13A6" w14:textId="7238E0FE" w:rsidR="004A73BF" w:rsidRPr="00D50A8C" w:rsidRDefault="004A73BF" w:rsidP="007D5AC1"/>
    <w:p w14:paraId="11179E3A" w14:textId="333B80A1" w:rsidR="004A73BF" w:rsidRPr="00D50A8C" w:rsidRDefault="004A73BF" w:rsidP="007D5AC1"/>
    <w:p w14:paraId="521DBF28" w14:textId="77777777" w:rsidR="004A73BF" w:rsidRPr="00D50A8C" w:rsidRDefault="004A73BF" w:rsidP="007D5AC1"/>
    <w:p w14:paraId="5A3B4230" w14:textId="77777777" w:rsidR="004A73BF" w:rsidRPr="00D50A8C" w:rsidRDefault="004A73BF" w:rsidP="007D5AC1"/>
    <w:p w14:paraId="2E67116B" w14:textId="09375F82" w:rsidR="004A73BF" w:rsidRPr="00D50A8C" w:rsidRDefault="004A73BF" w:rsidP="007D5AC1"/>
    <w:p w14:paraId="4313F184" w14:textId="77777777" w:rsidR="004A73BF" w:rsidRPr="00D50A8C" w:rsidRDefault="004A73BF" w:rsidP="007D5AC1"/>
    <w:p w14:paraId="6F251EE8" w14:textId="77777777" w:rsidR="00F0441F" w:rsidRPr="00D50A8C" w:rsidRDefault="00F0441F" w:rsidP="007D5AC1"/>
    <w:p w14:paraId="7E1F8ED5" w14:textId="77777777" w:rsidR="00F0441F" w:rsidRPr="00D50A8C" w:rsidRDefault="00F0441F" w:rsidP="007D5AC1"/>
    <w:p w14:paraId="1BB77898" w14:textId="77777777" w:rsidR="00F0441F" w:rsidRPr="00D50A8C" w:rsidRDefault="00F0441F" w:rsidP="007D5AC1"/>
    <w:p w14:paraId="689A1265" w14:textId="77777777" w:rsidR="00F0441F" w:rsidRPr="00D50A8C" w:rsidRDefault="00F0441F" w:rsidP="007D5AC1"/>
    <w:p w14:paraId="79C088DA" w14:textId="0A1937FF" w:rsidR="00F0441F" w:rsidRPr="00D50A8C" w:rsidRDefault="00F0441F" w:rsidP="007D5AC1"/>
    <w:p w14:paraId="6A4EFD11" w14:textId="77777777" w:rsidR="00F0441F" w:rsidRPr="00D50A8C" w:rsidRDefault="00F0441F" w:rsidP="007D5AC1"/>
    <w:p w14:paraId="734F6856" w14:textId="77777777" w:rsidR="00F0441F" w:rsidRPr="00D50A8C" w:rsidRDefault="00F0441F" w:rsidP="007D5AC1"/>
    <w:p w14:paraId="4862B26A" w14:textId="77777777" w:rsidR="00664743" w:rsidRPr="00D50A8C" w:rsidRDefault="00664743" w:rsidP="007D5AC1"/>
    <w:p w14:paraId="0D635A10" w14:textId="77777777" w:rsidR="00664743" w:rsidRPr="00D50A8C" w:rsidRDefault="00664743" w:rsidP="007D5AC1"/>
    <w:p w14:paraId="3782CB37" w14:textId="77777777" w:rsidR="00F0441F" w:rsidRPr="00D50A8C" w:rsidRDefault="00F0441F" w:rsidP="007D5AC1"/>
    <w:p w14:paraId="2FBAC7AF" w14:textId="77777777" w:rsidR="00F0441F" w:rsidRPr="00D50A8C" w:rsidRDefault="00F0441F" w:rsidP="007D5AC1"/>
    <w:p w14:paraId="2B8B6216" w14:textId="65514513" w:rsidR="00F0441F" w:rsidRPr="00D50A8C" w:rsidRDefault="00F0441F" w:rsidP="007D5AC1"/>
    <w:p w14:paraId="1D3EB3D8" w14:textId="5222AD09" w:rsidR="00F0441F" w:rsidRPr="00D50A8C" w:rsidRDefault="00F0441F" w:rsidP="007D5AC1"/>
    <w:p w14:paraId="098634BF" w14:textId="77777777" w:rsidR="00F0441F" w:rsidRPr="00D50A8C" w:rsidRDefault="00F0441F" w:rsidP="007D5AC1"/>
    <w:p w14:paraId="7CA23D9A" w14:textId="77777777" w:rsidR="00F0441F" w:rsidRPr="00D50A8C" w:rsidRDefault="00F0441F" w:rsidP="007D5AC1"/>
    <w:p w14:paraId="77224251" w14:textId="77777777" w:rsidR="00F0441F" w:rsidRPr="00D50A8C" w:rsidRDefault="00F0441F" w:rsidP="007D5AC1"/>
    <w:p w14:paraId="7857038D" w14:textId="77777777" w:rsidR="00F0441F" w:rsidRPr="00D50A8C" w:rsidRDefault="00F0441F" w:rsidP="005D5995">
      <w:pPr>
        <w:jc w:val="center"/>
      </w:pPr>
    </w:p>
    <w:p w14:paraId="3D30283E" w14:textId="2792FA83" w:rsidR="00F0441F" w:rsidRPr="00D50A8C" w:rsidRDefault="00F0441F" w:rsidP="007D5AC1"/>
    <w:p w14:paraId="7B849B47" w14:textId="03F53052" w:rsidR="00F0441F" w:rsidRPr="00D50A8C" w:rsidRDefault="00F0441F" w:rsidP="007D5AC1"/>
    <w:p w14:paraId="2945DAF2" w14:textId="17DDE92A" w:rsidR="00F0441F" w:rsidRPr="00D50A8C" w:rsidRDefault="00F0441F" w:rsidP="007D5AC1"/>
    <w:p w14:paraId="77ED3BF8" w14:textId="704B7F05" w:rsidR="00F0441F" w:rsidRPr="00D50A8C" w:rsidRDefault="007B1E3C" w:rsidP="007D5AC1">
      <w:r>
        <w:rPr>
          <w:noProof/>
        </w:rPr>
        <w:pict w14:anchorId="33CDBAD6">
          <v:shape id="_x0000_s2337" type="#_x0000_t75" style="position:absolute;margin-left:326.25pt;margin-top:394.15pt;width:234.75pt;height:234.75pt;z-index:7;mso-position-horizontal-relative:margin;mso-position-vertical-relative:margin">
            <v:imagedata r:id="rId10" o:title="Travel And Live"/>
            <w10:wrap type="square" anchorx="margin" anchory="margin"/>
          </v:shape>
        </w:pict>
      </w:r>
    </w:p>
    <w:p w14:paraId="632292ED" w14:textId="77777777" w:rsidR="00BE34C5" w:rsidRPr="00D50A8C" w:rsidRDefault="00BE34C5" w:rsidP="007D5AC1"/>
    <w:p w14:paraId="406B756D" w14:textId="77777777" w:rsidR="00BE34C5" w:rsidRPr="00D50A8C" w:rsidRDefault="00BE34C5" w:rsidP="007D5AC1"/>
    <w:p w14:paraId="75849C94" w14:textId="77777777" w:rsidR="00BE34C5" w:rsidRPr="00D50A8C" w:rsidRDefault="00BE34C5" w:rsidP="007D5AC1"/>
    <w:p w14:paraId="7B77CCA1" w14:textId="77777777" w:rsidR="00F0441F" w:rsidRPr="00D50A8C" w:rsidRDefault="00F0441F" w:rsidP="007D5AC1"/>
    <w:p w14:paraId="3DF227DC" w14:textId="77777777" w:rsidR="00F0441F" w:rsidRPr="00D50A8C" w:rsidRDefault="00F0441F" w:rsidP="007D5AC1"/>
    <w:p w14:paraId="0DF00801" w14:textId="77777777" w:rsidR="00664743" w:rsidRPr="00D50A8C" w:rsidRDefault="00664743" w:rsidP="007D5AC1"/>
    <w:p w14:paraId="4C6FC31D" w14:textId="56E78E35" w:rsidR="00664743" w:rsidRPr="00D50A8C" w:rsidRDefault="00664743" w:rsidP="007D5AC1"/>
    <w:p w14:paraId="769D0493" w14:textId="4E2A38AD" w:rsidR="00664743" w:rsidRPr="00D50A8C" w:rsidRDefault="00664743" w:rsidP="007D5AC1"/>
    <w:p w14:paraId="00C581D4" w14:textId="2095DAAE" w:rsidR="00664743" w:rsidRPr="00D50A8C" w:rsidRDefault="00664743" w:rsidP="007D5AC1"/>
    <w:p w14:paraId="34125066" w14:textId="27F56947" w:rsidR="00664743" w:rsidRPr="00FD10E7" w:rsidRDefault="00664743" w:rsidP="007D5AC1">
      <w:pPr>
        <w:rPr>
          <w:color w:val="FFFFFF"/>
        </w:rPr>
      </w:pPr>
    </w:p>
    <w:p w14:paraId="3DA31D3E" w14:textId="04C89FD4" w:rsidR="00664743" w:rsidRPr="00FD10E7" w:rsidRDefault="00664743" w:rsidP="007D5AC1">
      <w:pPr>
        <w:rPr>
          <w:color w:val="FFFFFF"/>
        </w:rPr>
      </w:pPr>
    </w:p>
    <w:p w14:paraId="35A59DBE" w14:textId="77777777" w:rsidR="00664743" w:rsidRPr="00FD10E7" w:rsidRDefault="00664743" w:rsidP="007D5AC1">
      <w:pPr>
        <w:rPr>
          <w:color w:val="FFFFFF"/>
        </w:rPr>
      </w:pPr>
    </w:p>
    <w:p w14:paraId="2DA14576" w14:textId="77777777" w:rsidR="00664743" w:rsidRPr="00D50A8C" w:rsidRDefault="00664743" w:rsidP="007D5AC1"/>
    <w:p w14:paraId="1EF285A1" w14:textId="77777777" w:rsidR="00664743" w:rsidRPr="00D50A8C" w:rsidRDefault="00664743" w:rsidP="007D5AC1"/>
    <w:p w14:paraId="58FD2915" w14:textId="77777777" w:rsidR="00664743" w:rsidRPr="00D50A8C" w:rsidRDefault="00664743" w:rsidP="007D5AC1"/>
    <w:p w14:paraId="031E024B" w14:textId="77777777" w:rsidR="00664743" w:rsidRPr="00D50A8C" w:rsidRDefault="00664743" w:rsidP="007D5AC1"/>
    <w:p w14:paraId="314AADCC" w14:textId="77777777" w:rsidR="00664743" w:rsidRPr="00D50A8C" w:rsidRDefault="00664743" w:rsidP="007D5AC1"/>
    <w:p w14:paraId="18FA2795" w14:textId="77777777" w:rsidR="00664743" w:rsidRPr="00D50A8C" w:rsidRDefault="00664743" w:rsidP="007D5AC1"/>
    <w:p w14:paraId="4FCD39A6" w14:textId="77777777" w:rsidR="00664743" w:rsidRPr="00D50A8C" w:rsidRDefault="00664743" w:rsidP="007D5AC1"/>
    <w:p w14:paraId="0F2969D4" w14:textId="77777777" w:rsidR="00664743" w:rsidRPr="00D50A8C" w:rsidRDefault="00664743" w:rsidP="007D5AC1"/>
    <w:p w14:paraId="42CD994C" w14:textId="77777777" w:rsidR="00664743" w:rsidRPr="00D50A8C" w:rsidRDefault="00664743" w:rsidP="007D5AC1"/>
    <w:p w14:paraId="647EC3B0" w14:textId="77777777" w:rsidR="00664743" w:rsidRPr="00D50A8C" w:rsidRDefault="002D2E2F" w:rsidP="002D2E2F">
      <w:pPr>
        <w:tabs>
          <w:tab w:val="left" w:pos="9012"/>
        </w:tabs>
      </w:pPr>
      <w:r w:rsidRPr="00D50A8C">
        <w:tab/>
      </w:r>
    </w:p>
    <w:p w14:paraId="6E2610ED" w14:textId="77777777" w:rsidR="00664743" w:rsidRPr="00D50A8C" w:rsidRDefault="00664743" w:rsidP="007D5AC1"/>
    <w:p w14:paraId="456433B5" w14:textId="09F30473" w:rsidR="00664743" w:rsidRPr="00D50A8C" w:rsidRDefault="007B1E3C" w:rsidP="007D5AC1">
      <w:r>
        <w:rPr>
          <w:noProof/>
          <w:lang w:val="ru-RU"/>
        </w:rPr>
        <w:lastRenderedPageBreak/>
        <w:pict w14:anchorId="0C3FEE74">
          <v:shape id="_x0000_s2161" type="#_x0000_t202" style="position:absolute;margin-left:63pt;margin-top:33pt;width:468pt;height:694.5pt;z-index: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161;mso-column-margin:5.76pt" inset="2.88pt,2.88pt,2.88pt,2.88pt">
              <w:txbxContent>
                <w:p w14:paraId="616408A4" w14:textId="76EFC65A" w:rsidR="00DF54C4" w:rsidRDefault="00B911F7" w:rsidP="00B911F7">
                  <w:pPr>
                    <w:pStyle w:val="MyHeadtitle"/>
                    <w:jc w:val="right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 xml:space="preserve">Requisitos </w:t>
                  </w:r>
                </w:p>
                <w:p w14:paraId="679961C1" w14:textId="7A7F52FA" w:rsidR="00B911F7" w:rsidRDefault="00B911F7" w:rsidP="00B911F7">
                  <w:pPr>
                    <w:pStyle w:val="MyHeadtitle"/>
                    <w:jc w:val="right"/>
                    <w:rPr>
                      <w:rFonts w:ascii="ChunkFive" w:hAnsi="ChunkFive"/>
                      <w:b w:val="0"/>
                      <w:color w:val="333333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funcionais</w:t>
                  </w:r>
                </w:p>
                <w:p w14:paraId="55AC6680" w14:textId="64510676" w:rsidR="00CE4763" w:rsidRPr="00CE4763" w:rsidRDefault="00CE4763" w:rsidP="00E91A07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51E51E0E" w14:textId="77777777" w:rsidR="00A9565D" w:rsidRPr="00CE4763" w:rsidRDefault="00A9565D" w:rsidP="00E91A07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BF24B03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REQUISITOS FUNCIONAIS DO APLICAÇÃO</w:t>
                  </w:r>
                </w:p>
                <w:p w14:paraId="4934ADB9" w14:textId="0BC3F769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novos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criarem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Login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Senha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4F960F6" w14:textId="644C2651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2.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seguintes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entrar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(No qual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já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cadastrados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entrar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Google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Facebook</w:t>
                  </w:r>
                  <w:proofErr w:type="gram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 ,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Cadastre</w:t>
                  </w:r>
                  <w:proofErr w:type="spellEnd"/>
                  <w:proofErr w:type="gram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criar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onde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ira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fazer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breve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ajuda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.</w:t>
                  </w:r>
                </w:p>
                <w:p w14:paraId="6E096D2B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3.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novos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pedir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seguintes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dados: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nome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telefone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e-mail,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senha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idioma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7AAE0679" w14:textId="3A10539B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4.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seguintes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mensagens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viagens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favoritos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ajuda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sair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="00CD683B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(para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já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cadastrados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).</w:t>
                  </w:r>
                </w:p>
                <w:p w14:paraId="013B59E7" w14:textId="1F644231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5.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já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cadastrados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seja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vinculada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fazer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check-in, check-out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descrever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quantidade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brevemente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fazer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disponíveis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5CF4B5D4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6.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disponíveis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ocorrer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integração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Google Maps, o qual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exibe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valor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principal no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mapa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conforme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procura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32F067B9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7.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cancelamento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onde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cancelar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conforme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especificado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dados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atualizados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tempo real no banco de dados e no Google Calendar de ambos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partes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BC8041D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8.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seguintes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5352B98E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9.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também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escolha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idioma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vinculada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Google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Facebook,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houver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vinculo,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puxadas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banco de dados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vinculada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7A56171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10.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onde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novos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estadias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E97F243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11.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alguns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passos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fornecedor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descrever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hospedagem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hospedagem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ser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oferecido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local,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serviços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valores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7635AF61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12.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serviços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hospedagem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onde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passaram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pela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mesma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avaliar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local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através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estrelas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notas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496218A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13.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pagamentos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onde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fazer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forma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segura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meios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cartão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credito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/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debito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pix,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boleto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transferências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bancarias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E916402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14.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painel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configurações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no qual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trocar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alterar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cadastro</w:t>
                  </w:r>
                  <w:proofErr w:type="spellEnd"/>
                </w:p>
                <w:p w14:paraId="7AB64F07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15.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pedir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confirmem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identidade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email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telefone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essas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confirmações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opcionais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mas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elevará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status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divulgado</w:t>
                  </w:r>
                  <w:proofErr w:type="spellEnd"/>
                </w:p>
                <w:p w14:paraId="3F02C97D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16.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</w:r>
                  <w:proofErr w:type="gram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sistema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feedback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texto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o e-mail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empresa</w:t>
                  </w:r>
                  <w:proofErr w:type="spellEnd"/>
                </w:p>
                <w:p w14:paraId="68F88352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17.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dicas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gerenciar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negócio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melhor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forma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possível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alavancar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também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atualizações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relevantes</w:t>
                  </w:r>
                  <w:proofErr w:type="spellEnd"/>
                </w:p>
                <w:p w14:paraId="20D2C27F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18.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categorizadas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507C5695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Detalhes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anuncio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colocar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casa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arredores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título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espaço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numero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aceita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link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personalizado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idiomas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status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anuncio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comodidades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bairro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locomoção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compartilhamento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alguma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vista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privilegiada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acomodação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categoria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cômodos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espaços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quantos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quartos, camas,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banheiros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cozinha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sala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quintal,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pátio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exterior),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você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espaço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compartilhado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especificar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segurança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local.</w:t>
                  </w:r>
                </w:p>
                <w:p w14:paraId="4D1260CE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noite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moeda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cobrado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valor,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descontos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semanal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mensal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taxas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(taxa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limpeza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adicional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duração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mínima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máxima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estadía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calendário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(tempo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antecedência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tempo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preparação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período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bloqueados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sincronização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calendário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Google Calendar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importar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exportar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</w:t>
                  </w:r>
                </w:p>
                <w:p w14:paraId="55188E09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Políticas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2A0DC8E3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política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cancelamento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instantaneamente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atenda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requisitos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intervalo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horário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checkout, qual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valor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lhe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dará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danifique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casa (se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adequado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crianças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bebês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animais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fumar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eventos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personalizadas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requisitos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leis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se o local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exclusivo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</w:p>
                <w:p w14:paraId="6DE0693B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5531E22F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Intervalo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horário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checkout,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guias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interagir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qual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local,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chegar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explicações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adicionais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instruções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rede wi-fi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marque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indicando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</w:t>
                  </w:r>
                </w:p>
                <w:p w14:paraId="75BF18B0" w14:textId="77777777" w:rsidR="00BD7721" w:rsidRPr="00BD7721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Coanfitriões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52207E60" w14:textId="3F22FC31" w:rsidR="0017343E" w:rsidRPr="00CE4763" w:rsidRDefault="00BD7721" w:rsidP="00BD772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funcionalidade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outro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administrar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site,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acesso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as ferramentas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edição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anuncio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descritas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anteriormente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ingresso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feito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e-mail,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necessário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integração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principais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ferramentas de email,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apenas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web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enviar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convite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e-mail,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fornecendo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assim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permissão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outro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39D0304" w14:textId="77777777" w:rsidR="0017343E" w:rsidRPr="00CE4763" w:rsidRDefault="0017343E" w:rsidP="0017343E">
                  <w:pPr>
                    <w:pStyle w:val="My"/>
                    <w:jc w:val="both"/>
                    <w:rPr>
                      <w:rStyle w:val="sowc"/>
                      <w:color w:val="FFFFFF"/>
                      <w:lang w:val="en-US"/>
                    </w:rPr>
                  </w:pPr>
                </w:p>
                <w:p w14:paraId="798977A2" w14:textId="77777777" w:rsidR="00E91A07" w:rsidRPr="00CE4763" w:rsidRDefault="00E91A07" w:rsidP="00E91A07">
                  <w:pPr>
                    <w:pStyle w:val="MyHeadtitle"/>
                    <w:rPr>
                      <w:color w:val="FFFFFF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21B0D17C">
          <v:shape id="_x0000_s2332" type="#_x0000_t75" style="position:absolute;margin-left:198pt;margin-top:-33.25pt;width:2in;height:137.05pt;z-index:-57">
            <v:imagedata r:id="rId11" o:title="7"/>
          </v:shape>
        </w:pict>
      </w:r>
      <w:r>
        <w:rPr>
          <w:noProof/>
        </w:rPr>
        <w:pict w14:anchorId="1761567E">
          <v:shape id="_x0000_s2330" type="#_x0000_t75" style="position:absolute;margin-left:18pt;margin-top:-33pt;width:171pt;height:136.8pt;z-index:-59">
            <v:imagedata r:id="rId12" o:title="4"/>
          </v:shape>
        </w:pict>
      </w:r>
    </w:p>
    <w:p w14:paraId="302077E7" w14:textId="52AE7608" w:rsidR="00664743" w:rsidRPr="00D50A8C" w:rsidRDefault="00664743" w:rsidP="007D5AC1"/>
    <w:p w14:paraId="68A4A7E4" w14:textId="77777777" w:rsidR="00664743" w:rsidRPr="00D50A8C" w:rsidRDefault="00664743" w:rsidP="007D5AC1"/>
    <w:p w14:paraId="0FC9C0E7" w14:textId="77777777" w:rsidR="00664743" w:rsidRPr="00D50A8C" w:rsidRDefault="00664743" w:rsidP="007D5AC1"/>
    <w:p w14:paraId="49FA270C" w14:textId="77777777" w:rsidR="00664743" w:rsidRPr="00D50A8C" w:rsidRDefault="00664743" w:rsidP="007D5AC1"/>
    <w:p w14:paraId="1CB8DBFE" w14:textId="77777777" w:rsidR="00664743" w:rsidRPr="00D50A8C" w:rsidRDefault="00664743" w:rsidP="007D5AC1"/>
    <w:p w14:paraId="7ADC5093" w14:textId="77777777" w:rsidR="00664743" w:rsidRPr="00D50A8C" w:rsidRDefault="00664743" w:rsidP="007D5AC1"/>
    <w:p w14:paraId="710C052B" w14:textId="77777777" w:rsidR="00664743" w:rsidRPr="00D50A8C" w:rsidRDefault="00664743" w:rsidP="007D5AC1"/>
    <w:p w14:paraId="752F46DE" w14:textId="77777777" w:rsidR="00664743" w:rsidRPr="00D50A8C" w:rsidRDefault="007B1E3C" w:rsidP="007D5AC1">
      <w:r>
        <w:rPr>
          <w:noProof/>
        </w:rPr>
        <w:pict w14:anchorId="0BAB80FB">
          <v:shape id="_x0000_s2329" type="#_x0000_t75" style="position:absolute;margin-left:18pt;margin-top:2.4pt;width:558pt;height:612pt;z-index:-60">
            <v:imagedata r:id="rId13" o:title="5"/>
          </v:shape>
        </w:pict>
      </w:r>
    </w:p>
    <w:p w14:paraId="31BEA36B" w14:textId="77777777" w:rsidR="00664743" w:rsidRPr="00D50A8C" w:rsidRDefault="00664743" w:rsidP="007D5AC1"/>
    <w:p w14:paraId="79900194" w14:textId="77777777" w:rsidR="00664743" w:rsidRPr="00D50A8C" w:rsidRDefault="00664743" w:rsidP="007D5AC1"/>
    <w:p w14:paraId="2499966F" w14:textId="77777777" w:rsidR="00664743" w:rsidRPr="00D50A8C" w:rsidRDefault="00664743" w:rsidP="007D5AC1"/>
    <w:p w14:paraId="332CE9FB" w14:textId="77777777" w:rsidR="00664743" w:rsidRPr="00D50A8C" w:rsidRDefault="00664743" w:rsidP="007D5AC1"/>
    <w:p w14:paraId="5D190ADD" w14:textId="77777777" w:rsidR="00F0441F" w:rsidRPr="00D50A8C" w:rsidRDefault="00F0441F" w:rsidP="007D5AC1"/>
    <w:p w14:paraId="24C2A178" w14:textId="77777777" w:rsidR="00664743" w:rsidRPr="00D50A8C" w:rsidRDefault="00664743" w:rsidP="007D5AC1"/>
    <w:p w14:paraId="59B9429F" w14:textId="77777777" w:rsidR="00664743" w:rsidRPr="00D50A8C" w:rsidRDefault="00664743" w:rsidP="007D5AC1"/>
    <w:p w14:paraId="333DB949" w14:textId="77777777" w:rsidR="00664743" w:rsidRPr="00D50A8C" w:rsidRDefault="00664743" w:rsidP="007D5AC1"/>
    <w:p w14:paraId="61F9F218" w14:textId="77777777" w:rsidR="00664743" w:rsidRPr="00D50A8C" w:rsidRDefault="00664743" w:rsidP="007D5AC1"/>
    <w:p w14:paraId="4CC974FC" w14:textId="6B77EB0A" w:rsidR="00BD7721" w:rsidRDefault="0065314E" w:rsidP="0065314E">
      <w:pPr>
        <w:tabs>
          <w:tab w:val="left" w:pos="3300"/>
        </w:tabs>
      </w:pPr>
      <w:r w:rsidRPr="00D50A8C">
        <w:tab/>
      </w:r>
    </w:p>
    <w:p w14:paraId="048541E8" w14:textId="3B4C64E1" w:rsidR="00CD683B" w:rsidRPr="00D50A8C" w:rsidRDefault="00BD7721" w:rsidP="00CD683B">
      <w:r>
        <w:br w:type="page"/>
      </w:r>
      <w:r w:rsidR="00B8756D">
        <w:rPr>
          <w:noProof/>
        </w:rPr>
        <w:lastRenderedPageBreak/>
        <w:pict w14:anchorId="35835C04">
          <v:shape id="_x0000_s2446" type="#_x0000_t202" style="position:absolute;margin-left:401.25pt;margin-top:24.75pt;width:211.5pt;height:129.75pt;z-index:7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46;mso-column-margin:5.76pt" inset="2.88pt,2.88pt,2.88pt,2.88pt">
              <w:txbxContent>
                <w:p w14:paraId="1BBD1C53" w14:textId="1F342F79" w:rsidR="00B8756D" w:rsidRDefault="00B8756D" w:rsidP="00B8756D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Requisitos</w:t>
                  </w:r>
                </w:p>
                <w:p w14:paraId="300DF5EC" w14:textId="28274C86" w:rsidR="00B8756D" w:rsidRPr="00CE4763" w:rsidRDefault="00B8756D" w:rsidP="00B8756D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Funcionais</w:t>
                  </w:r>
                </w:p>
                <w:p w14:paraId="40F4521A" w14:textId="77777777" w:rsidR="00B8756D" w:rsidRPr="001F51BC" w:rsidRDefault="00B8756D" w:rsidP="00B8756D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7B1E3C">
        <w:rPr>
          <w:noProof/>
        </w:rPr>
        <w:pict w14:anchorId="0C3FEE74">
          <v:shape id="_x0000_s2341" type="#_x0000_t202" style="position:absolute;margin-left:67.5pt;margin-top:33pt;width:468pt;height:694.5pt;z-index:8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41;mso-column-margin:5.76pt" inset="2.88pt,2.88pt,2.88pt,2.88pt">
              <w:txbxContent>
                <w:p w14:paraId="295640FB" w14:textId="5976E25E" w:rsidR="00CD683B" w:rsidRDefault="00CD683B" w:rsidP="00CD683B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</w:p>
                <w:p w14:paraId="40D705F1" w14:textId="140BC792" w:rsidR="009B2924" w:rsidRDefault="009B2924" w:rsidP="00CD683B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</w:p>
                <w:p w14:paraId="22F3D76D" w14:textId="77777777" w:rsidR="009B2924" w:rsidRPr="00CE4763" w:rsidRDefault="009B2924" w:rsidP="00CD683B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D07B72C" w14:textId="77777777" w:rsidR="00CD683B" w:rsidRPr="00CE4763" w:rsidRDefault="00CD683B" w:rsidP="00CD683B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59A00DE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12.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serviços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hospedagem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onde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passaram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pela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mesma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avaliar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local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através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estrelas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notas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602039D6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13.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ícone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pagamentos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onde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fazer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forma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segura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meios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cartão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credito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/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debito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pix,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boleto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transferências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bancarias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F57A3E1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14.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painel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configurações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no qual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trocar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alterar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cadastro</w:t>
                  </w:r>
                  <w:proofErr w:type="spellEnd"/>
                </w:p>
                <w:p w14:paraId="7036C01C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15.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pedir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confirmem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sua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identidade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email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telefone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essas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confirmações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opcionais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mas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elevará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status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divulgado</w:t>
                  </w:r>
                  <w:proofErr w:type="spellEnd"/>
                </w:p>
                <w:p w14:paraId="7F74D60C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16.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</w:r>
                  <w:proofErr w:type="gram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sistema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feedback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texto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o e-mail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empresa</w:t>
                  </w:r>
                  <w:proofErr w:type="spellEnd"/>
                </w:p>
                <w:p w14:paraId="40448F82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17.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dicas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gerenciar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negócio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melhor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forma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possível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alavancar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também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atualizações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relevantes</w:t>
                  </w:r>
                  <w:proofErr w:type="spellEnd"/>
                </w:p>
                <w:p w14:paraId="21423F87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18.</w:t>
                  </w: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categorizadas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058BD498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Detalhes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anuncio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colocar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casa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arredores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título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espaço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numero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aceita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link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personalizado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idiomas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status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anuncio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comodidades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bairro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locomoção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compartilhamento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possui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alguma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vista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privilegiada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acomodação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categoria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cômodos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espaços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quantos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quartos, camas,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banheiros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cozinha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sala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quintal,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pátio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exterior),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você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oferecer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espaço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compartilhado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especificar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segurança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local.</w:t>
                  </w:r>
                </w:p>
                <w:p w14:paraId="606787AF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noite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moeda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cobrado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valor,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descontos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semanal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mensal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taxas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(taxa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limpeza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adicional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duração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mínima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máxima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estadía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calendário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(tempo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antecedência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tempo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preparação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período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bloqueados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sincronização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calendário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Google Calendar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importar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exportar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</w:t>
                  </w:r>
                </w:p>
                <w:p w14:paraId="7ECD34D0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Políticas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21701383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política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cancelamento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instantaneamente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atenda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requisitos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intervalo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horário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checkout, qual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valor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lhe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dará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danifique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casa (se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adequado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crianças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bebês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animais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fumar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eventos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personalizadas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requisitos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leis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se o local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exclusivo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</w:p>
                <w:p w14:paraId="63A95D7B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7374302A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Intervalo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horário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checkout,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guias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interagir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qual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local,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chegar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explicações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adicionais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instruções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rede wi-fi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marque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indicando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</w:t>
                  </w:r>
                </w:p>
                <w:p w14:paraId="4B68BE75" w14:textId="77777777" w:rsidR="00CD683B" w:rsidRPr="00BD7721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Coanfitriões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0C5F6A72" w14:textId="77777777" w:rsidR="00CD683B" w:rsidRPr="00CE4763" w:rsidRDefault="00CD683B" w:rsidP="00CD683B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funcionalidade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outro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administrar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site,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acesso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as ferramentas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edição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anuncio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descritas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anteriormente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ingresso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feito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e-mail,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necessário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integração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principais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ferramentas de email,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apenas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web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enviar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convite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e-mail,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fornecendo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assim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permissão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outro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3834605" w14:textId="77777777" w:rsidR="00CD683B" w:rsidRPr="00CE4763" w:rsidRDefault="00CD683B" w:rsidP="00CD683B">
                  <w:pPr>
                    <w:pStyle w:val="My"/>
                    <w:jc w:val="both"/>
                    <w:rPr>
                      <w:rStyle w:val="sowc"/>
                      <w:color w:val="FFFFFF"/>
                      <w:lang w:val="en-US"/>
                    </w:rPr>
                  </w:pPr>
                </w:p>
                <w:p w14:paraId="1E2206E9" w14:textId="77777777" w:rsidR="00CD683B" w:rsidRPr="00CE4763" w:rsidRDefault="00CD683B" w:rsidP="00CD683B">
                  <w:pPr>
                    <w:pStyle w:val="MyHeadtitle"/>
                    <w:rPr>
                      <w:color w:val="FFFFFF"/>
                    </w:rPr>
                  </w:pPr>
                </w:p>
              </w:txbxContent>
            </v:textbox>
            <w10:wrap anchory="page"/>
          </v:shape>
        </w:pict>
      </w:r>
      <w:r w:rsidR="007B1E3C">
        <w:rPr>
          <w:noProof/>
        </w:rPr>
        <w:pict w14:anchorId="21B0D17C">
          <v:shape id="_x0000_s2342" type="#_x0000_t75" style="position:absolute;margin-left:207pt;margin-top:-37pt;width:2in;height:137.05pt;z-index:-54">
            <v:imagedata r:id="rId11" o:title="7"/>
          </v:shape>
        </w:pict>
      </w:r>
      <w:r w:rsidR="007B1E3C">
        <w:rPr>
          <w:noProof/>
        </w:rPr>
        <w:pict w14:anchorId="1761567E">
          <v:shape id="_x0000_s2340" type="#_x0000_t75" style="position:absolute;margin-left:18pt;margin-top:-36.75pt;width:171pt;height:136.8pt;z-index:-55">
            <v:imagedata r:id="rId12" o:title="4"/>
          </v:shape>
        </w:pict>
      </w:r>
    </w:p>
    <w:p w14:paraId="073E0B2C" w14:textId="7D3F6B70" w:rsidR="00CD683B" w:rsidRPr="00D50A8C" w:rsidRDefault="00CD683B" w:rsidP="00B8756D">
      <w:pPr>
        <w:jc w:val="right"/>
      </w:pPr>
    </w:p>
    <w:p w14:paraId="723F38B3" w14:textId="77777777" w:rsidR="00CD683B" w:rsidRPr="00D50A8C" w:rsidRDefault="00CD683B" w:rsidP="00CD683B"/>
    <w:p w14:paraId="7E6F2130" w14:textId="77777777" w:rsidR="00CD683B" w:rsidRPr="00D50A8C" w:rsidRDefault="00CD683B" w:rsidP="00CD683B"/>
    <w:p w14:paraId="08591984" w14:textId="77777777" w:rsidR="00CD683B" w:rsidRPr="00D50A8C" w:rsidRDefault="00CD683B" w:rsidP="00CD683B"/>
    <w:p w14:paraId="5D347FCB" w14:textId="37BEDDEF" w:rsidR="00CD683B" w:rsidRPr="00D50A8C" w:rsidRDefault="00CD683B" w:rsidP="00CD683B"/>
    <w:p w14:paraId="42177A58" w14:textId="77777777" w:rsidR="00CD683B" w:rsidRPr="00D50A8C" w:rsidRDefault="00CD683B" w:rsidP="00CD683B"/>
    <w:p w14:paraId="19BD5584" w14:textId="77777777" w:rsidR="00CD683B" w:rsidRPr="00D50A8C" w:rsidRDefault="00CD683B" w:rsidP="00CD683B"/>
    <w:p w14:paraId="0F8670BD" w14:textId="32672D94" w:rsidR="00CD683B" w:rsidRPr="00D50A8C" w:rsidRDefault="007B1E3C" w:rsidP="00CD683B">
      <w:r>
        <w:rPr>
          <w:noProof/>
        </w:rPr>
        <w:pict w14:anchorId="6C048593">
          <v:shape id="_x0000_s2339" type="#_x0000_t75" style="position:absolute;margin-left:18pt;margin-top:2.4pt;width:558pt;height:612pt;z-index:-56">
            <v:imagedata r:id="rId13" o:title="5"/>
          </v:shape>
        </w:pict>
      </w:r>
    </w:p>
    <w:p w14:paraId="339FB696" w14:textId="77777777" w:rsidR="00CD683B" w:rsidRPr="00D50A8C" w:rsidRDefault="00CD683B" w:rsidP="00CD683B"/>
    <w:p w14:paraId="112C6D9D" w14:textId="77777777" w:rsidR="00CD683B" w:rsidRPr="00D50A8C" w:rsidRDefault="00CD683B" w:rsidP="00CD683B"/>
    <w:p w14:paraId="7075E0B2" w14:textId="77777777" w:rsidR="00CD683B" w:rsidRPr="00D50A8C" w:rsidRDefault="00CD683B" w:rsidP="00CD683B"/>
    <w:p w14:paraId="753A037F" w14:textId="77777777" w:rsidR="00CD683B" w:rsidRPr="00D50A8C" w:rsidRDefault="00CD683B" w:rsidP="00CD683B"/>
    <w:p w14:paraId="4DA522A3" w14:textId="77777777" w:rsidR="00CD683B" w:rsidRPr="00D50A8C" w:rsidRDefault="00CD683B" w:rsidP="00CD683B"/>
    <w:p w14:paraId="532E98A9" w14:textId="77777777" w:rsidR="00CD683B" w:rsidRPr="00D50A8C" w:rsidRDefault="00CD683B" w:rsidP="00CD683B"/>
    <w:p w14:paraId="3DA3763E" w14:textId="77777777" w:rsidR="00CD683B" w:rsidRPr="00D50A8C" w:rsidRDefault="00CD683B" w:rsidP="00CD683B"/>
    <w:p w14:paraId="42FC031D" w14:textId="77777777" w:rsidR="00CD683B" w:rsidRPr="00D50A8C" w:rsidRDefault="00CD683B" w:rsidP="00CD683B"/>
    <w:p w14:paraId="59103A2A" w14:textId="77777777" w:rsidR="00CD683B" w:rsidRPr="00D50A8C" w:rsidRDefault="00CD683B" w:rsidP="00CD683B"/>
    <w:p w14:paraId="5E9433CC" w14:textId="77777777" w:rsidR="00CD683B" w:rsidRDefault="00CD683B" w:rsidP="00CD683B">
      <w:pPr>
        <w:tabs>
          <w:tab w:val="left" w:pos="3300"/>
        </w:tabs>
      </w:pPr>
      <w:r w:rsidRPr="00D50A8C">
        <w:tab/>
      </w:r>
    </w:p>
    <w:p w14:paraId="0032046A" w14:textId="56085D33" w:rsidR="007F1294" w:rsidRPr="00D50A8C" w:rsidRDefault="00CD683B" w:rsidP="007F1294">
      <w:r>
        <w:br w:type="page"/>
      </w:r>
      <w:r w:rsidR="00B8756D">
        <w:rPr>
          <w:noProof/>
        </w:rPr>
        <w:lastRenderedPageBreak/>
        <w:pict w14:anchorId="35835C04">
          <v:shape id="_x0000_s2447" type="#_x0000_t202" style="position:absolute;margin-left:403.4pt;margin-top:33.75pt;width:211.5pt;height:129.75pt;z-index:7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47;mso-column-margin:5.76pt" inset="2.88pt,2.88pt,2.88pt,2.88pt">
              <w:txbxContent>
                <w:p w14:paraId="002F3AF3" w14:textId="77777777" w:rsidR="00B8756D" w:rsidRDefault="00B8756D" w:rsidP="00B8756D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Requisitos</w:t>
                  </w:r>
                </w:p>
                <w:p w14:paraId="2EF5396C" w14:textId="77777777" w:rsidR="00B8756D" w:rsidRPr="00CE4763" w:rsidRDefault="00B8756D" w:rsidP="00B8756D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Funcionais</w:t>
                  </w:r>
                </w:p>
                <w:p w14:paraId="10A8A01B" w14:textId="77777777" w:rsidR="00B8756D" w:rsidRPr="001F51BC" w:rsidRDefault="00B8756D" w:rsidP="00B8756D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7B1E3C">
        <w:rPr>
          <w:noProof/>
        </w:rPr>
        <w:pict w14:anchorId="195F6BC1">
          <v:shape id="_x0000_s2361" type="#_x0000_t202" style="position:absolute;margin-left:67.5pt;margin-top:33pt;width:468pt;height:694.5pt;z-index:9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61;mso-column-margin:5.76pt" inset="2.88pt,2.88pt,2.88pt,2.88pt">
              <w:txbxContent>
                <w:p w14:paraId="2261F586" w14:textId="7F9C2A97" w:rsidR="007F1294" w:rsidRDefault="007F1294" w:rsidP="007F1294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</w:p>
                <w:p w14:paraId="251AD353" w14:textId="1129E35C" w:rsidR="009B2924" w:rsidRDefault="009B2924" w:rsidP="007F1294">
                  <w:pPr>
                    <w:pStyle w:val="MyHeadtitle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</w:p>
                <w:p w14:paraId="0F03E97C" w14:textId="77777777" w:rsidR="009B2924" w:rsidRPr="00CE4763" w:rsidRDefault="009B2924" w:rsidP="007F1294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2314D572" w14:textId="77777777" w:rsidR="007F1294" w:rsidRPr="00CE4763" w:rsidRDefault="007F1294" w:rsidP="007F1294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05500B55" w14:textId="5932627E" w:rsidR="007F1294" w:rsidRPr="00BD7721" w:rsidRDefault="007F1294" w:rsidP="007F1294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tempo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preparação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período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bloqueados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sincronização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calendário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Google Calendar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importar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exportar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</w:t>
                  </w:r>
                </w:p>
                <w:p w14:paraId="6ACF762C" w14:textId="77777777" w:rsidR="007F1294" w:rsidRPr="00BD7721" w:rsidRDefault="007F1294" w:rsidP="007F1294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Políticas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33F55BF6" w14:textId="77777777" w:rsidR="007F1294" w:rsidRPr="00BD7721" w:rsidRDefault="007F1294" w:rsidP="007F1294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política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cancelamento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reservar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instantaneamente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atenda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requisitos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intervalo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horário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checkout, qual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valor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lhe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dará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danifique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propriedade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definir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casa (se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adequado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crianças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bebês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animais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fumar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se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permitidos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eventos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personalizadas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),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requisitos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leis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locais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se o local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exclusivo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</w:p>
                <w:p w14:paraId="66D5CE72" w14:textId="77777777" w:rsidR="007F1294" w:rsidRPr="00BD7721" w:rsidRDefault="007F1294" w:rsidP="007F1294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335DE2B3" w14:textId="77777777" w:rsidR="007F1294" w:rsidRPr="00BD7721" w:rsidRDefault="007F1294" w:rsidP="007F1294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Intervalo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horário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checkout,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guias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região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vai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interagir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hóspedes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qual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endereço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local,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chegar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lugar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explicações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adicionais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instruções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check-in,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rede wi-fi (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anfitrião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marque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opção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indicando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ele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)</w:t>
                  </w:r>
                </w:p>
                <w:p w14:paraId="33CECD76" w14:textId="77777777" w:rsidR="007F1294" w:rsidRPr="00BD7721" w:rsidRDefault="007F1294" w:rsidP="007F1294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Coanfitriões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anúncio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:</w:t>
                  </w:r>
                </w:p>
                <w:p w14:paraId="1FACF8F1" w14:textId="77777777" w:rsidR="007F1294" w:rsidRPr="00CE4763" w:rsidRDefault="007F1294" w:rsidP="007F1294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Está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funcionalidade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permitir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outro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administrar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site,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bem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ter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acesso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as ferramentas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edição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anuncio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descritas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anteriormente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seu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ingresso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será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feito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e-mail, por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isso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é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necessário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integração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as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principais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ferramentas de email,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apenas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que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web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possa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enviar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convite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via e-mail,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fornecendo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assim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permissão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outro </w:t>
                  </w:r>
                  <w:proofErr w:type="spellStart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D772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9D6FD8E" w14:textId="77777777" w:rsidR="007F1294" w:rsidRPr="00CE4763" w:rsidRDefault="007F1294" w:rsidP="007F1294">
                  <w:pPr>
                    <w:pStyle w:val="My"/>
                    <w:jc w:val="both"/>
                    <w:rPr>
                      <w:rStyle w:val="sowc"/>
                      <w:color w:val="FFFFFF"/>
                      <w:lang w:val="en-US"/>
                    </w:rPr>
                  </w:pPr>
                </w:p>
                <w:p w14:paraId="57CA1FC7" w14:textId="77777777" w:rsidR="007F1294" w:rsidRPr="00CE4763" w:rsidRDefault="007F1294" w:rsidP="007F1294">
                  <w:pPr>
                    <w:pStyle w:val="MyHeadtitle"/>
                    <w:rPr>
                      <w:color w:val="FFFFFF"/>
                    </w:rPr>
                  </w:pPr>
                </w:p>
              </w:txbxContent>
            </v:textbox>
            <w10:wrap anchory="page"/>
          </v:shape>
        </w:pict>
      </w:r>
      <w:r w:rsidR="007B1E3C">
        <w:rPr>
          <w:noProof/>
        </w:rPr>
        <w:pict w14:anchorId="7CB59C8F">
          <v:shape id="_x0000_s2362" type="#_x0000_t75" style="position:absolute;margin-left:207pt;margin-top:-37pt;width:2in;height:137.05pt;z-index:-51">
            <v:imagedata r:id="rId11" o:title="7"/>
          </v:shape>
        </w:pict>
      </w:r>
      <w:r w:rsidR="007B1E3C">
        <w:rPr>
          <w:noProof/>
        </w:rPr>
        <w:pict w14:anchorId="5E4404CC">
          <v:shape id="_x0000_s2360" type="#_x0000_t75" style="position:absolute;margin-left:18pt;margin-top:-36.75pt;width:171pt;height:136.8pt;z-index:-52">
            <v:imagedata r:id="rId12" o:title="4"/>
          </v:shape>
        </w:pict>
      </w:r>
    </w:p>
    <w:p w14:paraId="19E0184C" w14:textId="77777777" w:rsidR="007F1294" w:rsidRPr="00D50A8C" w:rsidRDefault="007F1294" w:rsidP="007F1294"/>
    <w:p w14:paraId="4510E185" w14:textId="77777777" w:rsidR="007F1294" w:rsidRPr="00D50A8C" w:rsidRDefault="007F1294" w:rsidP="007F1294"/>
    <w:p w14:paraId="33A87F38" w14:textId="77777777" w:rsidR="007F1294" w:rsidRPr="00D50A8C" w:rsidRDefault="007F1294" w:rsidP="007F1294"/>
    <w:p w14:paraId="62255378" w14:textId="23C38CEB" w:rsidR="007F1294" w:rsidRPr="00D50A8C" w:rsidRDefault="007F1294" w:rsidP="007F1294"/>
    <w:p w14:paraId="4D00116A" w14:textId="77777777" w:rsidR="007F1294" w:rsidRPr="00D50A8C" w:rsidRDefault="007F1294" w:rsidP="007F1294"/>
    <w:p w14:paraId="16A8DBCA" w14:textId="77777777" w:rsidR="007F1294" w:rsidRPr="00D50A8C" w:rsidRDefault="007F1294" w:rsidP="007F1294"/>
    <w:p w14:paraId="67048469" w14:textId="77777777" w:rsidR="007F1294" w:rsidRPr="00D50A8C" w:rsidRDefault="007F1294" w:rsidP="007F1294"/>
    <w:p w14:paraId="33589A8B" w14:textId="77777777" w:rsidR="007F1294" w:rsidRPr="00D50A8C" w:rsidRDefault="007B1E3C" w:rsidP="007F1294">
      <w:r>
        <w:rPr>
          <w:noProof/>
        </w:rPr>
        <w:pict w14:anchorId="7278E0D8">
          <v:shape id="_x0000_s2359" type="#_x0000_t75" style="position:absolute;margin-left:18pt;margin-top:2.4pt;width:558pt;height:612pt;z-index:-53">
            <v:imagedata r:id="rId13" o:title="5"/>
          </v:shape>
        </w:pict>
      </w:r>
    </w:p>
    <w:p w14:paraId="692D9DA3" w14:textId="77777777" w:rsidR="007F1294" w:rsidRPr="00D50A8C" w:rsidRDefault="007F1294" w:rsidP="007F1294"/>
    <w:p w14:paraId="16055993" w14:textId="77777777" w:rsidR="007F1294" w:rsidRPr="00D50A8C" w:rsidRDefault="007F1294" w:rsidP="007F1294"/>
    <w:p w14:paraId="664A0A55" w14:textId="77777777" w:rsidR="007F1294" w:rsidRPr="00D50A8C" w:rsidRDefault="007F1294" w:rsidP="007F1294"/>
    <w:p w14:paraId="417B45FB" w14:textId="77777777" w:rsidR="007F1294" w:rsidRPr="00D50A8C" w:rsidRDefault="007F1294" w:rsidP="007F1294"/>
    <w:p w14:paraId="313885A0" w14:textId="77777777" w:rsidR="007F1294" w:rsidRPr="00D50A8C" w:rsidRDefault="007F1294" w:rsidP="007F1294"/>
    <w:p w14:paraId="606B23FD" w14:textId="77777777" w:rsidR="007F1294" w:rsidRPr="00D50A8C" w:rsidRDefault="007F1294" w:rsidP="007F1294"/>
    <w:p w14:paraId="09508B16" w14:textId="228EA979" w:rsidR="007F1294" w:rsidRPr="00D50A8C" w:rsidRDefault="007F1294" w:rsidP="007F1294"/>
    <w:p w14:paraId="71F48D3A" w14:textId="77777777" w:rsidR="007F1294" w:rsidRPr="00D50A8C" w:rsidRDefault="007F1294" w:rsidP="007F1294"/>
    <w:p w14:paraId="4DDAD9CA" w14:textId="77777777" w:rsidR="007F1294" w:rsidRPr="00D50A8C" w:rsidRDefault="007F1294" w:rsidP="007F1294"/>
    <w:p w14:paraId="0B055571" w14:textId="77777777" w:rsidR="007F1294" w:rsidRPr="00D50A8C" w:rsidRDefault="007F1294" w:rsidP="007F1294">
      <w:r>
        <w:br w:type="page"/>
      </w:r>
      <w:r w:rsidR="007B1E3C">
        <w:rPr>
          <w:noProof/>
        </w:rPr>
        <w:lastRenderedPageBreak/>
        <w:pict w14:anchorId="55513B3A">
          <v:shape id="_x0000_s2365" type="#_x0000_t202" style="position:absolute;margin-left:351pt;margin-top:27pt;width:211.5pt;height:129.75pt;z-index:10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65;mso-column-margin:5.76pt" inset="2.88pt,2.88pt,2.88pt,2.88pt">
              <w:txbxContent>
                <w:p w14:paraId="03B0D832" w14:textId="77777777" w:rsidR="007F1294" w:rsidRDefault="007F1294" w:rsidP="007F1294">
                  <w:pPr>
                    <w:pStyle w:val="MyHeadtitle"/>
                    <w:jc w:val="right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 xml:space="preserve">Requisitos </w:t>
                  </w:r>
                </w:p>
                <w:p w14:paraId="3262B375" w14:textId="1F769666" w:rsidR="007F1294" w:rsidRDefault="001F51BC" w:rsidP="007F1294">
                  <w:pPr>
                    <w:pStyle w:val="MyHeadtitle"/>
                    <w:jc w:val="right"/>
                    <w:rPr>
                      <w:rFonts w:ascii="ChunkFive" w:hAnsi="ChunkFive"/>
                      <w:b w:val="0"/>
                      <w:color w:val="333333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não-</w:t>
                  </w:r>
                  <w:r w:rsidR="007F1294"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funcionais</w:t>
                  </w:r>
                </w:p>
                <w:p w14:paraId="0F8B5950" w14:textId="77777777" w:rsidR="007F1294" w:rsidRPr="00CE4763" w:rsidRDefault="007F1294" w:rsidP="007F1294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FEE0250" w14:textId="77777777" w:rsidR="007F1294" w:rsidRPr="00CE4763" w:rsidRDefault="007F1294" w:rsidP="007F1294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21A67C90" w14:textId="77EA2130" w:rsidR="007F1294" w:rsidRPr="001F51BC" w:rsidRDefault="007F1294" w:rsidP="001F51BC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7B1E3C">
        <w:rPr>
          <w:noProof/>
        </w:rPr>
        <w:pict w14:anchorId="2859FB09">
          <v:shape id="_x0000_s2366" type="#_x0000_t75" style="position:absolute;margin-left:207pt;margin-top:-37pt;width:2in;height:137.05pt;z-index:-48">
            <v:imagedata r:id="rId11" o:title="7"/>
          </v:shape>
        </w:pict>
      </w:r>
      <w:r w:rsidR="007B1E3C">
        <w:rPr>
          <w:noProof/>
        </w:rPr>
        <w:pict w14:anchorId="1F004F61">
          <v:shape id="_x0000_s2364" type="#_x0000_t75" style="position:absolute;margin-left:18pt;margin-top:-36.75pt;width:171pt;height:136.8pt;z-index:-49">
            <v:imagedata r:id="rId12" o:title="4"/>
          </v:shape>
        </w:pict>
      </w:r>
    </w:p>
    <w:p w14:paraId="66AB7B35" w14:textId="77777777" w:rsidR="007F1294" w:rsidRPr="00D50A8C" w:rsidRDefault="007F1294" w:rsidP="007F1294"/>
    <w:p w14:paraId="5BA29212" w14:textId="77777777" w:rsidR="007F1294" w:rsidRPr="00D50A8C" w:rsidRDefault="007F1294" w:rsidP="007F1294"/>
    <w:p w14:paraId="06CA9303" w14:textId="77777777" w:rsidR="007F1294" w:rsidRPr="00D50A8C" w:rsidRDefault="007F1294" w:rsidP="007F1294"/>
    <w:p w14:paraId="24767EBB" w14:textId="77777777" w:rsidR="007F1294" w:rsidRPr="00D50A8C" w:rsidRDefault="007F1294" w:rsidP="007F1294"/>
    <w:p w14:paraId="70E89EF4" w14:textId="77777777" w:rsidR="007F1294" w:rsidRPr="00D50A8C" w:rsidRDefault="007F1294" w:rsidP="007F1294"/>
    <w:p w14:paraId="2726DA5F" w14:textId="77777777" w:rsidR="007F1294" w:rsidRPr="00D50A8C" w:rsidRDefault="007F1294" w:rsidP="007F1294"/>
    <w:p w14:paraId="18943F5D" w14:textId="77777777" w:rsidR="007F1294" w:rsidRPr="00D50A8C" w:rsidRDefault="007F1294" w:rsidP="007F1294"/>
    <w:p w14:paraId="0A4F85E4" w14:textId="00D5E5E5" w:rsidR="007F1294" w:rsidRPr="00D50A8C" w:rsidRDefault="007B1E3C" w:rsidP="007F1294">
      <w:r>
        <w:rPr>
          <w:noProof/>
        </w:rPr>
        <w:pict w14:anchorId="69F1FE2C">
          <v:shape id="_x0000_s2363" type="#_x0000_t75" style="position:absolute;margin-left:18pt;margin-top:2.4pt;width:558pt;height:612pt;z-index:-50">
            <v:imagedata r:id="rId13" o:title="5"/>
          </v:shape>
        </w:pict>
      </w:r>
    </w:p>
    <w:p w14:paraId="27D02AA9" w14:textId="28E1239C" w:rsidR="007F1294" w:rsidRPr="00D50A8C" w:rsidRDefault="007B1E3C" w:rsidP="007F1294">
      <w:r>
        <w:rPr>
          <w:noProof/>
        </w:rPr>
        <w:pict w14:anchorId="55513B3A">
          <v:shape id="_x0000_s2369" type="#_x0000_t202" style="position:absolute;margin-left:47.25pt;margin-top:175.5pt;width:515.25pt;height:607.5pt;z-index:1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69;mso-column-margin:5.76pt" inset="2.88pt,2.88pt,2.88pt,2.88pt">
              <w:txbxContent>
                <w:p w14:paraId="3C049952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USABILDADE</w:t>
                  </w:r>
                </w:p>
                <w:p w14:paraId="177AA287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Designer/Interface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fácil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compreensão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56B9D04F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Guia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utilização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serviços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disponíveis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. </w:t>
                  </w:r>
                </w:p>
                <w:p w14:paraId="31795A8A" w14:textId="141AABDB" w:rsid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Designer </w:t>
                  </w:r>
                  <w:proofErr w:type="gram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simples</w:t>
                  </w:r>
                  <w:proofErr w:type="gram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garantir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boa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impressão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primeira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vista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motivando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explorar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serviços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com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ferramenta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guia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simples, mas que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seja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detalhado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compreensível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para que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possam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ter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melhor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aproveito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serviço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manipular 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suas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funções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fornecidas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5E3F9B31" w14:textId="77777777" w:rsidR="004D0F6D" w:rsidRPr="00BC3A9F" w:rsidRDefault="004D0F6D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179332EE" w14:textId="08EA8E48" w:rsidR="00BC3A9F" w:rsidRPr="00BC3A9F" w:rsidRDefault="004D0F6D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DESEMPENHO</w:t>
                  </w:r>
                </w:p>
                <w:p w14:paraId="0515A34A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Tempo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resposta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curto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A2604A8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Uma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vez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estão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negociando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24 horas por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dia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é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eficaz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instalação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um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servidor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ofereça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suporte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acesso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simultâneo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. Sistema com um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bom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desempenho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entregar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boa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experiencia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F8D7268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406ABD4C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SEGURANÇA</w:t>
                  </w:r>
                </w:p>
                <w:p w14:paraId="59ECEB51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Avisos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segurança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710C730A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Controle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acesso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autenticação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5A64710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Segurança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HTTPS para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proteção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dos dados.</w:t>
                  </w:r>
                </w:p>
                <w:p w14:paraId="5700F12D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Uma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vez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parceiros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negócios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podem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ser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reconhecidos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tempo real,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sistema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devem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ser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devidamente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educados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sobre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premissa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prevenção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crimes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como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vazamento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pessoais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fraude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transação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assim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diante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5A31264F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2A97922C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ACESSIBILIDADE</w:t>
                  </w:r>
                </w:p>
                <w:p w14:paraId="13CF63ED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Suporte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mais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88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Idiomas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16392895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Múltiplas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formas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efetuação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login.</w:t>
                  </w:r>
                </w:p>
                <w:p w14:paraId="29D6996C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Supondo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serviço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seja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operado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todo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país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é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aconselhável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o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sistema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suporte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qualquer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tipo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conta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idioma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8C88E0A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30FDEC40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CONFIABILIDADE</w:t>
                  </w:r>
                </w:p>
                <w:p w14:paraId="185D2C31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Backup das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últimas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alterações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efetuados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D22F83F" w14:textId="4E77A21F" w:rsid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Para o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interrupção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desejada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as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informações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devem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continuar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intactas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5E934C5D" w14:textId="77777777" w:rsidR="004D0F6D" w:rsidRPr="00BC3A9F" w:rsidRDefault="004D0F6D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319A529E" w14:textId="77777777" w:rsidR="00BC3A9F" w:rsidRPr="00BC3A9F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atendimentos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7B2B808E" w14:textId="0860470D" w:rsidR="00BC3A9F" w:rsidRPr="001F51BC" w:rsidRDefault="00BC3A9F" w:rsidP="00BC3A9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Um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meio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comunicação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interação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entre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Empresa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x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x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é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essencial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para que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haja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um </w:t>
                  </w:r>
                  <w:proofErr w:type="spellStart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desentendimento</w:t>
                  </w:r>
                  <w:proofErr w:type="spellEnd"/>
                  <w:r w:rsidRPr="00BC3A9F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</w:txbxContent>
            </v:textbox>
            <w10:wrap anchory="page"/>
          </v:shape>
        </w:pict>
      </w:r>
    </w:p>
    <w:p w14:paraId="78015D06" w14:textId="77777777" w:rsidR="007F1294" w:rsidRPr="00D50A8C" w:rsidRDefault="007F1294" w:rsidP="007F1294"/>
    <w:p w14:paraId="675AA1E5" w14:textId="77777777" w:rsidR="007F1294" w:rsidRPr="00D50A8C" w:rsidRDefault="007F1294" w:rsidP="007F1294"/>
    <w:p w14:paraId="1B01ABA1" w14:textId="77777777" w:rsidR="007F1294" w:rsidRPr="00D50A8C" w:rsidRDefault="007F1294" w:rsidP="007F1294"/>
    <w:p w14:paraId="2A22065F" w14:textId="77777777" w:rsidR="007F1294" w:rsidRPr="00D50A8C" w:rsidRDefault="007F1294" w:rsidP="007F1294"/>
    <w:p w14:paraId="765B3DE7" w14:textId="77777777" w:rsidR="007F1294" w:rsidRPr="00D50A8C" w:rsidRDefault="007F1294" w:rsidP="007F1294"/>
    <w:p w14:paraId="2562CD7E" w14:textId="77777777" w:rsidR="007F1294" w:rsidRPr="00D50A8C" w:rsidRDefault="007F1294" w:rsidP="007F1294"/>
    <w:p w14:paraId="5A7216F1" w14:textId="77777777" w:rsidR="007F1294" w:rsidRPr="00D50A8C" w:rsidRDefault="007F1294" w:rsidP="007F1294"/>
    <w:p w14:paraId="65E6EFEB" w14:textId="77777777" w:rsidR="007F1294" w:rsidRPr="00D50A8C" w:rsidRDefault="007F1294" w:rsidP="007F1294"/>
    <w:p w14:paraId="25ED25B2" w14:textId="77777777" w:rsidR="008F106F" w:rsidRPr="00D50A8C" w:rsidRDefault="008F106F" w:rsidP="008F106F">
      <w:r>
        <w:br w:type="page"/>
      </w:r>
      <w:r>
        <w:rPr>
          <w:noProof/>
        </w:rPr>
        <w:lastRenderedPageBreak/>
        <w:pict w14:anchorId="28ECC542">
          <v:shape id="_x0000_s2379" type="#_x0000_t202" style="position:absolute;margin-left:351pt;margin-top:27pt;width:211.5pt;height:129.75pt;z-index:26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79;mso-column-margin:5.76pt" inset="2.88pt,2.88pt,2.88pt,2.88pt">
              <w:txbxContent>
                <w:p w14:paraId="229CEAC7" w14:textId="77777777" w:rsidR="008F106F" w:rsidRDefault="008F106F" w:rsidP="008F106F">
                  <w:pPr>
                    <w:pStyle w:val="MyHeadtitle"/>
                    <w:jc w:val="right"/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 xml:space="preserve">Requisitos </w:t>
                  </w:r>
                </w:p>
                <w:p w14:paraId="78E79720" w14:textId="77777777" w:rsidR="008F106F" w:rsidRDefault="008F106F" w:rsidP="008F106F">
                  <w:pPr>
                    <w:pStyle w:val="MyHeadtitle"/>
                    <w:jc w:val="right"/>
                    <w:rPr>
                      <w:rFonts w:ascii="ChunkFive" w:hAnsi="ChunkFive"/>
                      <w:b w:val="0"/>
                      <w:color w:val="333333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não-funcionais</w:t>
                  </w:r>
                </w:p>
                <w:p w14:paraId="679DA7B9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26386336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5C42E3E2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1E584899">
          <v:shape id="_x0000_s2383" type="#_x0000_t75" style="position:absolute;margin-left:207pt;margin-top:-37pt;width:2in;height:137.05pt;z-index:-43">
            <v:imagedata r:id="rId11" o:title="7"/>
          </v:shape>
        </w:pict>
      </w:r>
      <w:r>
        <w:rPr>
          <w:noProof/>
        </w:rPr>
        <w:pict w14:anchorId="3BE5E455">
          <v:shape id="_x0000_s2382" type="#_x0000_t75" style="position:absolute;margin-left:18pt;margin-top:-36.75pt;width:171pt;height:136.8pt;z-index:-44">
            <v:imagedata r:id="rId12" o:title="4"/>
          </v:shape>
        </w:pict>
      </w:r>
    </w:p>
    <w:p w14:paraId="15CBEC57" w14:textId="77777777" w:rsidR="008F106F" w:rsidRPr="00D50A8C" w:rsidRDefault="008F106F" w:rsidP="008F106F"/>
    <w:p w14:paraId="4B3694CE" w14:textId="77777777" w:rsidR="008F106F" w:rsidRPr="00D50A8C" w:rsidRDefault="008F106F" w:rsidP="008F106F"/>
    <w:p w14:paraId="07F77C74" w14:textId="77777777" w:rsidR="008F106F" w:rsidRPr="00D50A8C" w:rsidRDefault="008F106F" w:rsidP="008F106F"/>
    <w:p w14:paraId="3C6E2AE8" w14:textId="77777777" w:rsidR="008F106F" w:rsidRPr="00D50A8C" w:rsidRDefault="008F106F" w:rsidP="008F106F"/>
    <w:p w14:paraId="6970EC08" w14:textId="77777777" w:rsidR="008F106F" w:rsidRPr="00D50A8C" w:rsidRDefault="008F106F" w:rsidP="008F106F"/>
    <w:p w14:paraId="2C1BE25F" w14:textId="77777777" w:rsidR="008F106F" w:rsidRPr="00D50A8C" w:rsidRDefault="008F106F" w:rsidP="008F106F"/>
    <w:p w14:paraId="44C82CD4" w14:textId="77777777" w:rsidR="008F106F" w:rsidRPr="00D50A8C" w:rsidRDefault="008F106F" w:rsidP="008F106F"/>
    <w:p w14:paraId="4E6CA472" w14:textId="77777777" w:rsidR="008F106F" w:rsidRPr="00D50A8C" w:rsidRDefault="008F106F" w:rsidP="008F106F">
      <w:r>
        <w:rPr>
          <w:noProof/>
        </w:rPr>
        <w:pict w14:anchorId="7D75670B">
          <v:shape id="_x0000_s2381" type="#_x0000_t75" style="position:absolute;margin-left:18pt;margin-top:2.4pt;width:558pt;height:612pt;z-index:-45">
            <v:imagedata r:id="rId13" o:title="5"/>
          </v:shape>
        </w:pict>
      </w:r>
    </w:p>
    <w:p w14:paraId="38ED84AD" w14:textId="77777777" w:rsidR="008F106F" w:rsidRPr="00D50A8C" w:rsidRDefault="008F106F" w:rsidP="008F106F">
      <w:r>
        <w:rPr>
          <w:noProof/>
        </w:rPr>
        <w:pict w14:anchorId="1BFF0CDB">
          <v:shape id="_x0000_s2380" type="#_x0000_t202" style="position:absolute;margin-left:47.25pt;margin-top:175.5pt;width:515.25pt;height:607.5pt;z-index:27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80;mso-column-margin:5.76pt" inset="2.88pt,2.88pt,2.88pt,2.88pt">
              <w:txbxContent>
                <w:p w14:paraId="0D2D4A11" w14:textId="77777777" w:rsidR="008F106F" w:rsidRPr="00124143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124143">
                    <w:rPr>
                      <w:color w:val="FFFFFF"/>
                      <w:sz w:val="26"/>
                      <w:szCs w:val="26"/>
                      <w:lang w:val="en-US"/>
                    </w:rPr>
                    <w:t>DISPONIBILIDADE</w:t>
                  </w:r>
                </w:p>
                <w:p w14:paraId="1D7F3669" w14:textId="77777777" w:rsidR="008F106F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124143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</w:t>
                  </w:r>
                  <w:proofErr w:type="spellStart"/>
                  <w:r w:rsidRPr="00124143">
                    <w:rPr>
                      <w:color w:val="FFFFFF"/>
                      <w:sz w:val="26"/>
                      <w:szCs w:val="26"/>
                      <w:lang w:val="en-US"/>
                    </w:rPr>
                    <w:t>Serviço</w:t>
                  </w:r>
                  <w:proofErr w:type="spellEnd"/>
                  <w:r w:rsidRPr="00124143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24 horas online.</w:t>
                  </w:r>
                </w:p>
                <w:p w14:paraId="34571185" w14:textId="77777777" w:rsidR="008F106F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A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será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carregado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num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servidor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forma de IaaS (infrastructure as a Service)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fornecida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pela Amazon (AWS), o qual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fornecerá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serviços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banco de dados e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hospedagem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</w:p>
                <w:p w14:paraId="0B47D7B6" w14:textId="77777777" w:rsidR="008F106F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- É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importante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haja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redundância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nos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sevidores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para que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garanta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o Sistema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fique for a do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ar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principalmente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durante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transações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financeiras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envolvendo</w:t>
                  </w:r>
                  <w:proofErr w:type="spell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t>aplicação</w:t>
                  </w:r>
                  <w:proofErr w:type="spellEnd"/>
                </w:p>
                <w:p w14:paraId="5E2B2407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38120240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14:paraId="0B07C3D5" w14:textId="77777777" w:rsidR="008F106F" w:rsidRPr="00D50A8C" w:rsidRDefault="008F106F" w:rsidP="008F106F"/>
    <w:p w14:paraId="43F073D5" w14:textId="77777777" w:rsidR="008F106F" w:rsidRPr="00D50A8C" w:rsidRDefault="008F106F" w:rsidP="008F106F"/>
    <w:p w14:paraId="7A9887B8" w14:textId="77777777" w:rsidR="008F106F" w:rsidRPr="00D50A8C" w:rsidRDefault="008F106F" w:rsidP="008F106F"/>
    <w:p w14:paraId="489B99C6" w14:textId="77777777" w:rsidR="008F106F" w:rsidRPr="00D50A8C" w:rsidRDefault="008F106F" w:rsidP="008F106F"/>
    <w:p w14:paraId="14672B8E" w14:textId="77777777" w:rsidR="008F106F" w:rsidRPr="00D50A8C" w:rsidRDefault="008F106F" w:rsidP="008F106F"/>
    <w:p w14:paraId="54FEAC45" w14:textId="77777777" w:rsidR="008F106F" w:rsidRPr="00D50A8C" w:rsidRDefault="008F106F" w:rsidP="008F106F"/>
    <w:p w14:paraId="4923AA0F" w14:textId="77777777" w:rsidR="008F106F" w:rsidRPr="00D50A8C" w:rsidRDefault="008F106F" w:rsidP="008F106F"/>
    <w:p w14:paraId="783FD6DD" w14:textId="77777777" w:rsidR="008F106F" w:rsidRPr="00D50A8C" w:rsidRDefault="008F106F" w:rsidP="008F106F"/>
    <w:p w14:paraId="6C62AD92" w14:textId="77777777" w:rsidR="008F106F" w:rsidRPr="00D50A8C" w:rsidRDefault="008F106F" w:rsidP="008F106F">
      <w:r>
        <w:br w:type="page"/>
      </w:r>
      <w:r>
        <w:rPr>
          <w:noProof/>
        </w:rPr>
        <w:lastRenderedPageBreak/>
        <w:pict w14:anchorId="35835C04">
          <v:shape id="_x0000_s2389" type="#_x0000_t202" style="position:absolute;margin-left:382.5pt;margin-top:31.5pt;width:211.5pt;height:129.75pt;z-index:3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89;mso-column-margin:5.76pt" inset="2.88pt,2.88pt,2.88pt,2.88pt">
              <w:txbxContent>
                <w:p w14:paraId="263B6A74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Diagramas de Casos de uso</w:t>
                  </w:r>
                </w:p>
                <w:p w14:paraId="506FB5D0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89EC5F3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0B6DDEFF">
          <v:shape id="_x0000_s2393" type="#_x0000_t75" style="position:absolute;margin-left:207pt;margin-top:-37pt;width:2in;height:137.05pt;z-index:-38">
            <v:imagedata r:id="rId11" o:title="7"/>
          </v:shape>
        </w:pict>
      </w:r>
      <w:r>
        <w:rPr>
          <w:noProof/>
        </w:rPr>
        <w:pict w14:anchorId="11109270">
          <v:shape id="_x0000_s2392" type="#_x0000_t75" style="position:absolute;margin-left:18pt;margin-top:-36.75pt;width:171pt;height:136.8pt;z-index:-39">
            <v:imagedata r:id="rId12" o:title="4"/>
          </v:shape>
        </w:pict>
      </w:r>
    </w:p>
    <w:p w14:paraId="20A9B4EC" w14:textId="77777777" w:rsidR="008F106F" w:rsidRPr="00D50A8C" w:rsidRDefault="008F106F" w:rsidP="008F106F"/>
    <w:p w14:paraId="298E9761" w14:textId="77777777" w:rsidR="008F106F" w:rsidRPr="00D50A8C" w:rsidRDefault="008F106F" w:rsidP="008F106F"/>
    <w:p w14:paraId="5E522F51" w14:textId="77777777" w:rsidR="008F106F" w:rsidRPr="00D50A8C" w:rsidRDefault="008F106F" w:rsidP="008F106F"/>
    <w:p w14:paraId="11EE106B" w14:textId="77777777" w:rsidR="008F106F" w:rsidRPr="00D50A8C" w:rsidRDefault="008F106F" w:rsidP="008F106F"/>
    <w:p w14:paraId="74F8921D" w14:textId="77777777" w:rsidR="008F106F" w:rsidRPr="00D50A8C" w:rsidRDefault="008F106F" w:rsidP="008F106F"/>
    <w:p w14:paraId="7F0A5A0B" w14:textId="77777777" w:rsidR="008F106F" w:rsidRPr="00D50A8C" w:rsidRDefault="008F106F" w:rsidP="008F106F"/>
    <w:p w14:paraId="4B2D4D69" w14:textId="77777777" w:rsidR="008F106F" w:rsidRPr="00D50A8C" w:rsidRDefault="008F106F" w:rsidP="008F106F"/>
    <w:p w14:paraId="23FF80E6" w14:textId="77777777" w:rsidR="008F106F" w:rsidRPr="00D50A8C" w:rsidRDefault="008F106F" w:rsidP="008F106F">
      <w:r>
        <w:rPr>
          <w:noProof/>
        </w:rPr>
        <w:pict w14:anchorId="43CE9633">
          <v:shape id="_x0000_s2391" type="#_x0000_t75" style="position:absolute;margin-left:18pt;margin-top:2.4pt;width:558pt;height:612pt;z-index:-40">
            <v:imagedata r:id="rId13" o:title="5"/>
          </v:shape>
        </w:pict>
      </w:r>
    </w:p>
    <w:p w14:paraId="1C00C389" w14:textId="77777777" w:rsidR="008F106F" w:rsidRPr="00D50A8C" w:rsidRDefault="008F106F" w:rsidP="008F106F">
      <w:r>
        <w:rPr>
          <w:noProof/>
        </w:rPr>
        <w:pict w14:anchorId="6764EF40">
          <v:shape id="_x0000_s2390" type="#_x0000_t202" style="position:absolute;margin-left:47.25pt;margin-top:175.5pt;width:515.25pt;height:607.5pt;z-index:3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90;mso-column-margin:5.76pt" inset="2.88pt,2.88pt,2.88pt,2.88pt">
              <w:txbxContent>
                <w:p w14:paraId="272AE367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pict w14:anchorId="2E1CEFDE">
                      <v:shape id="_x0000_i1032" type="#_x0000_t75" style="width:492.75pt;height:375pt">
                        <v:imagedata r:id="rId14" o:title="diagrama - fluxo principal - buscar acomodações"/>
                      </v:shape>
                    </w:pict>
                  </w:r>
                </w:p>
                <w:p w14:paraId="3362B265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14:paraId="645A1949" w14:textId="77777777" w:rsidR="008F106F" w:rsidRPr="00D50A8C" w:rsidRDefault="008F106F" w:rsidP="008F106F"/>
    <w:p w14:paraId="6F890066" w14:textId="77777777" w:rsidR="008F106F" w:rsidRPr="00D50A8C" w:rsidRDefault="008F106F" w:rsidP="008F106F"/>
    <w:p w14:paraId="75E1450F" w14:textId="77777777" w:rsidR="008F106F" w:rsidRPr="00D50A8C" w:rsidRDefault="008F106F" w:rsidP="008F106F"/>
    <w:p w14:paraId="5E2341F7" w14:textId="77777777" w:rsidR="008F106F" w:rsidRPr="00D50A8C" w:rsidRDefault="008F106F" w:rsidP="008F106F"/>
    <w:p w14:paraId="09A681C4" w14:textId="77777777" w:rsidR="008F106F" w:rsidRPr="00D50A8C" w:rsidRDefault="008F106F" w:rsidP="008F106F"/>
    <w:p w14:paraId="53CCF84B" w14:textId="77777777" w:rsidR="008F106F" w:rsidRPr="00D50A8C" w:rsidRDefault="008F106F" w:rsidP="008F106F"/>
    <w:p w14:paraId="795E4902" w14:textId="77777777" w:rsidR="008F106F" w:rsidRPr="00D50A8C" w:rsidRDefault="008F106F" w:rsidP="008F106F"/>
    <w:p w14:paraId="3123C3EB" w14:textId="77777777" w:rsidR="008F106F" w:rsidRPr="00D50A8C" w:rsidRDefault="008F106F" w:rsidP="008F106F"/>
    <w:p w14:paraId="441FE151" w14:textId="77777777" w:rsidR="008F106F" w:rsidRPr="00D50A8C" w:rsidRDefault="008F106F" w:rsidP="008F106F">
      <w:pPr>
        <w:tabs>
          <w:tab w:val="left" w:pos="3300"/>
        </w:tabs>
      </w:pPr>
    </w:p>
    <w:p w14:paraId="342F0D3B" w14:textId="77777777" w:rsidR="008F106F" w:rsidRPr="00D50A8C" w:rsidRDefault="008F106F" w:rsidP="008F106F">
      <w:r>
        <w:br w:type="page"/>
      </w:r>
      <w:r>
        <w:rPr>
          <w:noProof/>
        </w:rPr>
        <w:lastRenderedPageBreak/>
        <w:pict w14:anchorId="26B956A3">
          <v:shape id="_x0000_s2394" type="#_x0000_t202" style="position:absolute;margin-left:382.5pt;margin-top:31.5pt;width:211.5pt;height:129.75pt;z-index:36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94;mso-column-margin:5.76pt" inset="2.88pt,2.88pt,2.88pt,2.88pt">
              <w:txbxContent>
                <w:p w14:paraId="78B1ECA1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Diagramas de Casos de uso</w:t>
                  </w:r>
                </w:p>
                <w:p w14:paraId="5CCFD4BF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2C2191C2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2F3D5F97">
          <v:shape id="_x0000_s2398" type="#_x0000_t75" style="position:absolute;margin-left:207pt;margin-top:-37pt;width:2in;height:137.05pt;z-index:-33">
            <v:imagedata r:id="rId11" o:title="7"/>
          </v:shape>
        </w:pict>
      </w:r>
      <w:r>
        <w:rPr>
          <w:noProof/>
        </w:rPr>
        <w:pict w14:anchorId="6088FC6B">
          <v:shape id="_x0000_s2397" type="#_x0000_t75" style="position:absolute;margin-left:18pt;margin-top:-36.75pt;width:171pt;height:136.8pt;z-index:-34">
            <v:imagedata r:id="rId12" o:title="4"/>
          </v:shape>
        </w:pict>
      </w:r>
    </w:p>
    <w:p w14:paraId="0C1B6E19" w14:textId="77777777" w:rsidR="008F106F" w:rsidRPr="00D50A8C" w:rsidRDefault="008F106F" w:rsidP="008F106F"/>
    <w:p w14:paraId="135B6A82" w14:textId="77777777" w:rsidR="008F106F" w:rsidRPr="00D50A8C" w:rsidRDefault="008F106F" w:rsidP="008F106F"/>
    <w:p w14:paraId="3511C442" w14:textId="77777777" w:rsidR="008F106F" w:rsidRPr="00D50A8C" w:rsidRDefault="008F106F" w:rsidP="008F106F"/>
    <w:p w14:paraId="05A2F950" w14:textId="77777777" w:rsidR="008F106F" w:rsidRPr="00D50A8C" w:rsidRDefault="008F106F" w:rsidP="008F106F"/>
    <w:p w14:paraId="584323AA" w14:textId="77777777" w:rsidR="008F106F" w:rsidRPr="00D50A8C" w:rsidRDefault="008F106F" w:rsidP="008F106F"/>
    <w:p w14:paraId="22BC140A" w14:textId="77777777" w:rsidR="008F106F" w:rsidRPr="00D50A8C" w:rsidRDefault="008F106F" w:rsidP="008F106F"/>
    <w:p w14:paraId="245990F6" w14:textId="77777777" w:rsidR="008F106F" w:rsidRPr="00D50A8C" w:rsidRDefault="008F106F" w:rsidP="008F106F"/>
    <w:p w14:paraId="1B1AF23B" w14:textId="77777777" w:rsidR="008F106F" w:rsidRPr="00D50A8C" w:rsidRDefault="008F106F" w:rsidP="008F106F">
      <w:r>
        <w:rPr>
          <w:noProof/>
        </w:rPr>
        <w:pict w14:anchorId="0248898A">
          <v:shape id="_x0000_s2396" type="#_x0000_t75" style="position:absolute;margin-left:18pt;margin-top:2.4pt;width:558pt;height:612pt;z-index:-35">
            <v:imagedata r:id="rId13" o:title="5"/>
          </v:shape>
        </w:pict>
      </w:r>
    </w:p>
    <w:p w14:paraId="73CB7222" w14:textId="77777777" w:rsidR="008F106F" w:rsidRPr="00D50A8C" w:rsidRDefault="008F106F" w:rsidP="008F106F">
      <w:r>
        <w:rPr>
          <w:noProof/>
        </w:rPr>
        <w:pict w14:anchorId="33D11F7E">
          <v:shape id="_x0000_s2395" type="#_x0000_t202" style="position:absolute;margin-left:39pt;margin-top:175.5pt;width:515.25pt;height:607.5pt;z-index:37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95;mso-column-margin:5.76pt" inset="2.88pt,2.88pt,2.88pt,2.88pt">
              <w:txbxContent>
                <w:p w14:paraId="5325D54A" w14:textId="3AEF8255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pict w14:anchorId="183CD145">
                      <v:shape id="_x0000_i1039" type="#_x0000_t75" style="width:509.25pt;height:354pt">
                        <v:imagedata r:id="rId15" o:title="diagrama - fluxo principal - Reservar acomodação"/>
                      </v:shape>
                    </w:pict>
                  </w:r>
                </w:p>
                <w:p w14:paraId="6D746427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14:paraId="5EE6851A" w14:textId="77777777" w:rsidR="008F106F" w:rsidRPr="00D50A8C" w:rsidRDefault="008F106F" w:rsidP="008F106F"/>
    <w:p w14:paraId="4C8D0EEF" w14:textId="77777777" w:rsidR="008F106F" w:rsidRPr="00D50A8C" w:rsidRDefault="008F106F" w:rsidP="008F106F"/>
    <w:p w14:paraId="5A82D485" w14:textId="77777777" w:rsidR="008F106F" w:rsidRPr="00D50A8C" w:rsidRDefault="008F106F" w:rsidP="008F106F"/>
    <w:p w14:paraId="681FC928" w14:textId="77777777" w:rsidR="008F106F" w:rsidRPr="00D50A8C" w:rsidRDefault="008F106F" w:rsidP="008F106F"/>
    <w:p w14:paraId="2674F161" w14:textId="77777777" w:rsidR="008F106F" w:rsidRPr="00D50A8C" w:rsidRDefault="008F106F" w:rsidP="008F106F"/>
    <w:p w14:paraId="6F5CD4A7" w14:textId="77777777" w:rsidR="008F106F" w:rsidRPr="00D50A8C" w:rsidRDefault="008F106F" w:rsidP="008F106F"/>
    <w:p w14:paraId="5756F045" w14:textId="77777777" w:rsidR="008F106F" w:rsidRPr="00D50A8C" w:rsidRDefault="008F106F" w:rsidP="008F106F"/>
    <w:p w14:paraId="3D4C6C98" w14:textId="77777777" w:rsidR="008F106F" w:rsidRPr="00D50A8C" w:rsidRDefault="008F106F" w:rsidP="008F106F"/>
    <w:p w14:paraId="37EEE1C7" w14:textId="77777777" w:rsidR="008F106F" w:rsidRPr="00D50A8C" w:rsidRDefault="008F106F" w:rsidP="008F106F">
      <w:pPr>
        <w:tabs>
          <w:tab w:val="left" w:pos="3300"/>
        </w:tabs>
      </w:pPr>
    </w:p>
    <w:p w14:paraId="1006F3B3" w14:textId="77777777" w:rsidR="008F106F" w:rsidRPr="00D50A8C" w:rsidRDefault="008F106F" w:rsidP="008F106F">
      <w:r>
        <w:br w:type="page"/>
      </w:r>
      <w:r>
        <w:rPr>
          <w:noProof/>
        </w:rPr>
        <w:lastRenderedPageBreak/>
        <w:pict w14:anchorId="10E83A9A">
          <v:shape id="_x0000_s2399" type="#_x0000_t202" style="position:absolute;margin-left:382.5pt;margin-top:31.5pt;width:211.5pt;height:129.75pt;z-index:4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99;mso-column-margin:5.76pt" inset="2.88pt,2.88pt,2.88pt,2.88pt">
              <w:txbxContent>
                <w:p w14:paraId="45F302D0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Diagramas de Casos de uso</w:t>
                  </w:r>
                </w:p>
                <w:p w14:paraId="16BFAE05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5283C218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381CD899">
          <v:shape id="_x0000_s2403" type="#_x0000_t75" style="position:absolute;margin-left:207pt;margin-top:-37pt;width:2in;height:137.05pt;z-index:-28">
            <v:imagedata r:id="rId11" o:title="7"/>
          </v:shape>
        </w:pict>
      </w:r>
      <w:r>
        <w:rPr>
          <w:noProof/>
        </w:rPr>
        <w:pict w14:anchorId="45AE3754">
          <v:shape id="_x0000_s2402" type="#_x0000_t75" style="position:absolute;margin-left:18pt;margin-top:-36.75pt;width:171pt;height:136.8pt;z-index:-29">
            <v:imagedata r:id="rId12" o:title="4"/>
          </v:shape>
        </w:pict>
      </w:r>
    </w:p>
    <w:p w14:paraId="75BFCB1A" w14:textId="77777777" w:rsidR="008F106F" w:rsidRPr="00D50A8C" w:rsidRDefault="008F106F" w:rsidP="008F106F"/>
    <w:p w14:paraId="59DFA3AC" w14:textId="77777777" w:rsidR="008F106F" w:rsidRPr="00D50A8C" w:rsidRDefault="008F106F" w:rsidP="008F106F"/>
    <w:p w14:paraId="7396E7CE" w14:textId="77777777" w:rsidR="008F106F" w:rsidRPr="00D50A8C" w:rsidRDefault="008F106F" w:rsidP="008F106F"/>
    <w:p w14:paraId="7F47C05E" w14:textId="77777777" w:rsidR="008F106F" w:rsidRPr="00D50A8C" w:rsidRDefault="008F106F" w:rsidP="008F106F"/>
    <w:p w14:paraId="7EABE422" w14:textId="77777777" w:rsidR="008F106F" w:rsidRPr="00D50A8C" w:rsidRDefault="008F106F" w:rsidP="008F106F"/>
    <w:p w14:paraId="235BF4A6" w14:textId="77777777" w:rsidR="008F106F" w:rsidRPr="00D50A8C" w:rsidRDefault="008F106F" w:rsidP="008F106F"/>
    <w:p w14:paraId="19C5475E" w14:textId="77777777" w:rsidR="008F106F" w:rsidRPr="00D50A8C" w:rsidRDefault="008F106F" w:rsidP="008F106F"/>
    <w:p w14:paraId="404FAA6E" w14:textId="77777777" w:rsidR="008F106F" w:rsidRPr="00D50A8C" w:rsidRDefault="008F106F" w:rsidP="008F106F">
      <w:r>
        <w:rPr>
          <w:noProof/>
        </w:rPr>
        <w:pict w14:anchorId="478D71E0">
          <v:shape id="_x0000_s2401" type="#_x0000_t75" style="position:absolute;margin-left:18pt;margin-top:2.4pt;width:558pt;height:612pt;z-index:-30">
            <v:imagedata r:id="rId13" o:title="5"/>
          </v:shape>
        </w:pict>
      </w:r>
    </w:p>
    <w:p w14:paraId="4B4A0A2A" w14:textId="77777777" w:rsidR="008F106F" w:rsidRPr="00D50A8C" w:rsidRDefault="008F106F" w:rsidP="008F106F">
      <w:r>
        <w:rPr>
          <w:noProof/>
        </w:rPr>
        <w:pict w14:anchorId="1856687B">
          <v:shape id="_x0000_s2400" type="#_x0000_t202" style="position:absolute;margin-left:39.75pt;margin-top:175.5pt;width:515.25pt;height:607.5pt;z-index:4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00;mso-column-margin:5.76pt" inset="2.88pt,2.88pt,2.88pt,2.88pt">
              <w:txbxContent>
                <w:p w14:paraId="1F7ED52F" w14:textId="3FB790D4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>
                    <w:rPr>
                      <w:color w:val="FFFFFF"/>
                      <w:sz w:val="26"/>
                      <w:szCs w:val="26"/>
                      <w:lang w:val="en-US"/>
                    </w:rPr>
                    <w:pict w14:anchorId="3B2BEA99">
                      <v:shape id="_x0000_i1046" type="#_x0000_t75" style="width:509.25pt;height:384pt">
                        <v:imagedata r:id="rId16" o:title="diagrama - fluxo principal - Registrar nova acomodação"/>
                      </v:shape>
                    </w:pict>
                  </w:r>
                </w:p>
                <w:p w14:paraId="5FC52910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14:paraId="7274BCAE" w14:textId="77777777" w:rsidR="008F106F" w:rsidRPr="00D50A8C" w:rsidRDefault="008F106F" w:rsidP="008F106F"/>
    <w:p w14:paraId="03774DBC" w14:textId="77777777" w:rsidR="008F106F" w:rsidRPr="00D50A8C" w:rsidRDefault="008F106F" w:rsidP="008F106F"/>
    <w:p w14:paraId="12EDD5C7" w14:textId="77777777" w:rsidR="008F106F" w:rsidRPr="00D50A8C" w:rsidRDefault="008F106F" w:rsidP="008F106F"/>
    <w:p w14:paraId="492EFAC6" w14:textId="77777777" w:rsidR="008F106F" w:rsidRPr="00D50A8C" w:rsidRDefault="008F106F" w:rsidP="008F106F"/>
    <w:p w14:paraId="2A5762B6" w14:textId="77777777" w:rsidR="008F106F" w:rsidRPr="00D50A8C" w:rsidRDefault="008F106F" w:rsidP="008F106F"/>
    <w:p w14:paraId="627DC24B" w14:textId="77777777" w:rsidR="008F106F" w:rsidRPr="00D50A8C" w:rsidRDefault="008F106F" w:rsidP="008F106F">
      <w:r>
        <w:br w:type="page"/>
      </w:r>
      <w:r>
        <w:rPr>
          <w:noProof/>
        </w:rPr>
        <w:lastRenderedPageBreak/>
        <w:pict w14:anchorId="003BDADA">
          <v:shape id="_x0000_s2404" type="#_x0000_t202" style="position:absolute;margin-left:374.25pt;margin-top:31.5pt;width:211.5pt;height:129.75pt;z-index:46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04;mso-column-margin:5.76pt" inset="2.88pt,2.88pt,2.88pt,2.88pt">
              <w:txbxContent>
                <w:p w14:paraId="22B1AA3C" w14:textId="2CAA74C1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 xml:space="preserve">Descrição </w:t>
                  </w: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</w:t>
                  </w:r>
                  <w:r w:rsidR="00907A01"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os</w:t>
                  </w: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 xml:space="preserve"> Casos de uso</w:t>
                  </w:r>
                </w:p>
                <w:p w14:paraId="14DC8FC0" w14:textId="77777777" w:rsidR="008F106F" w:rsidRPr="00CE4763" w:rsidRDefault="008F106F" w:rsidP="008F106F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C8364F5" w14:textId="77777777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13479BC3">
          <v:shape id="_x0000_s2408" type="#_x0000_t75" style="position:absolute;margin-left:207pt;margin-top:-37pt;width:2in;height:137.05pt;z-index:-23">
            <v:imagedata r:id="rId11" o:title="7"/>
          </v:shape>
        </w:pict>
      </w:r>
      <w:r>
        <w:rPr>
          <w:noProof/>
        </w:rPr>
        <w:pict w14:anchorId="3D2F5505">
          <v:shape id="_x0000_s2407" type="#_x0000_t75" style="position:absolute;margin-left:18pt;margin-top:-36.75pt;width:171pt;height:136.8pt;z-index:-24">
            <v:imagedata r:id="rId12" o:title="4"/>
          </v:shape>
        </w:pict>
      </w:r>
    </w:p>
    <w:p w14:paraId="0D93B188" w14:textId="77777777" w:rsidR="008F106F" w:rsidRPr="00D50A8C" w:rsidRDefault="008F106F" w:rsidP="008F106F"/>
    <w:p w14:paraId="760E72AA" w14:textId="77777777" w:rsidR="008F106F" w:rsidRPr="00D50A8C" w:rsidRDefault="008F106F" w:rsidP="008F106F"/>
    <w:p w14:paraId="2351CFCE" w14:textId="77777777" w:rsidR="008F106F" w:rsidRPr="00D50A8C" w:rsidRDefault="008F106F" w:rsidP="008F106F"/>
    <w:p w14:paraId="149DE8FB" w14:textId="77777777" w:rsidR="008F106F" w:rsidRPr="00D50A8C" w:rsidRDefault="008F106F" w:rsidP="008F106F"/>
    <w:p w14:paraId="08FFA22E" w14:textId="77777777" w:rsidR="008F106F" w:rsidRPr="00D50A8C" w:rsidRDefault="008F106F" w:rsidP="008F106F"/>
    <w:p w14:paraId="51FD6CA4" w14:textId="77777777" w:rsidR="008F106F" w:rsidRPr="00D50A8C" w:rsidRDefault="008F106F" w:rsidP="008F106F"/>
    <w:p w14:paraId="023DB6AF" w14:textId="77777777" w:rsidR="008F106F" w:rsidRPr="00D50A8C" w:rsidRDefault="008F106F" w:rsidP="008F106F"/>
    <w:p w14:paraId="149608A8" w14:textId="77777777" w:rsidR="008F106F" w:rsidRPr="00D50A8C" w:rsidRDefault="008F106F" w:rsidP="008F106F">
      <w:r>
        <w:rPr>
          <w:noProof/>
        </w:rPr>
        <w:pict w14:anchorId="5BDD661B">
          <v:shape id="_x0000_s2406" type="#_x0000_t75" style="position:absolute;margin-left:18pt;margin-top:2.4pt;width:558pt;height:612pt;z-index:-25">
            <v:imagedata r:id="rId13" o:title="5"/>
          </v:shape>
        </w:pict>
      </w:r>
    </w:p>
    <w:p w14:paraId="5AD6C789" w14:textId="77777777" w:rsidR="008F106F" w:rsidRPr="00D50A8C" w:rsidRDefault="008F106F" w:rsidP="008F106F">
      <w:r>
        <w:rPr>
          <w:noProof/>
        </w:rPr>
        <w:pict w14:anchorId="57A2FC30">
          <v:shape id="_x0000_s2405" type="#_x0000_t202" style="position:absolute;margin-left:47.25pt;margin-top:175.5pt;width:515.25pt;height:679.5pt;z-index:47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05;mso-column-margin:5.76pt" inset="2.88pt,2.88pt,2.88pt,2.88pt">
              <w:txbxContent>
                <w:p w14:paraId="4D3224EF" w14:textId="1B80697C" w:rsidR="008F106F" w:rsidRPr="001F51BC" w:rsidRDefault="008F106F" w:rsidP="008F106F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74304E82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PESQUISAR ACOMODAÇÃO</w:t>
                  </w:r>
                </w:p>
                <w:p w14:paraId="7C40B7F3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Descrição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Este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caso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permite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que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pesquise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acomodações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cadastradas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no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sistema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por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cidade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país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estado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Ator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principal: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Hóspede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(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).</w:t>
                  </w:r>
                </w:p>
                <w:p w14:paraId="1EB8CC1A" w14:textId="77777777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59DDE6AD" w14:textId="51FE2AB2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Pré-requisitos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Conexão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com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</w:t>
                  </w:r>
                  <w:proofErr w:type="spellEnd"/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internet, 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pode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ou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estar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logado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B6411EA" w14:textId="77777777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30E76F5D" w14:textId="327AC854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Fluxo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Principal:</w:t>
                  </w:r>
                </w:p>
                <w:p w14:paraId="39A80792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1.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acessa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Travel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And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Live.</w:t>
                  </w:r>
                </w:p>
                <w:p w14:paraId="7E373C22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2.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insere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desejada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barra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pesquisa</w:t>
                  </w:r>
                  <w:proofErr w:type="spellEnd"/>
                </w:p>
                <w:p w14:paraId="280AEB39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3.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pode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selecionar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filtros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relativos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acomodações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refinar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seus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</w:p>
                <w:p w14:paraId="45EEC1BF" w14:textId="296E5D04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4.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retorna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filtrados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9F33328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738BA6A2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Fluxo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Alternativo 01: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Acessar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acomodações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através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inicial</w:t>
                  </w:r>
                  <w:proofErr w:type="spellEnd"/>
                </w:p>
                <w:p w14:paraId="4F84846B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1.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acessa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Travel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And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Live.</w:t>
                  </w:r>
                </w:p>
                <w:p w14:paraId="29D8E88B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2.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seleciona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o menu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acomodações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inicial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logo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abaixo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questão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“O que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podemos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ajudar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você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encontrar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?”</w:t>
                  </w:r>
                </w:p>
                <w:p w14:paraId="015DF703" w14:textId="1411CD42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3.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será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redirecionado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sendo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demonstrando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genéricos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09FC26EF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0CD9F1C1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Regras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Negócio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01:</w:t>
                  </w:r>
                </w:p>
                <w:p w14:paraId="201C2D6B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1.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Obrigatório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Conexão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com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</w:t>
                  </w:r>
                  <w:proofErr w:type="spellEnd"/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Internet.</w:t>
                  </w:r>
                </w:p>
                <w:p w14:paraId="7407189A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2.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Nome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do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local</w:t>
                  </w:r>
                </w:p>
                <w:p w14:paraId="4F47D361" w14:textId="13B3B989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3.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nome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do local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deve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ser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válido</w:t>
                  </w:r>
                  <w:proofErr w:type="spellEnd"/>
                </w:p>
                <w:p w14:paraId="70E17351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1185030A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Fluxo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alternativo 01: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existente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36D23F18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1.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acessa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Travel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And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Live.</w:t>
                  </w:r>
                </w:p>
                <w:p w14:paraId="3ACB58DB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2.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insere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desejada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barra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61C9AEF" w14:textId="4F81280C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3.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retorna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sem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8EA2C67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14:paraId="7CB1AD94" w14:textId="77777777" w:rsidR="008F106F" w:rsidRPr="00D50A8C" w:rsidRDefault="008F106F" w:rsidP="008F106F"/>
    <w:p w14:paraId="475D0CAA" w14:textId="77777777" w:rsidR="008F106F" w:rsidRPr="00D50A8C" w:rsidRDefault="008F106F" w:rsidP="008F106F"/>
    <w:p w14:paraId="57BBA003" w14:textId="77777777" w:rsidR="008F106F" w:rsidRPr="00D50A8C" w:rsidRDefault="008F106F" w:rsidP="008F106F"/>
    <w:p w14:paraId="53F66D27" w14:textId="77777777" w:rsidR="008F106F" w:rsidRPr="00D50A8C" w:rsidRDefault="008F106F" w:rsidP="008F106F"/>
    <w:p w14:paraId="2FC657BF" w14:textId="77777777" w:rsidR="008F106F" w:rsidRPr="00D50A8C" w:rsidRDefault="008F106F" w:rsidP="008F106F"/>
    <w:p w14:paraId="67210769" w14:textId="77777777" w:rsidR="008F106F" w:rsidRPr="00D50A8C" w:rsidRDefault="008F106F" w:rsidP="008F106F"/>
    <w:p w14:paraId="79263CDB" w14:textId="77777777" w:rsidR="008F106F" w:rsidRPr="00D50A8C" w:rsidRDefault="008F106F" w:rsidP="008F106F"/>
    <w:p w14:paraId="4AF9851C" w14:textId="77777777" w:rsidR="008F106F" w:rsidRPr="00D50A8C" w:rsidRDefault="008F106F" w:rsidP="008F106F"/>
    <w:p w14:paraId="61745E35" w14:textId="77777777" w:rsidR="008F106F" w:rsidRPr="00D50A8C" w:rsidRDefault="008F106F" w:rsidP="008F106F">
      <w:pPr>
        <w:tabs>
          <w:tab w:val="left" w:pos="3300"/>
        </w:tabs>
      </w:pPr>
    </w:p>
    <w:p w14:paraId="484F0BB1" w14:textId="77777777" w:rsidR="008F106F" w:rsidRPr="00D50A8C" w:rsidRDefault="008F106F" w:rsidP="008F106F">
      <w:pPr>
        <w:tabs>
          <w:tab w:val="left" w:pos="3300"/>
        </w:tabs>
      </w:pPr>
    </w:p>
    <w:p w14:paraId="75729F5B" w14:textId="77777777" w:rsidR="008F106F" w:rsidRPr="00D50A8C" w:rsidRDefault="008F106F" w:rsidP="008F106F"/>
    <w:p w14:paraId="49584B96" w14:textId="77777777" w:rsidR="008F106F" w:rsidRPr="00D50A8C" w:rsidRDefault="008F106F" w:rsidP="008F106F"/>
    <w:p w14:paraId="5B589820" w14:textId="77777777" w:rsidR="008F106F" w:rsidRPr="00D50A8C" w:rsidRDefault="008F106F" w:rsidP="008F106F"/>
    <w:p w14:paraId="70D0ED45" w14:textId="77777777" w:rsidR="008F106F" w:rsidRPr="00D50A8C" w:rsidRDefault="008F106F" w:rsidP="008F106F">
      <w:pPr>
        <w:tabs>
          <w:tab w:val="left" w:pos="3300"/>
        </w:tabs>
      </w:pPr>
    </w:p>
    <w:p w14:paraId="1A2B749E" w14:textId="77777777" w:rsidR="008F106F" w:rsidRPr="00D50A8C" w:rsidRDefault="008F106F" w:rsidP="008F106F">
      <w:pPr>
        <w:tabs>
          <w:tab w:val="left" w:pos="3300"/>
        </w:tabs>
      </w:pPr>
    </w:p>
    <w:p w14:paraId="625871F9" w14:textId="77777777" w:rsidR="008F106F" w:rsidRPr="00D50A8C" w:rsidRDefault="008F106F" w:rsidP="008F106F">
      <w:pPr>
        <w:tabs>
          <w:tab w:val="left" w:pos="3300"/>
        </w:tabs>
      </w:pPr>
    </w:p>
    <w:p w14:paraId="3D60EA3E" w14:textId="77777777" w:rsidR="00907A01" w:rsidRPr="00D50A8C" w:rsidRDefault="00907A01" w:rsidP="00907A01">
      <w:r>
        <w:br w:type="page"/>
      </w:r>
      <w:r>
        <w:rPr>
          <w:noProof/>
        </w:rPr>
        <w:lastRenderedPageBreak/>
        <w:pict w14:anchorId="27168694">
          <v:shape id="_x0000_s2416" type="#_x0000_t202" style="position:absolute;margin-left:374.25pt;margin-top:31.5pt;width:211.5pt;height:129.75pt;z-index:5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16;mso-column-margin:5.76pt" inset="2.88pt,2.88pt,2.88pt,2.88pt">
              <w:txbxContent>
                <w:p w14:paraId="631B53FC" w14:textId="77777777" w:rsidR="00907A01" w:rsidRPr="00CE4763" w:rsidRDefault="00907A01" w:rsidP="00907A01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Descrição dos Casos de uso</w:t>
                  </w:r>
                </w:p>
                <w:p w14:paraId="2A71C895" w14:textId="77777777" w:rsidR="00907A01" w:rsidRPr="00CE4763" w:rsidRDefault="00907A01" w:rsidP="00907A01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6A28D464" w14:textId="77777777" w:rsidR="00907A01" w:rsidRPr="001F51BC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26359E3B">
          <v:shape id="_x0000_s2420" type="#_x0000_t75" style="position:absolute;margin-left:207pt;margin-top:-37pt;width:2in;height:137.05pt;z-index:-18">
            <v:imagedata r:id="rId11" o:title="7"/>
          </v:shape>
        </w:pict>
      </w:r>
      <w:r>
        <w:rPr>
          <w:noProof/>
        </w:rPr>
        <w:pict w14:anchorId="7203F554">
          <v:shape id="_x0000_s2419" type="#_x0000_t75" style="position:absolute;margin-left:18pt;margin-top:-36.75pt;width:171pt;height:136.8pt;z-index:-19">
            <v:imagedata r:id="rId12" o:title="4"/>
          </v:shape>
        </w:pict>
      </w:r>
    </w:p>
    <w:p w14:paraId="4A07126E" w14:textId="77777777" w:rsidR="00907A01" w:rsidRPr="00D50A8C" w:rsidRDefault="00907A01" w:rsidP="00907A01"/>
    <w:p w14:paraId="0C5AF1DC" w14:textId="77777777" w:rsidR="00907A01" w:rsidRPr="00D50A8C" w:rsidRDefault="00907A01" w:rsidP="00907A01"/>
    <w:p w14:paraId="17FD4DFB" w14:textId="77777777" w:rsidR="00907A01" w:rsidRPr="00D50A8C" w:rsidRDefault="00907A01" w:rsidP="00907A01"/>
    <w:p w14:paraId="6BA54D7A" w14:textId="77777777" w:rsidR="00907A01" w:rsidRPr="00D50A8C" w:rsidRDefault="00907A01" w:rsidP="00907A01"/>
    <w:p w14:paraId="3F9A4379" w14:textId="77777777" w:rsidR="00907A01" w:rsidRPr="00D50A8C" w:rsidRDefault="00907A01" w:rsidP="00907A01"/>
    <w:p w14:paraId="1C1B4011" w14:textId="77777777" w:rsidR="00907A01" w:rsidRPr="00D50A8C" w:rsidRDefault="00907A01" w:rsidP="00907A01"/>
    <w:p w14:paraId="5C758E1C" w14:textId="77777777" w:rsidR="00907A01" w:rsidRPr="00D50A8C" w:rsidRDefault="00907A01" w:rsidP="00907A01"/>
    <w:p w14:paraId="24D9C262" w14:textId="77777777" w:rsidR="00907A01" w:rsidRPr="00D50A8C" w:rsidRDefault="00907A01" w:rsidP="00907A01">
      <w:r>
        <w:rPr>
          <w:noProof/>
        </w:rPr>
        <w:pict w14:anchorId="1CE784B0">
          <v:shape id="_x0000_s2418" type="#_x0000_t75" style="position:absolute;margin-left:18pt;margin-top:2.4pt;width:558pt;height:612pt;z-index:-20">
            <v:imagedata r:id="rId13" o:title="5"/>
          </v:shape>
        </w:pict>
      </w:r>
    </w:p>
    <w:p w14:paraId="5102E6E4" w14:textId="77777777" w:rsidR="00907A01" w:rsidRPr="00D50A8C" w:rsidRDefault="00907A01" w:rsidP="00907A01">
      <w:r>
        <w:rPr>
          <w:noProof/>
        </w:rPr>
        <w:pict w14:anchorId="78DA2070">
          <v:shape id="_x0000_s2417" type="#_x0000_t202" style="position:absolute;margin-left:47.25pt;margin-top:175.5pt;width:515.25pt;height:679.5pt;z-index:5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17;mso-column-margin:5.76pt" inset="2.88pt,2.88pt,2.88pt,2.88pt">
              <w:txbxContent>
                <w:p w14:paraId="3B68FF7B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Fluxo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alternativo 02: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há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filtros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adicionados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pelo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</w:p>
                <w:p w14:paraId="461DF4E3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1.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acessa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Travel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And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Live.</w:t>
                  </w:r>
                </w:p>
                <w:p w14:paraId="06489531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2.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insere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desejada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barra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29901B6B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3.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insere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filtros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atendidos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pelas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acomodações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pesquisadas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localidade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1878AE91" w14:textId="77777777" w:rsidR="00907A01" w:rsidRPr="001F51BC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4.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retorna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sem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68CDAA38" w14:textId="77777777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3508135E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Fluxo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alternativo 03: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há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acomodações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pesquisada</w:t>
                  </w:r>
                  <w:proofErr w:type="spellEnd"/>
                </w:p>
                <w:p w14:paraId="11DBBBA4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1.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acessa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Travel </w:t>
                  </w:r>
                  <w:proofErr w:type="gram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And</w:t>
                  </w:r>
                  <w:proofErr w:type="gram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Live.</w:t>
                  </w:r>
                </w:p>
                <w:p w14:paraId="35BA48C9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2.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insere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desejada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barra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687286D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3.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é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válida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, mas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não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existem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acomodações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disponíveis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A26BC88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4.</w:t>
                  </w:r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ab/>
                    <w:t xml:space="preserve">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retorna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sem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resultados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4B1B8C91" w14:textId="77777777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Pós-condição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: 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usuário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é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redirecionado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para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uma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página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de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busca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com a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localização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e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filtros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desejados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en-US"/>
                    </w:rPr>
                    <w:t>.</w:t>
                  </w:r>
                </w:p>
                <w:p w14:paraId="7AEC6460" w14:textId="77777777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  <w:p w14:paraId="59D39E93" w14:textId="77777777" w:rsidR="00907A01" w:rsidRDefault="00907A01" w:rsidP="00907A01">
                  <w:pPr>
                    <w:pStyle w:val="My"/>
                    <w:jc w:val="both"/>
                    <w:rPr>
                      <w:b/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b/>
                      <w:color w:val="FFFFFF"/>
                      <w:sz w:val="26"/>
                      <w:szCs w:val="26"/>
                      <w:lang w:val="pt-BR"/>
                    </w:rPr>
                    <w:t>DETALHES DA ACOMODAÇÃO</w:t>
                  </w:r>
                </w:p>
                <w:p w14:paraId="2677563B" w14:textId="77777777" w:rsidR="00907A01" w:rsidRPr="00907A01" w:rsidRDefault="00907A01" w:rsidP="00907A01">
                  <w:pPr>
                    <w:pStyle w:val="My"/>
                    <w:jc w:val="both"/>
                    <w:rPr>
                      <w:b/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4B33CD54" w14:textId="34590D38" w:rsidR="00907A01" w:rsidRDefault="00907A01" w:rsidP="00907A01">
                  <w:pPr>
                    <w:pStyle w:val="My"/>
                    <w:jc w:val="both"/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Descrição: </w:t>
                  </w:r>
                  <w:r w:rsidRPr="00907A01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>Este caso de uso permite que o usuário visualize os detalhes de acomodações pesquisadas através da barra de busca. Ator principal: Hóspede (Usuário).</w:t>
                  </w:r>
                </w:p>
                <w:p w14:paraId="575CF5E8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1D58FCB0" w14:textId="657B0C80" w:rsidR="00907A01" w:rsidRDefault="00907A01" w:rsidP="00907A01">
                  <w:pPr>
                    <w:pStyle w:val="My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Pré-requisitos: Conexão com a internet e ter efetuado uma busca.</w:t>
                  </w:r>
                </w:p>
                <w:p w14:paraId="3C9B7EB7" w14:textId="77777777" w:rsidR="00907A01" w:rsidRPr="00907A01" w:rsidRDefault="00907A01" w:rsidP="00907A01">
                  <w:pPr>
                    <w:pStyle w:val="My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79E2B85C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Fluxo Principal:</w:t>
                  </w:r>
                </w:p>
                <w:p w14:paraId="09C7AC1E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3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O usuário efetuou uma busca.</w:t>
                  </w:r>
                </w:p>
                <w:p w14:paraId="4C22B6C4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3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O usuário clica na acomodação desejada na página de busca.</w:t>
                  </w:r>
                </w:p>
                <w:p w14:paraId="6ACA5C0F" w14:textId="77777777" w:rsidR="00907A01" w:rsidRDefault="00907A01" w:rsidP="00907A01">
                  <w:pPr>
                    <w:pStyle w:val="My"/>
                    <w:numPr>
                      <w:ilvl w:val="0"/>
                      <w:numId w:val="3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O usuário é redirecionado para os detalhes da acomodação.</w:t>
                  </w:r>
                </w:p>
                <w:p w14:paraId="703AAA00" w14:textId="77777777" w:rsidR="00907A01" w:rsidRPr="00907A01" w:rsidRDefault="00907A01" w:rsidP="00907A01">
                  <w:pPr>
                    <w:pStyle w:val="My"/>
                    <w:ind w:left="720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1598BA43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Fluxo Alternativo 01: </w:t>
                  </w:r>
                  <w:r w:rsidRPr="00907A01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>O usuário acessa os detalhes de uma acomodação anunciada na página inicial.</w:t>
                  </w:r>
                </w:p>
                <w:p w14:paraId="1F2E6459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4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O usuário acessa a página do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Travel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 </w:t>
                  </w:r>
                  <w:proofErr w:type="spellStart"/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And</w:t>
                  </w:r>
                  <w:proofErr w:type="spellEnd"/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 Live.</w:t>
                  </w:r>
                </w:p>
                <w:p w14:paraId="51CC7329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4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O usuário clica em alguma acomodação anunciada na página principal.</w:t>
                  </w:r>
                </w:p>
                <w:p w14:paraId="2B6ADB04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4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  <w:lang w:val="pt-BR"/>
                    </w:rPr>
                    <w:t>O usuário será redirecionado para a página de detalhes da acomodação.</w:t>
                  </w:r>
                </w:p>
              </w:txbxContent>
            </v:textbox>
            <w10:wrap anchory="page"/>
          </v:shape>
        </w:pict>
      </w:r>
    </w:p>
    <w:p w14:paraId="7760A8FE" w14:textId="77777777" w:rsidR="00907A01" w:rsidRPr="00D50A8C" w:rsidRDefault="00907A01" w:rsidP="00907A01"/>
    <w:p w14:paraId="52401541" w14:textId="77777777" w:rsidR="00907A01" w:rsidRPr="00D50A8C" w:rsidRDefault="00907A01" w:rsidP="00907A01"/>
    <w:p w14:paraId="7F7C378D" w14:textId="77777777" w:rsidR="00907A01" w:rsidRPr="00D50A8C" w:rsidRDefault="00907A01" w:rsidP="00907A01"/>
    <w:p w14:paraId="5B6C0D5D" w14:textId="77777777" w:rsidR="00907A01" w:rsidRPr="00D50A8C" w:rsidRDefault="00907A01" w:rsidP="00907A01"/>
    <w:p w14:paraId="5B498D6A" w14:textId="77777777" w:rsidR="00907A01" w:rsidRPr="00D50A8C" w:rsidRDefault="00907A01" w:rsidP="00907A01"/>
    <w:p w14:paraId="2FC2F32D" w14:textId="77777777" w:rsidR="00907A01" w:rsidRPr="00D50A8C" w:rsidRDefault="00907A01" w:rsidP="00907A01"/>
    <w:p w14:paraId="64F7CCC1" w14:textId="77777777" w:rsidR="00907A01" w:rsidRPr="00D50A8C" w:rsidRDefault="00907A01" w:rsidP="00907A01"/>
    <w:p w14:paraId="1176E5ED" w14:textId="77777777" w:rsidR="00907A01" w:rsidRPr="00D50A8C" w:rsidRDefault="00907A01" w:rsidP="00907A01"/>
    <w:p w14:paraId="195F7876" w14:textId="77777777" w:rsidR="00907A01" w:rsidRPr="00D50A8C" w:rsidRDefault="00907A01" w:rsidP="00907A01">
      <w:pPr>
        <w:tabs>
          <w:tab w:val="left" w:pos="3300"/>
        </w:tabs>
      </w:pPr>
    </w:p>
    <w:p w14:paraId="7E9D05A7" w14:textId="77777777" w:rsidR="00907A01" w:rsidRPr="00D50A8C" w:rsidRDefault="00907A01" w:rsidP="00907A01">
      <w:pPr>
        <w:tabs>
          <w:tab w:val="left" w:pos="3300"/>
        </w:tabs>
      </w:pPr>
    </w:p>
    <w:p w14:paraId="68EEE01C" w14:textId="77777777" w:rsidR="00907A01" w:rsidRPr="00D50A8C" w:rsidRDefault="00907A01" w:rsidP="00907A01"/>
    <w:p w14:paraId="2F188989" w14:textId="77777777" w:rsidR="00907A01" w:rsidRPr="00D50A8C" w:rsidRDefault="00907A01" w:rsidP="00907A01"/>
    <w:p w14:paraId="5B610DCE" w14:textId="77777777" w:rsidR="00907A01" w:rsidRPr="00D50A8C" w:rsidRDefault="00907A01" w:rsidP="00907A01"/>
    <w:p w14:paraId="355B8B27" w14:textId="77777777" w:rsidR="00907A01" w:rsidRPr="00D50A8C" w:rsidRDefault="00907A01" w:rsidP="00907A01">
      <w:pPr>
        <w:tabs>
          <w:tab w:val="left" w:pos="3300"/>
        </w:tabs>
      </w:pPr>
    </w:p>
    <w:p w14:paraId="13F61F8D" w14:textId="77777777" w:rsidR="00907A01" w:rsidRPr="00D50A8C" w:rsidRDefault="00907A01" w:rsidP="00907A01">
      <w:pPr>
        <w:tabs>
          <w:tab w:val="left" w:pos="3300"/>
        </w:tabs>
      </w:pPr>
    </w:p>
    <w:p w14:paraId="64252988" w14:textId="77777777" w:rsidR="00907A01" w:rsidRPr="00D50A8C" w:rsidRDefault="00907A01" w:rsidP="00907A01">
      <w:pPr>
        <w:tabs>
          <w:tab w:val="left" w:pos="3300"/>
        </w:tabs>
      </w:pPr>
    </w:p>
    <w:p w14:paraId="00B720EC" w14:textId="77777777" w:rsidR="00907A01" w:rsidRPr="00D50A8C" w:rsidRDefault="00907A01" w:rsidP="00907A01">
      <w:pPr>
        <w:tabs>
          <w:tab w:val="left" w:pos="3300"/>
        </w:tabs>
      </w:pPr>
    </w:p>
    <w:p w14:paraId="0C76C166" w14:textId="77777777" w:rsidR="00907A01" w:rsidRPr="00D50A8C" w:rsidRDefault="00907A01" w:rsidP="00907A01">
      <w:pPr>
        <w:tabs>
          <w:tab w:val="left" w:pos="3300"/>
        </w:tabs>
      </w:pPr>
    </w:p>
    <w:p w14:paraId="77B22DBF" w14:textId="77777777" w:rsidR="00907A01" w:rsidRPr="00D50A8C" w:rsidRDefault="00907A01" w:rsidP="00907A01">
      <w:r>
        <w:br w:type="page"/>
      </w:r>
      <w:r>
        <w:rPr>
          <w:noProof/>
        </w:rPr>
        <w:lastRenderedPageBreak/>
        <w:pict w14:anchorId="76E12B47">
          <v:shape id="_x0000_s2426" type="#_x0000_t202" style="position:absolute;margin-left:374.25pt;margin-top:31.5pt;width:211.5pt;height:129.75pt;z-index:56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26;mso-column-margin:5.76pt" inset="2.88pt,2.88pt,2.88pt,2.88pt">
              <w:txbxContent>
                <w:p w14:paraId="1E9FB64D" w14:textId="77777777" w:rsidR="00907A01" w:rsidRPr="00CE4763" w:rsidRDefault="00907A01" w:rsidP="00907A01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Descrição dos Casos de uso</w:t>
                  </w:r>
                </w:p>
                <w:p w14:paraId="70216ABB" w14:textId="77777777" w:rsidR="00907A01" w:rsidRPr="00CE4763" w:rsidRDefault="00907A01" w:rsidP="00907A01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4D088211" w14:textId="77777777" w:rsidR="00907A01" w:rsidRPr="001F51BC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37464279">
          <v:shape id="_x0000_s2430" type="#_x0000_t75" style="position:absolute;margin-left:207pt;margin-top:-37pt;width:2in;height:137.05pt;z-index:-13">
            <v:imagedata r:id="rId11" o:title="7"/>
          </v:shape>
        </w:pict>
      </w:r>
      <w:r>
        <w:rPr>
          <w:noProof/>
        </w:rPr>
        <w:pict w14:anchorId="1D70E337">
          <v:shape id="_x0000_s2429" type="#_x0000_t75" style="position:absolute;margin-left:18pt;margin-top:-36.75pt;width:171pt;height:136.8pt;z-index:-14">
            <v:imagedata r:id="rId12" o:title="4"/>
          </v:shape>
        </w:pict>
      </w:r>
    </w:p>
    <w:p w14:paraId="0991EFFA" w14:textId="77777777" w:rsidR="00907A01" w:rsidRPr="00D50A8C" w:rsidRDefault="00907A01" w:rsidP="00907A01"/>
    <w:p w14:paraId="3EAFF966" w14:textId="77777777" w:rsidR="00907A01" w:rsidRPr="00D50A8C" w:rsidRDefault="00907A01" w:rsidP="00907A01"/>
    <w:p w14:paraId="7FFFA501" w14:textId="77777777" w:rsidR="00907A01" w:rsidRPr="00D50A8C" w:rsidRDefault="00907A01" w:rsidP="00907A01"/>
    <w:p w14:paraId="0D6A073C" w14:textId="77777777" w:rsidR="00907A01" w:rsidRPr="00D50A8C" w:rsidRDefault="00907A01" w:rsidP="00907A01"/>
    <w:p w14:paraId="37A4439E" w14:textId="77777777" w:rsidR="00907A01" w:rsidRPr="00D50A8C" w:rsidRDefault="00907A01" w:rsidP="00907A01"/>
    <w:p w14:paraId="33C2CE6E" w14:textId="77777777" w:rsidR="00907A01" w:rsidRPr="00D50A8C" w:rsidRDefault="00907A01" w:rsidP="00907A01"/>
    <w:p w14:paraId="5376171E" w14:textId="77777777" w:rsidR="00907A01" w:rsidRPr="00D50A8C" w:rsidRDefault="00907A01" w:rsidP="00907A01"/>
    <w:p w14:paraId="7461CCD6" w14:textId="77777777" w:rsidR="00907A01" w:rsidRPr="00D50A8C" w:rsidRDefault="00907A01" w:rsidP="00907A01">
      <w:r>
        <w:rPr>
          <w:noProof/>
        </w:rPr>
        <w:pict w14:anchorId="0EC984DB">
          <v:shape id="_x0000_s2428" type="#_x0000_t75" style="position:absolute;margin-left:18pt;margin-top:2.4pt;width:558pt;height:612pt;z-index:-15">
            <v:imagedata r:id="rId13" o:title="5"/>
          </v:shape>
        </w:pict>
      </w:r>
    </w:p>
    <w:p w14:paraId="66FC2001" w14:textId="77777777" w:rsidR="00907A01" w:rsidRPr="00D50A8C" w:rsidRDefault="00907A01" w:rsidP="00907A01">
      <w:r>
        <w:rPr>
          <w:noProof/>
        </w:rPr>
        <w:pict w14:anchorId="63FA9129">
          <v:shape id="_x0000_s2427" type="#_x0000_t202" style="position:absolute;margin-left:47.25pt;margin-top:175.5pt;width:515.25pt;height:679.5pt;z-index:57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27;mso-column-margin:5.76pt" inset="2.88pt,2.88pt,2.88pt,2.88pt">
              <w:txbxContent>
                <w:p w14:paraId="5A72A303" w14:textId="77777777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Regras de Negócio 01:</w:t>
                  </w:r>
                </w:p>
                <w:p w14:paraId="7AE485F3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</w:p>
                <w:p w14:paraId="2BF3AFA4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5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 xml:space="preserve">Obrigatório </w:t>
                  </w:r>
                  <w:r w:rsidRPr="00907A01">
                    <w:rPr>
                      <w:bCs/>
                      <w:color w:val="FFFFFF"/>
                      <w:sz w:val="26"/>
                      <w:szCs w:val="26"/>
                    </w:rPr>
                    <w:t>Conexão com a internet</w:t>
                  </w:r>
                </w:p>
                <w:p w14:paraId="3EA603DD" w14:textId="77777777" w:rsidR="00907A01" w:rsidRPr="00907A01" w:rsidRDefault="00907A01" w:rsidP="00907A01">
                  <w:pPr>
                    <w:pStyle w:val="My"/>
                    <w:jc w:val="both"/>
                    <w:rPr>
                      <w:bCs/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 xml:space="preserve">Pós-condição: </w:t>
                  </w:r>
                  <w:r w:rsidRPr="00907A01">
                    <w:rPr>
                      <w:bCs/>
                      <w:color w:val="FFFFFF"/>
                      <w:sz w:val="26"/>
                      <w:szCs w:val="26"/>
                    </w:rPr>
                    <w:t>O usuário é redirecionado para uma página de detalhes da acomodação desejada.</w:t>
                  </w:r>
                </w:p>
                <w:p w14:paraId="01EF1499" w14:textId="77777777" w:rsid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4BF5E6DB" w14:textId="77777777" w:rsidR="00907A01" w:rsidRPr="00907A01" w:rsidRDefault="00907A01" w:rsidP="00907A01">
                  <w:pPr>
                    <w:pStyle w:val="My"/>
                    <w:jc w:val="both"/>
                    <w:rPr>
                      <w:b/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b/>
                      <w:color w:val="FFFFFF"/>
                      <w:sz w:val="26"/>
                      <w:szCs w:val="26"/>
                    </w:rPr>
                    <w:t>RESERVAR ACOMODAÇÃO</w:t>
                  </w:r>
                </w:p>
                <w:p w14:paraId="33A63F05" w14:textId="77777777" w:rsidR="00907A01" w:rsidRDefault="00907A01" w:rsidP="00907A01">
                  <w:pPr>
                    <w:pStyle w:val="My"/>
                    <w:jc w:val="both"/>
                    <w:rPr>
                      <w:bCs/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 xml:space="preserve">Descrição: </w:t>
                  </w:r>
                  <w:r w:rsidRPr="00907A01">
                    <w:rPr>
                      <w:bCs/>
                      <w:color w:val="FFFFFF"/>
                      <w:sz w:val="26"/>
                      <w:szCs w:val="26"/>
                    </w:rPr>
                    <w:t>Este caso de uso permite que o usuário reserve uma acomodação pesquisada. Ator principal: Hóspede(Usuário).</w:t>
                  </w:r>
                </w:p>
                <w:p w14:paraId="0BCC7D09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</w:p>
                <w:p w14:paraId="3EE56A0F" w14:textId="77777777" w:rsidR="00907A01" w:rsidRDefault="00907A01" w:rsidP="00907A01">
                  <w:pPr>
                    <w:pStyle w:val="My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Pré-requisitos: Conexão com a internet, ter acessado os detalhes de uma acomodação, possuir uma conta no Travel And Live e estar logado.</w:t>
                  </w:r>
                </w:p>
                <w:p w14:paraId="0222863D" w14:textId="77777777" w:rsidR="00907A01" w:rsidRPr="00907A01" w:rsidRDefault="00907A01" w:rsidP="00907A01">
                  <w:pPr>
                    <w:pStyle w:val="My"/>
                    <w:rPr>
                      <w:color w:val="FFFFFF"/>
                      <w:sz w:val="26"/>
                      <w:szCs w:val="26"/>
                    </w:rPr>
                  </w:pPr>
                </w:p>
                <w:p w14:paraId="01847BE6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Fluxo Principal:</w:t>
                  </w:r>
                </w:p>
                <w:p w14:paraId="5291E0B3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hóspede acessou os detalhes da acomodação.</w:t>
                  </w:r>
                </w:p>
                <w:p w14:paraId="41662211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hóspede seleciona as datas de check-in e check-out desejadas.</w:t>
                  </w:r>
                </w:p>
                <w:p w14:paraId="0635B441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hóspede adiciona a quantidade de hóspedes convidados que ficarão na acomodação.</w:t>
                  </w:r>
                </w:p>
                <w:p w14:paraId="5550DF6E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clica em reservar.</w:t>
                  </w:r>
                </w:p>
                <w:p w14:paraId="1A98532F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adiciona suas informações pessoais de pagamento (nome, endereço, código postal).</w:t>
                  </w:r>
                </w:p>
                <w:p w14:paraId="60BBEBD8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seleciona o método de pagamento.</w:t>
                  </w:r>
                </w:p>
                <w:p w14:paraId="24539908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adiciona as informações de pagamento.</w:t>
                  </w:r>
                </w:p>
                <w:p w14:paraId="3622A066" w14:textId="77777777" w:rsid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efetua a reserva.</w:t>
                  </w:r>
                </w:p>
                <w:p w14:paraId="69703062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6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</w:p>
                <w:p w14:paraId="0FFD1CCF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 xml:space="preserve">Fluxo Alternativo 01: </w:t>
                  </w:r>
                  <w:r w:rsidRPr="00907A01">
                    <w:rPr>
                      <w:bCs/>
                      <w:color w:val="FFFFFF"/>
                      <w:sz w:val="26"/>
                      <w:szCs w:val="26"/>
                    </w:rPr>
                    <w:t>A acomodação não está disponível nas datas desejadas</w:t>
                  </w:r>
                </w:p>
                <w:p w14:paraId="7C46F8AD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7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hóspede acessou os detalhes da acomodação.</w:t>
                  </w:r>
                </w:p>
                <w:p w14:paraId="49BF0FFD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7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O usuário hóspede seleciona as datas de check-in e check-out desejadas.</w:t>
                  </w:r>
                </w:p>
                <w:p w14:paraId="41D54297" w14:textId="77777777" w:rsidR="00907A01" w:rsidRPr="00907A01" w:rsidRDefault="00907A01" w:rsidP="00907A01">
                  <w:pPr>
                    <w:pStyle w:val="My"/>
                    <w:numPr>
                      <w:ilvl w:val="0"/>
                      <w:numId w:val="7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A acomodação não está disponível nas datas desejadas.</w:t>
                  </w:r>
                </w:p>
                <w:p w14:paraId="2D6860FD" w14:textId="77777777" w:rsidR="00907A01" w:rsidRDefault="00907A01" w:rsidP="00907A01">
                  <w:pPr>
                    <w:pStyle w:val="My"/>
                    <w:numPr>
                      <w:ilvl w:val="0"/>
                      <w:numId w:val="7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907A01">
                    <w:rPr>
                      <w:color w:val="FFFFFF"/>
                      <w:sz w:val="26"/>
                      <w:szCs w:val="26"/>
                    </w:rPr>
                    <w:t>A reserva não é realizada.</w:t>
                  </w:r>
                </w:p>
                <w:p w14:paraId="185DA45A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</w:p>
                <w:p w14:paraId="5B76CD63" w14:textId="77777777" w:rsidR="00907A01" w:rsidRPr="00907A01" w:rsidRDefault="00907A01" w:rsidP="00907A01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</w:txbxContent>
            </v:textbox>
            <w10:wrap anchory="page"/>
          </v:shape>
        </w:pict>
      </w:r>
    </w:p>
    <w:p w14:paraId="7164C6B6" w14:textId="77777777" w:rsidR="00907A01" w:rsidRPr="00D50A8C" w:rsidRDefault="00907A01" w:rsidP="00907A01"/>
    <w:p w14:paraId="42283A17" w14:textId="77777777" w:rsidR="00907A01" w:rsidRPr="00D50A8C" w:rsidRDefault="00907A01" w:rsidP="00907A01"/>
    <w:p w14:paraId="1C495581" w14:textId="77777777" w:rsidR="00907A01" w:rsidRPr="00D50A8C" w:rsidRDefault="00907A01" w:rsidP="00907A01"/>
    <w:p w14:paraId="446204D6" w14:textId="77777777" w:rsidR="00907A01" w:rsidRPr="00D50A8C" w:rsidRDefault="00907A01" w:rsidP="00907A01"/>
    <w:p w14:paraId="7F6070D0" w14:textId="77777777" w:rsidR="00907A01" w:rsidRPr="00D50A8C" w:rsidRDefault="00907A01" w:rsidP="00907A01"/>
    <w:p w14:paraId="31D4CB0F" w14:textId="77777777" w:rsidR="00907A01" w:rsidRPr="00D50A8C" w:rsidRDefault="00907A01" w:rsidP="00907A01"/>
    <w:p w14:paraId="4B7EBCB7" w14:textId="77777777" w:rsidR="00907A01" w:rsidRPr="00D50A8C" w:rsidRDefault="00907A01" w:rsidP="00907A01"/>
    <w:p w14:paraId="581A9025" w14:textId="77777777" w:rsidR="00907A01" w:rsidRPr="00D50A8C" w:rsidRDefault="00907A01" w:rsidP="00907A01"/>
    <w:p w14:paraId="0E18C937" w14:textId="77777777" w:rsidR="00907A01" w:rsidRPr="00D50A8C" w:rsidRDefault="00907A01" w:rsidP="00907A01">
      <w:pPr>
        <w:tabs>
          <w:tab w:val="left" w:pos="3300"/>
        </w:tabs>
      </w:pPr>
    </w:p>
    <w:p w14:paraId="67EBFA6D" w14:textId="77777777" w:rsidR="00907A01" w:rsidRPr="00D50A8C" w:rsidRDefault="00907A01" w:rsidP="00907A01">
      <w:pPr>
        <w:tabs>
          <w:tab w:val="left" w:pos="3300"/>
        </w:tabs>
      </w:pPr>
    </w:p>
    <w:p w14:paraId="62F31152" w14:textId="77777777" w:rsidR="00907A01" w:rsidRPr="00D50A8C" w:rsidRDefault="00907A01" w:rsidP="00907A01"/>
    <w:p w14:paraId="21EC5BF2" w14:textId="77777777" w:rsidR="00907A01" w:rsidRPr="00D50A8C" w:rsidRDefault="00907A01" w:rsidP="00907A01"/>
    <w:p w14:paraId="03900EA3" w14:textId="77777777" w:rsidR="00907A01" w:rsidRPr="00D50A8C" w:rsidRDefault="00907A01" w:rsidP="00907A01"/>
    <w:p w14:paraId="488E2DC6" w14:textId="77777777" w:rsidR="00907A01" w:rsidRPr="00D50A8C" w:rsidRDefault="00907A01" w:rsidP="00907A01">
      <w:pPr>
        <w:tabs>
          <w:tab w:val="left" w:pos="3300"/>
        </w:tabs>
      </w:pPr>
    </w:p>
    <w:p w14:paraId="117EE55E" w14:textId="77777777" w:rsidR="00907A01" w:rsidRPr="00D50A8C" w:rsidRDefault="00907A01" w:rsidP="00907A01">
      <w:pPr>
        <w:tabs>
          <w:tab w:val="left" w:pos="3300"/>
        </w:tabs>
      </w:pPr>
    </w:p>
    <w:p w14:paraId="4C31F1DB" w14:textId="77777777" w:rsidR="00907A01" w:rsidRPr="00D50A8C" w:rsidRDefault="00907A01" w:rsidP="00907A01">
      <w:pPr>
        <w:tabs>
          <w:tab w:val="left" w:pos="3300"/>
        </w:tabs>
      </w:pPr>
    </w:p>
    <w:p w14:paraId="33184CEE" w14:textId="77777777" w:rsidR="00907A01" w:rsidRPr="00D50A8C" w:rsidRDefault="00907A01" w:rsidP="00907A01">
      <w:pPr>
        <w:tabs>
          <w:tab w:val="left" w:pos="3300"/>
        </w:tabs>
      </w:pPr>
    </w:p>
    <w:p w14:paraId="464C0F4B" w14:textId="77777777" w:rsidR="00907A01" w:rsidRPr="00D50A8C" w:rsidRDefault="00907A01" w:rsidP="00907A01">
      <w:pPr>
        <w:tabs>
          <w:tab w:val="left" w:pos="3300"/>
        </w:tabs>
      </w:pPr>
    </w:p>
    <w:p w14:paraId="6EF37900" w14:textId="77777777" w:rsidR="00907A01" w:rsidRPr="00D50A8C" w:rsidRDefault="00907A01" w:rsidP="00907A01"/>
    <w:p w14:paraId="32E5A617" w14:textId="77777777" w:rsidR="001C0C63" w:rsidRPr="00D50A8C" w:rsidRDefault="001C0C63" w:rsidP="001C0C63">
      <w:r>
        <w:br w:type="page"/>
      </w:r>
      <w:r>
        <w:rPr>
          <w:noProof/>
        </w:rPr>
        <w:lastRenderedPageBreak/>
        <w:pict w14:anchorId="15C48082">
          <v:shape id="_x0000_s2436" type="#_x0000_t202" style="position:absolute;margin-left:374.25pt;margin-top:31.5pt;width:211.5pt;height:129.75pt;z-index:6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36;mso-column-margin:5.76pt" inset="2.88pt,2.88pt,2.88pt,2.88pt">
              <w:txbxContent>
                <w:p w14:paraId="7C1BB274" w14:textId="77777777" w:rsidR="001C0C63" w:rsidRPr="00CE4763" w:rsidRDefault="001C0C63" w:rsidP="001C0C63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Descrição dos Casos de uso</w:t>
                  </w:r>
                </w:p>
                <w:p w14:paraId="4D9A0F1D" w14:textId="77777777" w:rsidR="001C0C63" w:rsidRPr="00CE4763" w:rsidRDefault="001C0C63" w:rsidP="001C0C63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2A42B8DB" w14:textId="77777777" w:rsidR="001C0C63" w:rsidRPr="001F51BC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2E82C974">
          <v:shape id="_x0000_s2440" type="#_x0000_t75" style="position:absolute;margin-left:207pt;margin-top:-37pt;width:2in;height:137.05pt;z-index:-8">
            <v:imagedata r:id="rId11" o:title="7"/>
          </v:shape>
        </w:pict>
      </w:r>
      <w:r>
        <w:rPr>
          <w:noProof/>
        </w:rPr>
        <w:pict w14:anchorId="6A7732E4">
          <v:shape id="_x0000_s2439" type="#_x0000_t75" style="position:absolute;margin-left:18pt;margin-top:-36.75pt;width:171pt;height:136.8pt;z-index:-9">
            <v:imagedata r:id="rId12" o:title="4"/>
          </v:shape>
        </w:pict>
      </w:r>
    </w:p>
    <w:p w14:paraId="2F2188AA" w14:textId="77777777" w:rsidR="001C0C63" w:rsidRPr="00D50A8C" w:rsidRDefault="001C0C63" w:rsidP="001C0C63"/>
    <w:p w14:paraId="3484A019" w14:textId="77777777" w:rsidR="001C0C63" w:rsidRPr="00D50A8C" w:rsidRDefault="001C0C63" w:rsidP="001C0C63"/>
    <w:p w14:paraId="5EFEBDB7" w14:textId="77777777" w:rsidR="001C0C63" w:rsidRPr="00D50A8C" w:rsidRDefault="001C0C63" w:rsidP="001C0C63"/>
    <w:p w14:paraId="6DC0FF20" w14:textId="77777777" w:rsidR="001C0C63" w:rsidRPr="00D50A8C" w:rsidRDefault="001C0C63" w:rsidP="001C0C63"/>
    <w:p w14:paraId="2008732D" w14:textId="77777777" w:rsidR="001C0C63" w:rsidRPr="00D50A8C" w:rsidRDefault="001C0C63" w:rsidP="001C0C63"/>
    <w:p w14:paraId="7F374542" w14:textId="77777777" w:rsidR="001C0C63" w:rsidRPr="00D50A8C" w:rsidRDefault="001C0C63" w:rsidP="001C0C63"/>
    <w:p w14:paraId="0668F2DC" w14:textId="77777777" w:rsidR="001C0C63" w:rsidRPr="00D50A8C" w:rsidRDefault="001C0C63" w:rsidP="001C0C63"/>
    <w:p w14:paraId="03399B65" w14:textId="77777777" w:rsidR="001C0C63" w:rsidRPr="00D50A8C" w:rsidRDefault="001C0C63" w:rsidP="001C0C63">
      <w:r>
        <w:rPr>
          <w:noProof/>
        </w:rPr>
        <w:pict w14:anchorId="79E8472A">
          <v:shape id="_x0000_s2438" type="#_x0000_t75" style="position:absolute;margin-left:18pt;margin-top:2.4pt;width:558pt;height:612pt;z-index:-10">
            <v:imagedata r:id="rId13" o:title="5"/>
          </v:shape>
        </w:pict>
      </w:r>
    </w:p>
    <w:p w14:paraId="540B3161" w14:textId="77777777" w:rsidR="001C0C63" w:rsidRPr="00D50A8C" w:rsidRDefault="001C0C63" w:rsidP="001C0C63">
      <w:r>
        <w:rPr>
          <w:noProof/>
        </w:rPr>
        <w:pict w14:anchorId="5EFF1D80">
          <v:shape id="_x0000_s2437" type="#_x0000_t202" style="position:absolute;margin-left:47.25pt;margin-top:175.5pt;width:515.25pt;height:679.5pt;z-index:6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37;mso-column-margin:5.76pt" inset="2.88pt,2.88pt,2.88pt,2.88pt">
              <w:txbxContent>
                <w:p w14:paraId="5CBA83EC" w14:textId="77777777" w:rsidR="001C0C63" w:rsidRPr="001C0C63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Fluxo Alternativo 02: </w:t>
                  </w:r>
                  <w:r w:rsidRPr="001C0C63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>A quantidade de hóspedes convidados não é compatível com a acomodação.</w:t>
                  </w:r>
                </w:p>
                <w:p w14:paraId="7A63D0D1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8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hóspede acessou os detalhes da acomodação.</w:t>
                  </w:r>
                </w:p>
                <w:p w14:paraId="624EEB31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8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O usuário hóspede seleciona as datas de check-in e </w:t>
                  </w:r>
                  <w:proofErr w:type="spellStart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check-out</w:t>
                  </w:r>
                  <w:proofErr w:type="spellEnd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 desejadas.</w:t>
                  </w:r>
                </w:p>
                <w:p w14:paraId="08A1AE04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8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hóspede adiciona a quantidade de hóspedes convidados que ficarão na acomodação.</w:t>
                  </w:r>
                </w:p>
                <w:p w14:paraId="3D9D828E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8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A acomodação não aceita a quantidade de hóspedes desejadas.</w:t>
                  </w:r>
                </w:p>
                <w:p w14:paraId="5EA656C7" w14:textId="77777777" w:rsidR="001C0C63" w:rsidRDefault="001C0C63" w:rsidP="001C0C63">
                  <w:pPr>
                    <w:pStyle w:val="My"/>
                    <w:numPr>
                      <w:ilvl w:val="0"/>
                      <w:numId w:val="8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A reserva não é realizada.</w:t>
                  </w:r>
                </w:p>
                <w:p w14:paraId="2E5BFE4A" w14:textId="77777777" w:rsidR="001C0C63" w:rsidRPr="001C0C63" w:rsidRDefault="001C0C63" w:rsidP="001C0C63">
                  <w:pPr>
                    <w:pStyle w:val="My"/>
                    <w:ind w:left="720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1A37293D" w14:textId="77777777" w:rsidR="001C0C63" w:rsidRPr="001C0C63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Fluxo Alternativo 03: </w:t>
                  </w:r>
                  <w:r w:rsidRPr="001C0C63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>A acomodação não possui reserva instantânea.</w:t>
                  </w:r>
                </w:p>
                <w:p w14:paraId="5135C028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hóspede acessou os detalhes da acomodação.</w:t>
                  </w:r>
                </w:p>
                <w:p w14:paraId="1619A4D0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O usuário hóspede seleciona as datas de check-in e </w:t>
                  </w:r>
                  <w:proofErr w:type="spellStart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check-out</w:t>
                  </w:r>
                  <w:proofErr w:type="spellEnd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 desejadas.</w:t>
                  </w:r>
                </w:p>
                <w:p w14:paraId="70D470B6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hóspede adiciona a quantidade de hóspedes convidados que ficarão na acomodação.</w:t>
                  </w:r>
                </w:p>
                <w:p w14:paraId="20F4FC51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clica em requisitar reserva.</w:t>
                  </w:r>
                </w:p>
                <w:p w14:paraId="71806F30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seleciona o método de pagamento.</w:t>
                  </w:r>
                </w:p>
                <w:p w14:paraId="67367461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adiciona as informações de pagamento.</w:t>
                  </w:r>
                </w:p>
                <w:p w14:paraId="2F1B9577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adiciona suas informações pessoais de pagamento (nome, endereço, código postal).</w:t>
                  </w:r>
                </w:p>
                <w:p w14:paraId="5041C31B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A requisição de reserva é enviada ao anfitrião.</w:t>
                  </w:r>
                </w:p>
                <w:p w14:paraId="05E6CA97" w14:textId="77777777" w:rsidR="001C0C63" w:rsidRDefault="001C0C63" w:rsidP="001C0C63">
                  <w:pPr>
                    <w:pStyle w:val="My"/>
                    <w:numPr>
                      <w:ilvl w:val="0"/>
                      <w:numId w:val="9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anfitrião pode aceitar ou recusar a requisição de reserva do hóspede.</w:t>
                  </w:r>
                </w:p>
                <w:p w14:paraId="01F6A5ED" w14:textId="77777777" w:rsidR="001C0C63" w:rsidRPr="001C0C63" w:rsidRDefault="001C0C63" w:rsidP="001C0C63">
                  <w:pPr>
                    <w:pStyle w:val="My"/>
                    <w:ind w:left="720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  <w:p w14:paraId="6E4828DF" w14:textId="77777777" w:rsidR="001C0C63" w:rsidRPr="001C0C63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Fluxo Alternativo 04: </w:t>
                  </w:r>
                  <w:r w:rsidRPr="001C0C63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 xml:space="preserve">O usuário deseja utilizar um método de pagamento não aceito pelo </w:t>
                  </w:r>
                  <w:proofErr w:type="spellStart"/>
                  <w:r w:rsidRPr="001C0C63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>Travel</w:t>
                  </w:r>
                  <w:proofErr w:type="spellEnd"/>
                  <w:r w:rsidRPr="001C0C63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 xml:space="preserve"> </w:t>
                  </w:r>
                  <w:proofErr w:type="spellStart"/>
                  <w:r w:rsidRPr="001C0C63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>And</w:t>
                  </w:r>
                  <w:proofErr w:type="spellEnd"/>
                  <w:r w:rsidRPr="001C0C63">
                    <w:rPr>
                      <w:bCs/>
                      <w:color w:val="FFFFFF"/>
                      <w:sz w:val="26"/>
                      <w:szCs w:val="26"/>
                      <w:lang w:val="pt-BR"/>
                    </w:rPr>
                    <w:t xml:space="preserve"> Live.</w:t>
                  </w:r>
                </w:p>
                <w:p w14:paraId="6154E08F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hóspede acessou os detalhes da acomodação.</w:t>
                  </w:r>
                </w:p>
                <w:p w14:paraId="1037ADF0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O usuário hóspede seleciona as datas de </w:t>
                  </w:r>
                  <w:proofErr w:type="spellStart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checkin</w:t>
                  </w:r>
                  <w:proofErr w:type="spellEnd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 e checkout desejadas.</w:t>
                  </w:r>
                </w:p>
                <w:p w14:paraId="43187773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hóspede adiciona a quantidade de hóspedes convidados que ficarão na acomodação.</w:t>
                  </w:r>
                </w:p>
                <w:p w14:paraId="1CAB5783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clica em requisitar reserva.</w:t>
                  </w:r>
                </w:p>
                <w:p w14:paraId="7449032B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O usuário seleciona o método de </w:t>
                  </w:r>
                  <w:proofErr w:type="gramStart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pagamento .</w:t>
                  </w:r>
                  <w:proofErr w:type="gramEnd"/>
                </w:p>
                <w:p w14:paraId="300B8CDF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O usuário adiciona as informações de pagamento.</w:t>
                  </w:r>
                </w:p>
                <w:p w14:paraId="4628116A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As informações de pagamento não são válidas.</w:t>
                  </w:r>
                </w:p>
                <w:p w14:paraId="0A30F783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0"/>
                    </w:numPr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O site impede o hóspede de </w:t>
                  </w:r>
                  <w:proofErr w:type="gramStart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>continuar, retornando</w:t>
                  </w:r>
                  <w:proofErr w:type="gramEnd"/>
                  <w:r w:rsidRPr="001C0C63">
                    <w:rPr>
                      <w:color w:val="FFFFFF"/>
                      <w:sz w:val="26"/>
                      <w:szCs w:val="26"/>
                      <w:lang w:val="pt-BR"/>
                    </w:rPr>
                    <w:t xml:space="preserve"> uma mensagem de erro.</w:t>
                  </w:r>
                </w:p>
                <w:p w14:paraId="13941490" w14:textId="77777777" w:rsidR="001C0C63" w:rsidRPr="00907A01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</w:txbxContent>
            </v:textbox>
            <w10:wrap anchory="page"/>
          </v:shape>
        </w:pict>
      </w:r>
    </w:p>
    <w:p w14:paraId="4C723F37" w14:textId="77777777" w:rsidR="001C0C63" w:rsidRPr="00D50A8C" w:rsidRDefault="001C0C63" w:rsidP="001C0C63"/>
    <w:p w14:paraId="55EFFDD1" w14:textId="77777777" w:rsidR="001C0C63" w:rsidRPr="00D50A8C" w:rsidRDefault="001C0C63" w:rsidP="001C0C63"/>
    <w:p w14:paraId="72E916C9" w14:textId="77777777" w:rsidR="001C0C63" w:rsidRPr="00D50A8C" w:rsidRDefault="001C0C63" w:rsidP="001C0C63"/>
    <w:p w14:paraId="731C1161" w14:textId="77777777" w:rsidR="001C0C63" w:rsidRPr="00D50A8C" w:rsidRDefault="001C0C63" w:rsidP="001C0C63"/>
    <w:p w14:paraId="16D3B9E4" w14:textId="77777777" w:rsidR="001C0C63" w:rsidRPr="00D50A8C" w:rsidRDefault="001C0C63" w:rsidP="001C0C63"/>
    <w:p w14:paraId="538F18D9" w14:textId="77777777" w:rsidR="001C0C63" w:rsidRPr="00D50A8C" w:rsidRDefault="001C0C63" w:rsidP="001C0C63"/>
    <w:p w14:paraId="33B91F70" w14:textId="77777777" w:rsidR="001C0C63" w:rsidRPr="00D50A8C" w:rsidRDefault="001C0C63" w:rsidP="001C0C63"/>
    <w:p w14:paraId="5FF7E706" w14:textId="77777777" w:rsidR="001C0C63" w:rsidRPr="00D50A8C" w:rsidRDefault="001C0C63" w:rsidP="001C0C63"/>
    <w:p w14:paraId="4466BB21" w14:textId="77777777" w:rsidR="001C0C63" w:rsidRPr="00D50A8C" w:rsidRDefault="001C0C63" w:rsidP="001C0C63">
      <w:pPr>
        <w:tabs>
          <w:tab w:val="left" w:pos="3300"/>
        </w:tabs>
      </w:pPr>
    </w:p>
    <w:p w14:paraId="3425B4AF" w14:textId="77777777" w:rsidR="001C0C63" w:rsidRPr="00D50A8C" w:rsidRDefault="001C0C63" w:rsidP="001C0C63">
      <w:pPr>
        <w:tabs>
          <w:tab w:val="left" w:pos="3300"/>
        </w:tabs>
      </w:pPr>
    </w:p>
    <w:p w14:paraId="2591734B" w14:textId="77777777" w:rsidR="001C0C63" w:rsidRPr="00D50A8C" w:rsidRDefault="001C0C63" w:rsidP="001C0C63"/>
    <w:p w14:paraId="5800D64B" w14:textId="77777777" w:rsidR="001C0C63" w:rsidRPr="00D50A8C" w:rsidRDefault="001C0C63" w:rsidP="001C0C63"/>
    <w:p w14:paraId="3329D11D" w14:textId="77777777" w:rsidR="001C0C63" w:rsidRPr="00D50A8C" w:rsidRDefault="001C0C63" w:rsidP="001C0C63"/>
    <w:p w14:paraId="66482584" w14:textId="77777777" w:rsidR="001C0C63" w:rsidRPr="00D50A8C" w:rsidRDefault="001C0C63" w:rsidP="001C0C63">
      <w:pPr>
        <w:tabs>
          <w:tab w:val="left" w:pos="3300"/>
        </w:tabs>
      </w:pPr>
    </w:p>
    <w:p w14:paraId="78D42CF0" w14:textId="77777777" w:rsidR="001C0C63" w:rsidRPr="00D50A8C" w:rsidRDefault="001C0C63" w:rsidP="001C0C63">
      <w:pPr>
        <w:tabs>
          <w:tab w:val="left" w:pos="3300"/>
        </w:tabs>
      </w:pPr>
    </w:p>
    <w:p w14:paraId="7ECCFA48" w14:textId="77777777" w:rsidR="001C0C63" w:rsidRPr="00D50A8C" w:rsidRDefault="001C0C63" w:rsidP="001C0C63">
      <w:pPr>
        <w:tabs>
          <w:tab w:val="left" w:pos="3300"/>
        </w:tabs>
      </w:pPr>
    </w:p>
    <w:p w14:paraId="18AA892E" w14:textId="77777777" w:rsidR="001C0C63" w:rsidRPr="00D50A8C" w:rsidRDefault="001C0C63" w:rsidP="001C0C63">
      <w:pPr>
        <w:tabs>
          <w:tab w:val="left" w:pos="3300"/>
        </w:tabs>
      </w:pPr>
    </w:p>
    <w:p w14:paraId="615D6846" w14:textId="77777777" w:rsidR="001C0C63" w:rsidRPr="00D50A8C" w:rsidRDefault="001C0C63" w:rsidP="001C0C63">
      <w:pPr>
        <w:tabs>
          <w:tab w:val="left" w:pos="3300"/>
        </w:tabs>
      </w:pPr>
    </w:p>
    <w:p w14:paraId="577638F8" w14:textId="77777777" w:rsidR="001C0C63" w:rsidRPr="00D50A8C" w:rsidRDefault="001C0C63" w:rsidP="001C0C63"/>
    <w:p w14:paraId="6D745F61" w14:textId="77777777" w:rsidR="001C0C63" w:rsidRPr="00D50A8C" w:rsidRDefault="001C0C63" w:rsidP="001C0C63"/>
    <w:p w14:paraId="1C197DA7" w14:textId="77777777" w:rsidR="001C0C63" w:rsidRPr="00D50A8C" w:rsidRDefault="001C0C63" w:rsidP="001C0C63">
      <w:r>
        <w:br w:type="page"/>
      </w:r>
      <w:r>
        <w:rPr>
          <w:noProof/>
        </w:rPr>
        <w:lastRenderedPageBreak/>
        <w:pict w14:anchorId="247BEB8D">
          <v:shape id="_x0000_s2441" type="#_x0000_t202" style="position:absolute;margin-left:374.25pt;margin-top:31.5pt;width:211.5pt;height:129.75pt;z-index:66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41;mso-column-margin:5.76pt" inset="2.88pt,2.88pt,2.88pt,2.88pt">
              <w:txbxContent>
                <w:p w14:paraId="3BCA9990" w14:textId="77777777" w:rsidR="001C0C63" w:rsidRPr="00CE4763" w:rsidRDefault="001C0C63" w:rsidP="001C0C63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Futura LT Book" w:hAnsi="Futura LT Book"/>
                      <w:b w:val="0"/>
                      <w:color w:val="333333"/>
                      <w:sz w:val="56"/>
                      <w:szCs w:val="56"/>
                    </w:rPr>
                    <w:t>Descrição dos Casos de uso</w:t>
                  </w:r>
                </w:p>
                <w:p w14:paraId="6671F55D" w14:textId="77777777" w:rsidR="001C0C63" w:rsidRPr="00CE4763" w:rsidRDefault="001C0C63" w:rsidP="001C0C63">
                  <w:pPr>
                    <w:pStyle w:val="MyHeadtitle"/>
                    <w:rPr>
                      <w:rFonts w:ascii="ChunkFive" w:hAnsi="ChunkFive"/>
                      <w:b w:val="0"/>
                      <w:color w:val="FFFFFF"/>
                      <w:sz w:val="26"/>
                      <w:szCs w:val="26"/>
                    </w:rPr>
                  </w:pPr>
                </w:p>
                <w:p w14:paraId="3CDED8A3" w14:textId="77777777" w:rsidR="001C0C63" w:rsidRPr="001F51BC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 w14:anchorId="4108357F">
          <v:shape id="_x0000_s2445" type="#_x0000_t75" style="position:absolute;margin-left:207pt;margin-top:-37pt;width:2in;height:137.05pt;z-index:-3">
            <v:imagedata r:id="rId11" o:title="7"/>
          </v:shape>
        </w:pict>
      </w:r>
      <w:r>
        <w:rPr>
          <w:noProof/>
        </w:rPr>
        <w:pict w14:anchorId="72F92898">
          <v:shape id="_x0000_s2444" type="#_x0000_t75" style="position:absolute;margin-left:18pt;margin-top:-36.75pt;width:171pt;height:136.8pt;z-index:-4">
            <v:imagedata r:id="rId12" o:title="4"/>
          </v:shape>
        </w:pict>
      </w:r>
    </w:p>
    <w:p w14:paraId="18F638A7" w14:textId="77777777" w:rsidR="001C0C63" w:rsidRPr="00D50A8C" w:rsidRDefault="001C0C63" w:rsidP="001C0C63"/>
    <w:p w14:paraId="38E80EFF" w14:textId="77777777" w:rsidR="001C0C63" w:rsidRPr="00D50A8C" w:rsidRDefault="001C0C63" w:rsidP="001C0C63"/>
    <w:p w14:paraId="39942C8C" w14:textId="77777777" w:rsidR="001C0C63" w:rsidRPr="00D50A8C" w:rsidRDefault="001C0C63" w:rsidP="001C0C63"/>
    <w:p w14:paraId="047DBD85" w14:textId="77777777" w:rsidR="001C0C63" w:rsidRPr="00D50A8C" w:rsidRDefault="001C0C63" w:rsidP="001C0C63"/>
    <w:p w14:paraId="66DC55CE" w14:textId="77777777" w:rsidR="001C0C63" w:rsidRPr="00D50A8C" w:rsidRDefault="001C0C63" w:rsidP="001C0C63"/>
    <w:p w14:paraId="2DD4AC69" w14:textId="77777777" w:rsidR="001C0C63" w:rsidRPr="00D50A8C" w:rsidRDefault="001C0C63" w:rsidP="001C0C63"/>
    <w:p w14:paraId="52E6F330" w14:textId="77777777" w:rsidR="001C0C63" w:rsidRPr="00D50A8C" w:rsidRDefault="001C0C63" w:rsidP="001C0C63"/>
    <w:p w14:paraId="010C5760" w14:textId="77777777" w:rsidR="001C0C63" w:rsidRPr="00D50A8C" w:rsidRDefault="001C0C63" w:rsidP="001C0C63">
      <w:r>
        <w:rPr>
          <w:noProof/>
        </w:rPr>
        <w:pict w14:anchorId="5B9738CB">
          <v:shape id="_x0000_s2443" type="#_x0000_t75" style="position:absolute;margin-left:18pt;margin-top:2.4pt;width:558pt;height:612pt;z-index:-5">
            <v:imagedata r:id="rId13" o:title="5"/>
          </v:shape>
        </w:pict>
      </w:r>
    </w:p>
    <w:p w14:paraId="5180B6AB" w14:textId="77777777" w:rsidR="001C0C63" w:rsidRPr="00D50A8C" w:rsidRDefault="001C0C63" w:rsidP="001C0C63">
      <w:r>
        <w:rPr>
          <w:noProof/>
        </w:rPr>
        <w:pict w14:anchorId="536A9B09">
          <v:shape id="_x0000_s2442" type="#_x0000_t202" style="position:absolute;margin-left:47.25pt;margin-top:175.5pt;width:515.25pt;height:679.5pt;z-index:67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442;mso-column-margin:5.76pt" inset="2.88pt,2.88pt,2.88pt,2.88pt">
              <w:txbxContent>
                <w:p w14:paraId="2F9B3DC4" w14:textId="77777777" w:rsidR="001C0C63" w:rsidRPr="001C0C63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</w:rPr>
                    <w:t>Regras de Negócio 01:</w:t>
                  </w:r>
                </w:p>
                <w:p w14:paraId="719D445E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1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</w:rPr>
                    <w:t>Obrigatório conexão  com a Internet</w:t>
                  </w:r>
                </w:p>
                <w:p w14:paraId="3954C4E2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1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</w:rPr>
                    <w:t>Obrigatório informar dia/mês/ano</w:t>
                  </w:r>
                </w:p>
                <w:p w14:paraId="0411D9F6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1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bCs/>
                      <w:color w:val="FFFFFF"/>
                      <w:sz w:val="26"/>
                      <w:szCs w:val="26"/>
                    </w:rPr>
                    <w:t>Datas de check-in e check-out</w:t>
                  </w:r>
                </w:p>
                <w:p w14:paraId="3BE36D43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1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bCs/>
                      <w:color w:val="FFFFFF"/>
                      <w:sz w:val="26"/>
                      <w:szCs w:val="26"/>
                    </w:rPr>
                    <w:t>Método de Pagamento</w:t>
                  </w:r>
                </w:p>
                <w:p w14:paraId="1EE37457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1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bCs/>
                      <w:color w:val="FFFFFF"/>
                      <w:sz w:val="26"/>
                      <w:szCs w:val="26"/>
                    </w:rPr>
                    <w:t>As informações de pagamento devem ser válidas</w:t>
                  </w:r>
                </w:p>
                <w:p w14:paraId="16F2EEA5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1"/>
                    </w:numPr>
                    <w:jc w:val="both"/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bCs/>
                      <w:color w:val="FFFFFF"/>
                      <w:sz w:val="26"/>
                      <w:szCs w:val="26"/>
                    </w:rPr>
                    <w:t>Código postal do usuário</w:t>
                  </w:r>
                </w:p>
                <w:p w14:paraId="00B9FCE6" w14:textId="77777777" w:rsidR="001C0C63" w:rsidRPr="001C0C63" w:rsidRDefault="001C0C63" w:rsidP="001C0C63">
                  <w:pPr>
                    <w:pStyle w:val="My"/>
                    <w:numPr>
                      <w:ilvl w:val="0"/>
                      <w:numId w:val="11"/>
                    </w:numPr>
                    <w:rPr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</w:rPr>
                    <w:t>O código postal deve ser válido e estar no formato da região do usuário |</w:t>
                  </w:r>
                </w:p>
                <w:p w14:paraId="7A27A592" w14:textId="77777777" w:rsidR="001C0C63" w:rsidRPr="001C0C63" w:rsidRDefault="001C0C63" w:rsidP="001C0C63">
                  <w:pPr>
                    <w:pStyle w:val="My"/>
                    <w:jc w:val="both"/>
                    <w:rPr>
                      <w:bCs/>
                      <w:color w:val="FFFFFF"/>
                      <w:sz w:val="26"/>
                      <w:szCs w:val="26"/>
                    </w:rPr>
                  </w:pPr>
                  <w:r w:rsidRPr="001C0C63">
                    <w:rPr>
                      <w:color w:val="FFFFFF"/>
                      <w:sz w:val="26"/>
                      <w:szCs w:val="26"/>
                    </w:rPr>
                    <w:t xml:space="preserve">Pós-condição: </w:t>
                  </w:r>
                  <w:r w:rsidRPr="001C0C63">
                    <w:rPr>
                      <w:bCs/>
                      <w:color w:val="FFFFFF"/>
                      <w:sz w:val="26"/>
                      <w:szCs w:val="26"/>
                    </w:rPr>
                    <w:t>O usuário hóspede efetuou uma reserva.</w:t>
                  </w:r>
                </w:p>
                <w:p w14:paraId="5E07BDB6" w14:textId="77777777" w:rsidR="001C0C63" w:rsidRPr="001C0C63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</w:rPr>
                  </w:pPr>
                </w:p>
                <w:p w14:paraId="3E8A93BA" w14:textId="77777777" w:rsidR="001C0C63" w:rsidRPr="00907A01" w:rsidRDefault="001C0C63" w:rsidP="001C0C63">
                  <w:pPr>
                    <w:pStyle w:val="My"/>
                    <w:jc w:val="both"/>
                    <w:rPr>
                      <w:color w:val="FFFFFF"/>
                      <w:sz w:val="26"/>
                      <w:szCs w:val="26"/>
                      <w:lang w:val="pt-BR"/>
                    </w:rPr>
                  </w:pPr>
                </w:p>
              </w:txbxContent>
            </v:textbox>
            <w10:wrap anchory="page"/>
          </v:shape>
        </w:pict>
      </w:r>
    </w:p>
    <w:p w14:paraId="51ECB22F" w14:textId="77777777" w:rsidR="001C0C63" w:rsidRPr="00D50A8C" w:rsidRDefault="001C0C63" w:rsidP="001C0C63"/>
    <w:p w14:paraId="007CA83E" w14:textId="77777777" w:rsidR="001C0C63" w:rsidRPr="00D50A8C" w:rsidRDefault="001C0C63" w:rsidP="001C0C63"/>
    <w:p w14:paraId="494F0CF8" w14:textId="77777777" w:rsidR="001C0C63" w:rsidRPr="00D50A8C" w:rsidRDefault="001C0C63" w:rsidP="001C0C63"/>
    <w:p w14:paraId="78B153A4" w14:textId="77777777" w:rsidR="001C0C63" w:rsidRPr="00D50A8C" w:rsidRDefault="001C0C63" w:rsidP="001C0C63"/>
    <w:p w14:paraId="45E2C62B" w14:textId="77777777" w:rsidR="001C0C63" w:rsidRPr="00D50A8C" w:rsidRDefault="001C0C63" w:rsidP="001C0C63"/>
    <w:p w14:paraId="27D948BF" w14:textId="77777777" w:rsidR="001C0C63" w:rsidRPr="00D50A8C" w:rsidRDefault="001C0C63" w:rsidP="001C0C63"/>
    <w:p w14:paraId="55C89B28" w14:textId="77777777" w:rsidR="001C0C63" w:rsidRPr="00D50A8C" w:rsidRDefault="001C0C63" w:rsidP="001C0C63"/>
    <w:p w14:paraId="0BF52A39" w14:textId="77777777" w:rsidR="001C0C63" w:rsidRPr="00D50A8C" w:rsidRDefault="001C0C63" w:rsidP="001C0C63"/>
    <w:p w14:paraId="57617445" w14:textId="77777777" w:rsidR="001C0C63" w:rsidRPr="00D50A8C" w:rsidRDefault="001C0C63" w:rsidP="001C0C63">
      <w:pPr>
        <w:tabs>
          <w:tab w:val="left" w:pos="3300"/>
        </w:tabs>
      </w:pPr>
    </w:p>
    <w:p w14:paraId="50B6514F" w14:textId="77777777" w:rsidR="001C0C63" w:rsidRPr="00D50A8C" w:rsidRDefault="001C0C63" w:rsidP="001C0C63">
      <w:pPr>
        <w:tabs>
          <w:tab w:val="left" w:pos="3300"/>
        </w:tabs>
      </w:pPr>
    </w:p>
    <w:p w14:paraId="7D5A2028" w14:textId="77777777" w:rsidR="001C0C63" w:rsidRPr="00D50A8C" w:rsidRDefault="001C0C63" w:rsidP="001C0C63"/>
    <w:p w14:paraId="0590A448" w14:textId="77777777" w:rsidR="001C0C63" w:rsidRPr="00D50A8C" w:rsidRDefault="001C0C63" w:rsidP="001C0C63"/>
    <w:p w14:paraId="18FB1A7A" w14:textId="77777777" w:rsidR="001C0C63" w:rsidRPr="00D50A8C" w:rsidRDefault="001C0C63" w:rsidP="001C0C63"/>
    <w:p w14:paraId="74337643" w14:textId="77777777" w:rsidR="001C0C63" w:rsidRPr="00D50A8C" w:rsidRDefault="001C0C63" w:rsidP="001C0C63">
      <w:pPr>
        <w:tabs>
          <w:tab w:val="left" w:pos="3300"/>
        </w:tabs>
      </w:pPr>
    </w:p>
    <w:p w14:paraId="754CCE2A" w14:textId="77777777" w:rsidR="001C0C63" w:rsidRPr="00D50A8C" w:rsidRDefault="001C0C63" w:rsidP="001C0C63">
      <w:pPr>
        <w:tabs>
          <w:tab w:val="left" w:pos="3300"/>
        </w:tabs>
      </w:pPr>
    </w:p>
    <w:p w14:paraId="1E8E1BC5" w14:textId="77777777" w:rsidR="001C0C63" w:rsidRPr="00D50A8C" w:rsidRDefault="001C0C63" w:rsidP="001C0C63">
      <w:pPr>
        <w:tabs>
          <w:tab w:val="left" w:pos="3300"/>
        </w:tabs>
      </w:pPr>
    </w:p>
    <w:p w14:paraId="4CCC0771" w14:textId="77777777" w:rsidR="001C0C63" w:rsidRPr="00D50A8C" w:rsidRDefault="001C0C63" w:rsidP="001C0C63">
      <w:pPr>
        <w:tabs>
          <w:tab w:val="left" w:pos="3300"/>
        </w:tabs>
      </w:pPr>
    </w:p>
    <w:p w14:paraId="4A4660B4" w14:textId="77777777" w:rsidR="001C0C63" w:rsidRPr="00D50A8C" w:rsidRDefault="001C0C63" w:rsidP="001C0C63">
      <w:pPr>
        <w:tabs>
          <w:tab w:val="left" w:pos="3300"/>
        </w:tabs>
      </w:pPr>
    </w:p>
    <w:p w14:paraId="08F8AD64" w14:textId="77777777" w:rsidR="001C0C63" w:rsidRPr="00D50A8C" w:rsidRDefault="001C0C63" w:rsidP="001C0C63"/>
    <w:p w14:paraId="47207A31" w14:textId="77777777" w:rsidR="001C0C63" w:rsidRPr="00D50A8C" w:rsidRDefault="001C0C63" w:rsidP="001C0C63"/>
    <w:p w14:paraId="525D9708" w14:textId="195F1BDC" w:rsidR="00664743" w:rsidRPr="00D50A8C" w:rsidRDefault="00664743" w:rsidP="001C0C63"/>
    <w:sectPr w:rsidR="00664743" w:rsidRPr="00D50A8C" w:rsidSect="002D2E2F">
      <w:headerReference w:type="default" r:id="rId17"/>
      <w:footerReference w:type="default" r:id="rId18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868E" w14:textId="77777777" w:rsidR="007B1E3C" w:rsidRDefault="007B1E3C">
      <w:r>
        <w:separator/>
      </w:r>
    </w:p>
  </w:endnote>
  <w:endnote w:type="continuationSeparator" w:id="0">
    <w:p w14:paraId="6102EF97" w14:textId="77777777" w:rsidR="007B1E3C" w:rsidRDefault="007B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hunkFive">
    <w:altName w:val="Calibri"/>
    <w:panose1 w:val="00000000000000000000"/>
    <w:charset w:val="00"/>
    <w:family w:val="modern"/>
    <w:notTrueType/>
    <w:pitch w:val="variable"/>
    <w:sig w:usb0="8000002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6711" w14:textId="4423171D" w:rsidR="00F0441F" w:rsidRPr="00B3059B" w:rsidRDefault="007B1E3C" w:rsidP="002D2E2F">
    <w:pPr>
      <w:pStyle w:val="Rodap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</w:rPr>
      <w:pict w14:anchorId="2C41BCCF">
        <v:line id="_x0000_s1031" style="position:absolute;left:0;text-align:left;z-index:1" from="18pt,-9.7pt" to="8in,-9.7pt"/>
      </w:pic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0137D3">
      <w:rPr>
        <w:rFonts w:ascii="Verdana" w:hAnsi="Verdana"/>
        <w:noProof/>
      </w:rPr>
      <w:t>7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14:paraId="7FF0C9AB" w14:textId="05620FFA" w:rsidR="002D2E2F" w:rsidRPr="00CD287B" w:rsidRDefault="00CD287B" w:rsidP="002D2E2F">
    <w:pPr>
      <w:pStyle w:val="Rodap"/>
      <w:tabs>
        <w:tab w:val="clear" w:pos="4677"/>
        <w:tab w:val="center" w:pos="2160"/>
      </w:tabs>
      <w:ind w:left="540" w:right="540"/>
      <w:rPr>
        <w:rFonts w:ascii="Ebrima" w:hAnsi="Ebrima"/>
      </w:rPr>
    </w:pPr>
    <w:r w:rsidRPr="00CD287B">
      <w:rPr>
        <w:rFonts w:ascii="Ebrima" w:hAnsi="Ebrima" w:cs="Segoe UI"/>
        <w:color w:val="2B2A29"/>
        <w:sz w:val="22"/>
        <w:szCs w:val="22"/>
        <w:shd w:val="clear" w:color="auto" w:fill="FFFFFF"/>
      </w:rPr>
      <w:t>Esta apresentação foi projetada usando recursos do PoweredTemplate.com</w:t>
    </w:r>
    <w:r w:rsidR="002D2E2F" w:rsidRPr="00CD287B">
      <w:rPr>
        <w:rFonts w:ascii="Ebrima" w:hAnsi="Ebrima" w:cs="Arial"/>
        <w:color w:val="00000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D216" w14:textId="77777777" w:rsidR="007B1E3C" w:rsidRDefault="007B1E3C">
      <w:r>
        <w:separator/>
      </w:r>
    </w:p>
  </w:footnote>
  <w:footnote w:type="continuationSeparator" w:id="0">
    <w:p w14:paraId="4C6A6C3E" w14:textId="77777777" w:rsidR="007B1E3C" w:rsidRDefault="007B1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CC7C" w14:textId="77777777" w:rsidR="002D2E2F" w:rsidRPr="00B3059B" w:rsidRDefault="002D2E2F" w:rsidP="002D2E2F">
    <w:pPr>
      <w:pStyle w:val="Cabealh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8" type="#_x0000_t75" style="width:468pt;height:126pt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FA1E95"/>
    <w:multiLevelType w:val="multilevel"/>
    <w:tmpl w:val="F876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6227A"/>
    <w:multiLevelType w:val="multilevel"/>
    <w:tmpl w:val="DBA8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A2998"/>
    <w:multiLevelType w:val="hybridMultilevel"/>
    <w:tmpl w:val="FE7A38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5073C"/>
    <w:multiLevelType w:val="hybridMultilevel"/>
    <w:tmpl w:val="46D60B68"/>
    <w:lvl w:ilvl="0" w:tplc="9A0C4660">
      <w:numFmt w:val="bullet"/>
      <w:lvlText w:val="-"/>
      <w:lvlJc w:val="left"/>
      <w:pPr>
        <w:ind w:left="720" w:hanging="360"/>
      </w:pPr>
      <w:rPr>
        <w:rFonts w:ascii="Verdana" w:eastAsia="Batang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04FE"/>
    <w:multiLevelType w:val="multilevel"/>
    <w:tmpl w:val="8942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B479A"/>
    <w:multiLevelType w:val="multilevel"/>
    <w:tmpl w:val="3AFE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55631"/>
    <w:multiLevelType w:val="hybridMultilevel"/>
    <w:tmpl w:val="FE7A38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D5182"/>
    <w:multiLevelType w:val="multilevel"/>
    <w:tmpl w:val="39AE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03BDA"/>
    <w:multiLevelType w:val="multilevel"/>
    <w:tmpl w:val="9F4E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B5733"/>
    <w:multiLevelType w:val="multilevel"/>
    <w:tmpl w:val="FCE4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448">
      <o:colormru v:ext="edit" colors="#eaeaea,#b2b2b2,#3f4d89,#4160a8,#212d8d,#4d6fbb,#495b9d,#ee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287B"/>
    <w:rsid w:val="000137D3"/>
    <w:rsid w:val="00031FD6"/>
    <w:rsid w:val="00034482"/>
    <w:rsid w:val="00041D88"/>
    <w:rsid w:val="00047296"/>
    <w:rsid w:val="00084958"/>
    <w:rsid w:val="0009067C"/>
    <w:rsid w:val="000A0B9C"/>
    <w:rsid w:val="000B072C"/>
    <w:rsid w:val="000B590D"/>
    <w:rsid w:val="000D3A52"/>
    <w:rsid w:val="000F068E"/>
    <w:rsid w:val="000F7D4D"/>
    <w:rsid w:val="00114A7E"/>
    <w:rsid w:val="00120A74"/>
    <w:rsid w:val="00124143"/>
    <w:rsid w:val="00170756"/>
    <w:rsid w:val="00171381"/>
    <w:rsid w:val="0017343E"/>
    <w:rsid w:val="001A17BC"/>
    <w:rsid w:val="001A345B"/>
    <w:rsid w:val="001B5068"/>
    <w:rsid w:val="001C0C63"/>
    <w:rsid w:val="001D1C24"/>
    <w:rsid w:val="001F4E8B"/>
    <w:rsid w:val="001F51BC"/>
    <w:rsid w:val="00213D6D"/>
    <w:rsid w:val="00216984"/>
    <w:rsid w:val="00230125"/>
    <w:rsid w:val="00247FEE"/>
    <w:rsid w:val="00250C20"/>
    <w:rsid w:val="002511DD"/>
    <w:rsid w:val="0026308D"/>
    <w:rsid w:val="00277ADB"/>
    <w:rsid w:val="002D2E2F"/>
    <w:rsid w:val="002E11EB"/>
    <w:rsid w:val="002E3B05"/>
    <w:rsid w:val="00315B36"/>
    <w:rsid w:val="00315DDC"/>
    <w:rsid w:val="00331390"/>
    <w:rsid w:val="00353626"/>
    <w:rsid w:val="00395555"/>
    <w:rsid w:val="003A4857"/>
    <w:rsid w:val="003A72BD"/>
    <w:rsid w:val="003B3C5E"/>
    <w:rsid w:val="003E603D"/>
    <w:rsid w:val="003F320B"/>
    <w:rsid w:val="00443CB5"/>
    <w:rsid w:val="00454072"/>
    <w:rsid w:val="00456B8A"/>
    <w:rsid w:val="00470DEA"/>
    <w:rsid w:val="004A61C2"/>
    <w:rsid w:val="004A73BF"/>
    <w:rsid w:val="004B2CB0"/>
    <w:rsid w:val="004D0F6D"/>
    <w:rsid w:val="004E50C2"/>
    <w:rsid w:val="004F6FD5"/>
    <w:rsid w:val="00504697"/>
    <w:rsid w:val="005929C2"/>
    <w:rsid w:val="005B496C"/>
    <w:rsid w:val="005D5995"/>
    <w:rsid w:val="005E1321"/>
    <w:rsid w:val="005E5D38"/>
    <w:rsid w:val="00607EBC"/>
    <w:rsid w:val="00613870"/>
    <w:rsid w:val="00620AD1"/>
    <w:rsid w:val="00644BEE"/>
    <w:rsid w:val="00652D53"/>
    <w:rsid w:val="0065314E"/>
    <w:rsid w:val="00657F64"/>
    <w:rsid w:val="00664743"/>
    <w:rsid w:val="006759F9"/>
    <w:rsid w:val="006B053E"/>
    <w:rsid w:val="006B388E"/>
    <w:rsid w:val="006D48C3"/>
    <w:rsid w:val="007717FC"/>
    <w:rsid w:val="00782130"/>
    <w:rsid w:val="00785EF6"/>
    <w:rsid w:val="007A21CD"/>
    <w:rsid w:val="007A3C98"/>
    <w:rsid w:val="007B1E3C"/>
    <w:rsid w:val="007C72BC"/>
    <w:rsid w:val="007D5AC1"/>
    <w:rsid w:val="007F1294"/>
    <w:rsid w:val="008061D0"/>
    <w:rsid w:val="008102F0"/>
    <w:rsid w:val="00815DCC"/>
    <w:rsid w:val="008268DD"/>
    <w:rsid w:val="008400F6"/>
    <w:rsid w:val="008468F0"/>
    <w:rsid w:val="008477D0"/>
    <w:rsid w:val="00882032"/>
    <w:rsid w:val="008B07C7"/>
    <w:rsid w:val="008D5AE9"/>
    <w:rsid w:val="008E3A9B"/>
    <w:rsid w:val="008E3FFA"/>
    <w:rsid w:val="008E54AE"/>
    <w:rsid w:val="008E7F02"/>
    <w:rsid w:val="008F106F"/>
    <w:rsid w:val="008F4C7D"/>
    <w:rsid w:val="00907A01"/>
    <w:rsid w:val="00911927"/>
    <w:rsid w:val="00916CC1"/>
    <w:rsid w:val="009272FD"/>
    <w:rsid w:val="00927D08"/>
    <w:rsid w:val="00937E2D"/>
    <w:rsid w:val="00943D14"/>
    <w:rsid w:val="0098655E"/>
    <w:rsid w:val="00990CE5"/>
    <w:rsid w:val="00991A7E"/>
    <w:rsid w:val="009972A4"/>
    <w:rsid w:val="009A70B4"/>
    <w:rsid w:val="009A7AEA"/>
    <w:rsid w:val="009B2924"/>
    <w:rsid w:val="009C4FB0"/>
    <w:rsid w:val="009D0844"/>
    <w:rsid w:val="009E0C58"/>
    <w:rsid w:val="009F2654"/>
    <w:rsid w:val="00A100DD"/>
    <w:rsid w:val="00A16E09"/>
    <w:rsid w:val="00A272F9"/>
    <w:rsid w:val="00A37E8F"/>
    <w:rsid w:val="00A80198"/>
    <w:rsid w:val="00A9565D"/>
    <w:rsid w:val="00AA032B"/>
    <w:rsid w:val="00AE4F94"/>
    <w:rsid w:val="00B267F5"/>
    <w:rsid w:val="00B3059B"/>
    <w:rsid w:val="00B30918"/>
    <w:rsid w:val="00B428D8"/>
    <w:rsid w:val="00B47567"/>
    <w:rsid w:val="00B56F69"/>
    <w:rsid w:val="00B62F80"/>
    <w:rsid w:val="00B8756D"/>
    <w:rsid w:val="00B911F7"/>
    <w:rsid w:val="00BC3A9F"/>
    <w:rsid w:val="00BD7721"/>
    <w:rsid w:val="00BE1FB7"/>
    <w:rsid w:val="00BE34C5"/>
    <w:rsid w:val="00BF3E89"/>
    <w:rsid w:val="00BF6598"/>
    <w:rsid w:val="00C2650B"/>
    <w:rsid w:val="00C3363D"/>
    <w:rsid w:val="00C71D77"/>
    <w:rsid w:val="00C751CB"/>
    <w:rsid w:val="00C875D7"/>
    <w:rsid w:val="00C942DE"/>
    <w:rsid w:val="00CC2DB6"/>
    <w:rsid w:val="00CC3808"/>
    <w:rsid w:val="00CC672E"/>
    <w:rsid w:val="00CD287B"/>
    <w:rsid w:val="00CD683B"/>
    <w:rsid w:val="00CE4763"/>
    <w:rsid w:val="00CF6521"/>
    <w:rsid w:val="00D11FE2"/>
    <w:rsid w:val="00D17879"/>
    <w:rsid w:val="00D278F8"/>
    <w:rsid w:val="00D3445C"/>
    <w:rsid w:val="00D50A8C"/>
    <w:rsid w:val="00D518F0"/>
    <w:rsid w:val="00D5280E"/>
    <w:rsid w:val="00D647CE"/>
    <w:rsid w:val="00D70B84"/>
    <w:rsid w:val="00D75A87"/>
    <w:rsid w:val="00D83470"/>
    <w:rsid w:val="00D916D2"/>
    <w:rsid w:val="00D95A5D"/>
    <w:rsid w:val="00D96528"/>
    <w:rsid w:val="00DB3D72"/>
    <w:rsid w:val="00DB552D"/>
    <w:rsid w:val="00DB6202"/>
    <w:rsid w:val="00DB6735"/>
    <w:rsid w:val="00DD146E"/>
    <w:rsid w:val="00DE52EE"/>
    <w:rsid w:val="00DE6B08"/>
    <w:rsid w:val="00DF2162"/>
    <w:rsid w:val="00DF54C4"/>
    <w:rsid w:val="00E13F4C"/>
    <w:rsid w:val="00E55666"/>
    <w:rsid w:val="00E91A07"/>
    <w:rsid w:val="00EB1A83"/>
    <w:rsid w:val="00EC7306"/>
    <w:rsid w:val="00F0441F"/>
    <w:rsid w:val="00F406CE"/>
    <w:rsid w:val="00F60ED5"/>
    <w:rsid w:val="00F75A03"/>
    <w:rsid w:val="00F93DE1"/>
    <w:rsid w:val="00F97AF9"/>
    <w:rsid w:val="00FA6091"/>
    <w:rsid w:val="00FA62AC"/>
    <w:rsid w:val="00FB40E4"/>
    <w:rsid w:val="00FB435D"/>
    <w:rsid w:val="00FB64FF"/>
    <w:rsid w:val="00FD10E7"/>
    <w:rsid w:val="00FD1A5E"/>
    <w:rsid w:val="00FE2C57"/>
    <w:rsid w:val="00FE506B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8">
      <o:colormru v:ext="edit" colors="#eaeaea,#b2b2b2,#3f4d89,#4160a8,#212d8d,#4d6fbb,#495b9d,#eee"/>
    </o:shapedefaults>
    <o:shapelayout v:ext="edit">
      <o:idmap v:ext="edit" data="2"/>
    </o:shapelayout>
  </w:shapeDefaults>
  <w:decimalSymbol w:val=","/>
  <w:listSeparator w:val=";"/>
  <w14:docId w14:val="22F751F1"/>
  <w15:docId w15:val="{25B78A31-A927-4496-86F9-5BD2FF5B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907A01"/>
    <w:pPr>
      <w:spacing w:before="100" w:beforeAutospacing="1" w:after="100" w:afterAutospacing="1"/>
      <w:outlineLvl w:val="3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Cabealh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Rodap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ontepargpadro"/>
    <w:rsid w:val="001A17BC"/>
  </w:style>
  <w:style w:type="character" w:customStyle="1" w:styleId="howc">
    <w:name w:val="howc"/>
    <w:basedOn w:val="Fontepargpadro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ontepargpadro"/>
    <w:rsid w:val="00F0441F"/>
  </w:style>
  <w:style w:type="character" w:customStyle="1" w:styleId="Ttulo4Char">
    <w:name w:val="Título 4 Char"/>
    <w:link w:val="Ttulo4"/>
    <w:uiPriority w:val="9"/>
    <w:rsid w:val="00907A01"/>
    <w:rPr>
      <w:rFonts w:eastAsia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07A01"/>
    <w:pPr>
      <w:spacing w:before="100" w:beforeAutospacing="1" w:after="100" w:afterAutospacing="1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son\Documents\VITOR\EST&#193;CIO-EU\4semestre\UML\trabalho%20de%20uml%20230921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DCF2-B523-4B9E-BDF8-4990037D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309</TotalTime>
  <Pages>15</Pages>
  <Words>75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Nilson</dc:creator>
  <cp:keywords/>
  <dc:description/>
  <cp:lastModifiedBy>VITOR SOUSA MESQUITA</cp:lastModifiedBy>
  <cp:revision>10</cp:revision>
  <dcterms:created xsi:type="dcterms:W3CDTF">2021-10-01T04:20:00Z</dcterms:created>
  <dcterms:modified xsi:type="dcterms:W3CDTF">2021-10-06T22:12:00Z</dcterms:modified>
</cp:coreProperties>
</file>